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A6" w:rsidRPr="001007F1" w:rsidRDefault="00232BA6" w:rsidP="00232BA6">
      <w:pPr>
        <w:pStyle w:val="Title"/>
        <w:jc w:val="center"/>
        <w:rPr>
          <w:sz w:val="44"/>
        </w:rPr>
      </w:pPr>
      <w:r w:rsidRPr="001007F1">
        <w:rPr>
          <w:sz w:val="44"/>
        </w:rPr>
        <w:t>Quick Computing Theory Notes (Part 2)</w:t>
      </w:r>
    </w:p>
    <w:p w:rsidR="00232BA6" w:rsidRPr="001007F1" w:rsidRDefault="00232BA6" w:rsidP="00232BA6">
      <w:pPr>
        <w:pStyle w:val="Title"/>
        <w:jc w:val="center"/>
        <w:rPr>
          <w:u w:val="single"/>
        </w:rPr>
      </w:pPr>
      <w:r w:rsidRPr="001007F1">
        <w:rPr>
          <w:u w:val="single"/>
        </w:rPr>
        <w:t>Systems Analysis (in a Nutshell)</w:t>
      </w:r>
    </w:p>
    <w:p w:rsidR="00232BA6" w:rsidRPr="001007F1" w:rsidRDefault="00232BA6" w:rsidP="001007F1">
      <w:pPr>
        <w:pStyle w:val="Heading1"/>
      </w:pPr>
      <w:r w:rsidRPr="001007F1">
        <w:t>Systems Development Cycle</w:t>
      </w:r>
    </w:p>
    <w:p w:rsidR="00232BA6" w:rsidRPr="00947924" w:rsidRDefault="00232BA6" w:rsidP="00232BA6">
      <w:pPr>
        <w:jc w:val="both"/>
      </w:pPr>
      <w:r w:rsidRPr="00947924">
        <w:t xml:space="preserve">The </w:t>
      </w:r>
      <w:r w:rsidRPr="00947924">
        <w:rPr>
          <w:b/>
        </w:rPr>
        <w:t>systems development cycle</w:t>
      </w:r>
      <w:r w:rsidRPr="00947924">
        <w:t xml:space="preserve"> is made up of the various </w:t>
      </w:r>
      <w:r w:rsidRPr="00947924">
        <w:rPr>
          <w:b/>
        </w:rPr>
        <w:t>stages/phases</w:t>
      </w:r>
      <w:r w:rsidRPr="00947924">
        <w:t xml:space="preserve"> that have to be completed to create a </w:t>
      </w:r>
      <w:r w:rsidRPr="00947924">
        <w:rPr>
          <w:b/>
        </w:rPr>
        <w:t>new modified computer system</w:t>
      </w:r>
      <w:r w:rsidRPr="00947924">
        <w:t>.</w:t>
      </w:r>
    </w:p>
    <w:p w:rsidR="00232BA6" w:rsidRDefault="00232BA6" w:rsidP="00232BA6">
      <w:pPr>
        <w:spacing w:after="240"/>
        <w:jc w:val="both"/>
      </w:pPr>
      <w:r w:rsidRPr="00947924">
        <w:t xml:space="preserve">It is a cycle as after a period of time, the system might need to be </w:t>
      </w:r>
      <w:r w:rsidRPr="00947924">
        <w:rPr>
          <w:b/>
        </w:rPr>
        <w:t>modified/replaced</w:t>
      </w:r>
      <w:r w:rsidRPr="00947924">
        <w:t xml:space="preserve"> and the process </w:t>
      </w:r>
      <w:r>
        <w:t>has to be repeated</w:t>
      </w:r>
      <w:r w:rsidRPr="00947924">
        <w:t>.</w:t>
      </w:r>
    </w:p>
    <w:p w:rsidR="00232BA6" w:rsidRPr="002703D9" w:rsidRDefault="00232BA6" w:rsidP="001007F1">
      <w:pPr>
        <w:pStyle w:val="Heading1"/>
      </w:pPr>
      <w:r>
        <w:t>Step 0</w:t>
      </w:r>
      <w:r w:rsidR="00C87FC2">
        <w:t xml:space="preserve">: </w:t>
      </w:r>
      <w:r w:rsidRPr="002703D9">
        <w:t>Feasibility Study and Problem Definition</w:t>
      </w:r>
    </w:p>
    <w:p w:rsidR="00232BA6" w:rsidRPr="001007F1" w:rsidRDefault="00232BA6" w:rsidP="001007F1">
      <w:pPr>
        <w:pStyle w:val="Heading2"/>
      </w:pPr>
      <w:r w:rsidRPr="001007F1">
        <w:t>Feasibility Study</w:t>
      </w:r>
    </w:p>
    <w:p w:rsidR="006812CB" w:rsidRDefault="00232BA6" w:rsidP="00232BA6">
      <w:pPr>
        <w:pStyle w:val="NoSpacing"/>
        <w:jc w:val="both"/>
      </w:pPr>
      <w:r>
        <w:t xml:space="preserve">The </w:t>
      </w:r>
      <w:r>
        <w:rPr>
          <w:b/>
        </w:rPr>
        <w:t>feasibility study</w:t>
      </w:r>
      <w:r>
        <w:t xml:space="preserve"> is the </w:t>
      </w:r>
      <w:r w:rsidRPr="007727DD">
        <w:rPr>
          <w:b/>
          <w:color w:val="FF0000"/>
        </w:rPr>
        <w:t>preliminary investigation</w:t>
      </w:r>
      <w:r w:rsidRPr="007727DD">
        <w:rPr>
          <w:color w:val="FF0000"/>
        </w:rPr>
        <w:t xml:space="preserve"> </w:t>
      </w:r>
      <w:r>
        <w:t xml:space="preserve">of a problem to decide whether a </w:t>
      </w:r>
      <w:r w:rsidRPr="00A46600">
        <w:rPr>
          <w:b/>
          <w:color w:val="00B050"/>
        </w:rPr>
        <w:t>solution is possible</w:t>
      </w:r>
      <w:r w:rsidRPr="00A46600">
        <w:rPr>
          <w:color w:val="00B050"/>
        </w:rPr>
        <w:t xml:space="preserve"> </w:t>
      </w:r>
      <w:r>
        <w:t xml:space="preserve">and how the solution </w:t>
      </w:r>
      <w:r w:rsidRPr="00A46600">
        <w:rPr>
          <w:b/>
          <w:color w:val="00B050"/>
        </w:rPr>
        <w:t>may be done</w:t>
      </w:r>
      <w:r>
        <w:t>.</w:t>
      </w:r>
    </w:p>
    <w:p w:rsidR="00232BA6" w:rsidRDefault="00232BA6" w:rsidP="00232BA6">
      <w:pPr>
        <w:pStyle w:val="NoSpacing"/>
        <w:jc w:val="both"/>
      </w:pPr>
      <w:r>
        <w:t>It contains:</w:t>
      </w:r>
    </w:p>
    <w:p w:rsidR="00232BA6" w:rsidRDefault="00232BA6" w:rsidP="00957653">
      <w:pPr>
        <w:pStyle w:val="NoSpacing"/>
        <w:numPr>
          <w:ilvl w:val="0"/>
          <w:numId w:val="1"/>
        </w:numPr>
      </w:pPr>
      <w:r>
        <w:rPr>
          <w:b/>
        </w:rPr>
        <w:t>Context</w:t>
      </w:r>
      <w:r>
        <w:t xml:space="preserve"> of the problem</w:t>
      </w:r>
    </w:p>
    <w:p w:rsidR="00232BA6" w:rsidRDefault="00232BA6" w:rsidP="00957653">
      <w:pPr>
        <w:pStyle w:val="NoSpacing"/>
        <w:numPr>
          <w:ilvl w:val="0"/>
          <w:numId w:val="1"/>
        </w:numPr>
      </w:pPr>
      <w:r>
        <w:rPr>
          <w:b/>
        </w:rPr>
        <w:t>Evaluation/Simple analysis</w:t>
      </w:r>
      <w:r>
        <w:t xml:space="preserve"> of the problem</w:t>
      </w:r>
    </w:p>
    <w:p w:rsidR="00232BA6" w:rsidRDefault="00232BA6" w:rsidP="00957653">
      <w:pPr>
        <w:pStyle w:val="NoSpacing"/>
        <w:numPr>
          <w:ilvl w:val="0"/>
          <w:numId w:val="1"/>
        </w:numPr>
      </w:pPr>
      <w:r>
        <w:rPr>
          <w:b/>
        </w:rPr>
        <w:t xml:space="preserve">Ways </w:t>
      </w:r>
      <w:r>
        <w:t>the problem can be solvable</w:t>
      </w:r>
    </w:p>
    <w:p w:rsidR="00232BA6" w:rsidRDefault="00232BA6" w:rsidP="00957653">
      <w:pPr>
        <w:pStyle w:val="ListParagraph"/>
        <w:numPr>
          <w:ilvl w:val="0"/>
          <w:numId w:val="1"/>
        </w:numPr>
        <w:jc w:val="both"/>
      </w:pPr>
      <w:r w:rsidRPr="005E29C2">
        <w:rPr>
          <w:b/>
        </w:rPr>
        <w:t>Cost-benefit analysis</w:t>
      </w:r>
      <w:r>
        <w:t xml:space="preserve"> to determine whether the solution is affordable</w:t>
      </w:r>
    </w:p>
    <w:p w:rsidR="00232BA6" w:rsidRDefault="00232BA6" w:rsidP="001007F1">
      <w:pPr>
        <w:pStyle w:val="Heading2"/>
      </w:pPr>
      <w:r>
        <w:t>Terms of Reference</w:t>
      </w:r>
    </w:p>
    <w:p w:rsidR="00232BA6" w:rsidRDefault="00232BA6" w:rsidP="00232BA6">
      <w:pPr>
        <w:pStyle w:val="NoSpacing"/>
      </w:pPr>
      <w:r>
        <w:t>The analyst must:</w:t>
      </w:r>
    </w:p>
    <w:p w:rsidR="00232BA6" w:rsidRDefault="00232BA6" w:rsidP="00957653">
      <w:pPr>
        <w:pStyle w:val="NoSpacing"/>
        <w:numPr>
          <w:ilvl w:val="0"/>
          <w:numId w:val="2"/>
        </w:numPr>
      </w:pPr>
      <w:r>
        <w:rPr>
          <w:b/>
        </w:rPr>
        <w:t>Investigate</w:t>
      </w:r>
      <w:r>
        <w:t xml:space="preserve"> and </w:t>
      </w:r>
      <w:r>
        <w:rPr>
          <w:b/>
        </w:rPr>
        <w:t>report</w:t>
      </w:r>
      <w:r>
        <w:t xml:space="preserve"> on the existing system</w:t>
      </w:r>
    </w:p>
    <w:p w:rsidR="00232BA6" w:rsidRDefault="00232BA6" w:rsidP="00957653">
      <w:pPr>
        <w:pStyle w:val="NoSpacing"/>
        <w:numPr>
          <w:ilvl w:val="0"/>
          <w:numId w:val="2"/>
        </w:numPr>
        <w:jc w:val="both"/>
      </w:pPr>
      <w:r>
        <w:rPr>
          <w:b/>
        </w:rPr>
        <w:t>Specify objectives</w:t>
      </w:r>
      <w:r>
        <w:t xml:space="preserve"> for the system and </w:t>
      </w:r>
      <w:r>
        <w:rPr>
          <w:b/>
        </w:rPr>
        <w:t>whether</w:t>
      </w:r>
      <w:r>
        <w:t xml:space="preserve"> they will be met by the new system</w:t>
      </w:r>
    </w:p>
    <w:p w:rsidR="00232BA6" w:rsidRDefault="00232BA6" w:rsidP="00957653">
      <w:pPr>
        <w:pStyle w:val="NoSpacing"/>
        <w:numPr>
          <w:ilvl w:val="0"/>
          <w:numId w:val="2"/>
        </w:numPr>
      </w:pPr>
      <w:r>
        <w:rPr>
          <w:b/>
        </w:rPr>
        <w:t>Recommend</w:t>
      </w:r>
      <w:r>
        <w:t xml:space="preserve"> the most suitable system to achieve the objectives</w:t>
      </w:r>
    </w:p>
    <w:p w:rsidR="00232BA6" w:rsidRDefault="00232BA6" w:rsidP="00957653">
      <w:pPr>
        <w:pStyle w:val="NoSpacing"/>
        <w:numPr>
          <w:ilvl w:val="0"/>
          <w:numId w:val="2"/>
        </w:numPr>
      </w:pPr>
      <w:r>
        <w:rPr>
          <w:b/>
        </w:rPr>
        <w:t>Prepare</w:t>
      </w:r>
      <w:r>
        <w:t xml:space="preserve"> a </w:t>
      </w:r>
      <w:r>
        <w:rPr>
          <w:b/>
        </w:rPr>
        <w:t>cost-benefit analysis</w:t>
      </w:r>
    </w:p>
    <w:p w:rsidR="00232BA6" w:rsidRDefault="00232BA6" w:rsidP="00957653">
      <w:pPr>
        <w:pStyle w:val="ListParagraph"/>
        <w:numPr>
          <w:ilvl w:val="0"/>
          <w:numId w:val="2"/>
        </w:numPr>
        <w:jc w:val="both"/>
      </w:pPr>
      <w:r w:rsidRPr="00235F63">
        <w:rPr>
          <w:b/>
        </w:rPr>
        <w:t>Prepare</w:t>
      </w:r>
      <w:r>
        <w:t xml:space="preserve"> a plan for </w:t>
      </w:r>
      <w:r w:rsidRPr="00235F63">
        <w:rPr>
          <w:b/>
        </w:rPr>
        <w:t>implementing the new system</w:t>
      </w:r>
      <w:r>
        <w:t xml:space="preserve"> within a short time scale.</w:t>
      </w:r>
    </w:p>
    <w:p w:rsidR="00232BA6" w:rsidRDefault="00232BA6" w:rsidP="001007F1">
      <w:pPr>
        <w:pStyle w:val="Heading2"/>
      </w:pPr>
      <w:r>
        <w:t>Factors for Feasibility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Technical</w:t>
      </w:r>
      <w:r>
        <w:t xml:space="preserve"> – is the technology feasible?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Economic</w:t>
      </w:r>
      <w:r>
        <w:t xml:space="preserve"> – is it economically feasible?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Social</w:t>
      </w:r>
      <w:r>
        <w:t xml:space="preserve"> – is the social effects likely to be damaging?</w:t>
      </w:r>
    </w:p>
    <w:p w:rsidR="00232BA6" w:rsidRPr="005E29C2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 xml:space="preserve">Availability </w:t>
      </w:r>
      <w:r w:rsidRPr="005E29C2">
        <w:t>of</w:t>
      </w:r>
      <w:r>
        <w:rPr>
          <w:b/>
        </w:rPr>
        <w:t xml:space="preserve"> hardware/software</w:t>
      </w:r>
    </w:p>
    <w:p w:rsidR="00232BA6" w:rsidRDefault="00232BA6" w:rsidP="00957653">
      <w:pPr>
        <w:pStyle w:val="ListParagraph"/>
        <w:numPr>
          <w:ilvl w:val="0"/>
          <w:numId w:val="3"/>
        </w:numPr>
      </w:pPr>
      <w:r w:rsidRPr="005E29C2">
        <w:rPr>
          <w:b/>
        </w:rPr>
        <w:t>Affordability</w:t>
      </w:r>
      <w:r>
        <w:t xml:space="preserve"> of </w:t>
      </w:r>
      <w:r w:rsidRPr="005E29C2">
        <w:rPr>
          <w:b/>
        </w:rPr>
        <w:t>running</w:t>
      </w:r>
      <w:r>
        <w:t xml:space="preserve"> the solution</w:t>
      </w:r>
    </w:p>
    <w:p w:rsidR="00232BA6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Time</w:t>
      </w:r>
    </w:p>
    <w:p w:rsidR="00232BA6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Skill</w:t>
      </w:r>
      <w:r>
        <w:t xml:space="preserve"> of workers</w:t>
      </w:r>
    </w:p>
    <w:p w:rsidR="00232BA6" w:rsidRPr="00235F63" w:rsidRDefault="00232BA6" w:rsidP="00957653">
      <w:pPr>
        <w:pStyle w:val="ListParagraph"/>
        <w:numPr>
          <w:ilvl w:val="0"/>
          <w:numId w:val="3"/>
        </w:numPr>
      </w:pPr>
      <w:r>
        <w:rPr>
          <w:b/>
        </w:rPr>
        <w:t>Effect</w:t>
      </w:r>
      <w:r>
        <w:t xml:space="preserve"> on customer</w:t>
      </w:r>
    </w:p>
    <w:p w:rsidR="00232BA6" w:rsidRDefault="00232BA6" w:rsidP="001007F1">
      <w:pPr>
        <w:pStyle w:val="Heading2"/>
      </w:pPr>
      <w:r>
        <w:lastRenderedPageBreak/>
        <w:t>Cost-benefit Analysis</w:t>
      </w:r>
    </w:p>
    <w:p w:rsidR="00232BA6" w:rsidRDefault="00232BA6" w:rsidP="001007F1">
      <w:pPr>
        <w:pStyle w:val="Heading3"/>
        <w:rPr>
          <w:b/>
        </w:rPr>
      </w:pPr>
      <w:r>
        <w:t>Costs</w:t>
      </w:r>
    </w:p>
    <w:p w:rsidR="00232BA6" w:rsidRDefault="00232BA6" w:rsidP="00232BA6">
      <w:pPr>
        <w:pStyle w:val="NoSpacing"/>
      </w:pPr>
      <w:r>
        <w:t xml:space="preserve">The </w:t>
      </w:r>
      <w:r>
        <w:rPr>
          <w:b/>
        </w:rPr>
        <w:t>costs</w:t>
      </w:r>
      <w:r>
        <w:t xml:space="preserve"> of a new system may include: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Equipment costs</w:t>
      </w:r>
      <w:r>
        <w:t xml:space="preserve"> (computers and peripherals)</w:t>
      </w:r>
    </w:p>
    <w:p w:rsidR="00232BA6" w:rsidRPr="008F473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Installation costs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Development costs</w:t>
      </w:r>
      <w:r>
        <w:t xml:space="preserve"> (of the system)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Personnel costs</w:t>
      </w:r>
      <w:r>
        <w:t xml:space="preserve"> (training, recruitment, salaries, etc.)</w:t>
      </w:r>
    </w:p>
    <w:p w:rsidR="00232BA6" w:rsidRDefault="00232BA6" w:rsidP="00957653">
      <w:pPr>
        <w:pStyle w:val="ListParagraph"/>
        <w:numPr>
          <w:ilvl w:val="0"/>
          <w:numId w:val="4"/>
        </w:numPr>
      </w:pPr>
      <w:r w:rsidRPr="008F4736">
        <w:rPr>
          <w:b/>
        </w:rPr>
        <w:t>Operating costs</w:t>
      </w:r>
      <w:r>
        <w:t xml:space="preserve"> (consumables like disks, maintenance, etc.)</w:t>
      </w:r>
    </w:p>
    <w:p w:rsidR="00232BA6" w:rsidRPr="001007F1" w:rsidRDefault="00232BA6" w:rsidP="001007F1">
      <w:pPr>
        <w:pStyle w:val="Heading3"/>
      </w:pPr>
      <w:r w:rsidRPr="001007F1">
        <w:t>Benefits</w:t>
      </w:r>
    </w:p>
    <w:p w:rsidR="00232BA6" w:rsidRDefault="00232BA6" w:rsidP="00232BA6">
      <w:pPr>
        <w:pStyle w:val="NoSpacing"/>
      </w:pPr>
      <w:r>
        <w:t xml:space="preserve">The </w:t>
      </w:r>
      <w:r>
        <w:rPr>
          <w:b/>
        </w:rPr>
        <w:t>benefits</w:t>
      </w:r>
      <w:r>
        <w:t xml:space="preserve"> of a new system may include: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Savings</w:t>
      </w:r>
      <w:r>
        <w:t xml:space="preserve"> in personnel costs, operating costs, etc.</w:t>
      </w:r>
    </w:p>
    <w:p w:rsidR="00232BA6" w:rsidRDefault="00232BA6" w:rsidP="00957653">
      <w:pPr>
        <w:pStyle w:val="NoSpacing"/>
        <w:numPr>
          <w:ilvl w:val="0"/>
          <w:numId w:val="4"/>
        </w:numPr>
      </w:pPr>
      <w:r>
        <w:rPr>
          <w:b/>
        </w:rPr>
        <w:t>Extra sales revenue</w:t>
      </w:r>
      <w:r>
        <w:t xml:space="preserve"> due to better marketing information</w:t>
      </w:r>
    </w:p>
    <w:p w:rsidR="00232BA6" w:rsidRDefault="00232BA6" w:rsidP="00957653">
      <w:pPr>
        <w:pStyle w:val="NoSpacing"/>
        <w:numPr>
          <w:ilvl w:val="0"/>
          <w:numId w:val="4"/>
        </w:numPr>
        <w:spacing w:after="160"/>
      </w:pPr>
      <w:r>
        <w:rPr>
          <w:b/>
        </w:rPr>
        <w:t>Improved cash flow position</w:t>
      </w:r>
      <w:r>
        <w:t xml:space="preserve"> since invoices can be sent faster, etc.</w:t>
      </w:r>
    </w:p>
    <w:p w:rsidR="00232BA6" w:rsidRDefault="00232BA6" w:rsidP="001007F1">
      <w:pPr>
        <w:pStyle w:val="Heading2"/>
      </w:pPr>
      <w:r>
        <w:t>Why to computerise?</w:t>
      </w:r>
    </w:p>
    <w:p w:rsidR="00232BA6" w:rsidRDefault="00232BA6" w:rsidP="00232BA6">
      <w:pPr>
        <w:pStyle w:val="NoSpacing"/>
        <w:jc w:val="both"/>
      </w:pPr>
      <w:r>
        <w:t xml:space="preserve">Some </w:t>
      </w:r>
      <w:r w:rsidRPr="00A46600">
        <w:rPr>
          <w:b/>
        </w:rPr>
        <w:t>manual systems</w:t>
      </w:r>
      <w:r>
        <w:t xml:space="preserve"> have characteristics that would be </w:t>
      </w:r>
      <w:r w:rsidRPr="00A46600">
        <w:rPr>
          <w:b/>
          <w:color w:val="FF0000"/>
        </w:rPr>
        <w:t>more suited for computerisation</w:t>
      </w:r>
      <w:r>
        <w:t>. These characteristics include:</w:t>
      </w:r>
    </w:p>
    <w:p w:rsidR="00232BA6" w:rsidRDefault="00232BA6" w:rsidP="00957653">
      <w:pPr>
        <w:pStyle w:val="NoSpacing"/>
        <w:numPr>
          <w:ilvl w:val="0"/>
          <w:numId w:val="5"/>
        </w:numPr>
        <w:rPr>
          <w:b/>
        </w:rPr>
      </w:pPr>
      <w:r w:rsidRPr="008773F0">
        <w:rPr>
          <w:b/>
        </w:rPr>
        <w:t>Volume</w:t>
      </w:r>
    </w:p>
    <w:p w:rsidR="00232BA6" w:rsidRPr="008773F0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Requirement </w:t>
      </w:r>
      <w:r>
        <w:t xml:space="preserve">for information to be </w:t>
      </w:r>
      <w:r>
        <w:rPr>
          <w:b/>
        </w:rPr>
        <w:t>available</w:t>
      </w:r>
      <w:r>
        <w:t xml:space="preserve"> from several locations</w:t>
      </w:r>
    </w:p>
    <w:p w:rsidR="00232BA6" w:rsidRPr="008773F0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Very accurate calculations</w:t>
      </w:r>
    </w:p>
    <w:p w:rsidR="00232BA6" w:rsidRPr="008773F0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 xml:space="preserve">Duplicated effort </w:t>
      </w:r>
      <w:r>
        <w:t>involved (iteration)</w:t>
      </w:r>
    </w:p>
    <w:p w:rsidR="00232BA6" w:rsidRDefault="00232BA6" w:rsidP="0095765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Manual methods</w:t>
      </w:r>
      <w:r>
        <w:t xml:space="preserve"> are too </w:t>
      </w:r>
      <w:r>
        <w:rPr>
          <w:b/>
        </w:rPr>
        <w:t>slow</w:t>
      </w:r>
    </w:p>
    <w:p w:rsidR="00232BA6" w:rsidRPr="00334FC7" w:rsidRDefault="00232BA6" w:rsidP="00957653">
      <w:pPr>
        <w:pStyle w:val="ListParagraph"/>
        <w:numPr>
          <w:ilvl w:val="0"/>
          <w:numId w:val="5"/>
        </w:numPr>
        <w:rPr>
          <w:b/>
        </w:rPr>
      </w:pPr>
      <w:r w:rsidRPr="00334FC7">
        <w:rPr>
          <w:b/>
        </w:rPr>
        <w:t>Data</w:t>
      </w:r>
      <w:r>
        <w:t xml:space="preserve"> has to be constantly </w:t>
      </w:r>
      <w:r w:rsidRPr="00334FC7">
        <w:rPr>
          <w:b/>
        </w:rPr>
        <w:t>updated</w:t>
      </w:r>
      <w:r>
        <w:t xml:space="preserve"> and </w:t>
      </w:r>
      <w:r w:rsidRPr="00334FC7">
        <w:rPr>
          <w:b/>
        </w:rPr>
        <w:t>accessible</w:t>
      </w:r>
    </w:p>
    <w:p w:rsidR="00232BA6" w:rsidRDefault="00232BA6" w:rsidP="001007F1">
      <w:pPr>
        <w:pStyle w:val="Heading2"/>
      </w:pPr>
      <w:r>
        <w:t xml:space="preserve">Problem Statement 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These problems in the current system which require the use of computerisation can be listed in the </w:t>
      </w:r>
      <w:r>
        <w:rPr>
          <w:b/>
        </w:rPr>
        <w:t>problem statement</w:t>
      </w:r>
      <w:r>
        <w:t>.</w:t>
      </w:r>
    </w:p>
    <w:p w:rsidR="00232BA6" w:rsidRDefault="00232BA6" w:rsidP="00232BA6">
      <w:pPr>
        <w:pStyle w:val="NoSpacing"/>
      </w:pPr>
      <w:r>
        <w:t>Some other reasons may be:</w:t>
      </w:r>
    </w:p>
    <w:p w:rsidR="00232BA6" w:rsidRDefault="00232BA6" w:rsidP="00957653">
      <w:pPr>
        <w:pStyle w:val="NoSpacing"/>
        <w:numPr>
          <w:ilvl w:val="0"/>
          <w:numId w:val="6"/>
        </w:numPr>
      </w:pPr>
      <w:r w:rsidRPr="00334FC7">
        <w:rPr>
          <w:b/>
        </w:rPr>
        <w:t>Transcription/Transposition errors</w:t>
      </w:r>
      <w:r>
        <w:t xml:space="preserve"> from human input</w:t>
      </w:r>
    </w:p>
    <w:p w:rsidR="00232BA6" w:rsidRDefault="00232BA6" w:rsidP="00957653">
      <w:pPr>
        <w:pStyle w:val="NoSpacing"/>
        <w:numPr>
          <w:ilvl w:val="0"/>
          <w:numId w:val="6"/>
        </w:numPr>
      </w:pPr>
      <w:r w:rsidRPr="00334FC7">
        <w:rPr>
          <w:b/>
        </w:rPr>
        <w:t>Layout</w:t>
      </w:r>
      <w:r>
        <w:t xml:space="preserve"> of organisation of data</w:t>
      </w:r>
    </w:p>
    <w:p w:rsidR="00232BA6" w:rsidRDefault="00232BA6" w:rsidP="00957653">
      <w:pPr>
        <w:pStyle w:val="ListParagraph"/>
        <w:numPr>
          <w:ilvl w:val="0"/>
          <w:numId w:val="6"/>
        </w:numPr>
      </w:pPr>
      <w:r>
        <w:t>Etc.</w:t>
      </w:r>
    </w:p>
    <w:p w:rsidR="00232BA6" w:rsidRPr="00A46600" w:rsidRDefault="00232BA6" w:rsidP="00232BA6">
      <w:pPr>
        <w:jc w:val="both"/>
      </w:pPr>
      <w:r>
        <w:t>If the solution is found to be feasible using computerisation, the</w:t>
      </w:r>
      <w:r>
        <w:rPr>
          <w:b/>
        </w:rPr>
        <w:t xml:space="preserve"> </w:t>
      </w:r>
      <w:r w:rsidRPr="00DC385A">
        <w:rPr>
          <w:b/>
          <w:color w:val="FF0000"/>
        </w:rPr>
        <w:t>system development cycle</w:t>
      </w:r>
      <w:r w:rsidRPr="00DC385A">
        <w:rPr>
          <w:color w:val="FF0000"/>
        </w:rPr>
        <w:t xml:space="preserve"> </w:t>
      </w:r>
      <w:r>
        <w:t xml:space="preserve">can start and the more advanced </w:t>
      </w:r>
      <w:r w:rsidRPr="00DC385A">
        <w:rPr>
          <w:b/>
          <w:color w:val="7030A0"/>
        </w:rPr>
        <w:t>systems analysis</w:t>
      </w:r>
      <w:r w:rsidRPr="00DC385A">
        <w:rPr>
          <w:color w:val="7030A0"/>
        </w:rPr>
        <w:t xml:space="preserve"> </w:t>
      </w:r>
      <w:r>
        <w:t>process can take place.</w:t>
      </w:r>
    </w:p>
    <w:p w:rsidR="00232BA6" w:rsidRDefault="00232BA6" w:rsidP="00232BA6">
      <w:r>
        <w:br w:type="page"/>
      </w:r>
    </w:p>
    <w:p w:rsidR="00232BA6" w:rsidRDefault="00232BA6" w:rsidP="001007F1">
      <w:pPr>
        <w:pStyle w:val="Heading1"/>
      </w:pPr>
      <w:r>
        <w:lastRenderedPageBreak/>
        <w:t>Systems Analysis</w:t>
      </w:r>
    </w:p>
    <w:p w:rsidR="00232BA6" w:rsidRDefault="00232BA6" w:rsidP="00232BA6">
      <w:pPr>
        <w:jc w:val="both"/>
      </w:pPr>
      <w:r w:rsidRPr="006812CB">
        <w:rPr>
          <w:b/>
        </w:rPr>
        <w:t>Systems analysis</w:t>
      </w:r>
      <w:r w:rsidRPr="006812CB">
        <w:t xml:space="preserve"> </w:t>
      </w:r>
      <w:r>
        <w:t xml:space="preserve">is the analysis of systems in businesses and organisations that help them run smoothly and efficiently. It is a </w:t>
      </w:r>
      <w:r w:rsidRPr="006812CB">
        <w:rPr>
          <w:b/>
          <w:color w:val="002060"/>
          <w:u w:val="single"/>
        </w:rPr>
        <w:t>detailed look at the current system</w:t>
      </w:r>
      <w:r w:rsidRPr="006812CB">
        <w:rPr>
          <w:color w:val="002060"/>
        </w:rPr>
        <w:t xml:space="preserve"> </w:t>
      </w:r>
      <w:r>
        <w:t xml:space="preserve">and what the new system </w:t>
      </w:r>
      <w:r w:rsidRPr="006812CB">
        <w:rPr>
          <w:b/>
          <w:color w:val="002060"/>
          <w:u w:val="single"/>
        </w:rPr>
        <w:t>will be required to do</w:t>
      </w:r>
      <w:r>
        <w:t xml:space="preserve">. It is similar to the </w:t>
      </w:r>
      <w:r w:rsidRPr="006812CB">
        <w:t xml:space="preserve">feasibility study </w:t>
      </w:r>
      <w:r>
        <w:t xml:space="preserve">but is </w:t>
      </w:r>
      <w:r w:rsidRPr="00EA1128">
        <w:rPr>
          <w:b/>
        </w:rPr>
        <w:t>more detailed</w:t>
      </w:r>
      <w:r>
        <w:t>.</w:t>
      </w:r>
    </w:p>
    <w:p w:rsidR="00232BA6" w:rsidRDefault="006812CB" w:rsidP="006812CB">
      <w:pPr>
        <w:ind w:left="2160" w:hanging="2160"/>
        <w:jc w:val="both"/>
      </w:pPr>
      <w:r w:rsidRPr="006812CB">
        <w:rPr>
          <w:b/>
        </w:rPr>
        <w:t xml:space="preserve">Systems </w:t>
      </w:r>
      <w:r w:rsidR="00232BA6" w:rsidRPr="006812CB">
        <w:rPr>
          <w:b/>
        </w:rPr>
        <w:t>Analysis</w:t>
      </w:r>
      <w:r>
        <w:rPr>
          <w:b/>
          <w:color w:val="9900CC"/>
        </w:rPr>
        <w:t>:</w:t>
      </w:r>
      <w:r w:rsidR="00232BA6" w:rsidRPr="002703D9">
        <w:rPr>
          <w:color w:val="9900CC"/>
        </w:rPr>
        <w:t xml:space="preserve"> </w:t>
      </w:r>
      <w:r w:rsidR="00232BA6">
        <w:tab/>
        <w:t xml:space="preserve">the </w:t>
      </w:r>
      <w:r w:rsidR="00232BA6" w:rsidRPr="006812CB">
        <w:rPr>
          <w:b/>
          <w:color w:val="002060"/>
          <w:u w:val="single"/>
        </w:rPr>
        <w:t>detailed look</w:t>
      </w:r>
      <w:r w:rsidR="00232BA6" w:rsidRPr="006812CB">
        <w:rPr>
          <w:color w:val="002060"/>
        </w:rPr>
        <w:t xml:space="preserve"> </w:t>
      </w:r>
      <w:r w:rsidR="00232BA6">
        <w:t xml:space="preserve">at </w:t>
      </w:r>
      <w:r w:rsidR="00232BA6" w:rsidRPr="006812CB">
        <w:rPr>
          <w:b/>
          <w:color w:val="002060"/>
          <w:u w:val="single"/>
        </w:rPr>
        <w:t>what the users require of the system</w:t>
      </w:r>
      <w:r w:rsidR="00232BA6" w:rsidRPr="006812CB">
        <w:rPr>
          <w:color w:val="002060"/>
        </w:rPr>
        <w:t xml:space="preserve"> </w:t>
      </w:r>
      <w:r>
        <w:t xml:space="preserve">that </w:t>
      </w:r>
      <w:r w:rsidR="00232BA6">
        <w:t xml:space="preserve">the project is to implement. A </w:t>
      </w:r>
      <w:r w:rsidR="00232BA6" w:rsidRPr="006812CB">
        <w:rPr>
          <w:b/>
          <w:color w:val="002060"/>
          <w:u w:val="single"/>
        </w:rPr>
        <w:t>requirements specification is produced</w:t>
      </w:r>
      <w:r w:rsidR="00232BA6">
        <w:t xml:space="preserve">, which forms the </w:t>
      </w:r>
      <w:r w:rsidR="00232BA6" w:rsidRPr="006812CB">
        <w:t xml:space="preserve">contract </w:t>
      </w:r>
      <w:r w:rsidR="00232BA6">
        <w:t xml:space="preserve">between the </w:t>
      </w:r>
      <w:r w:rsidR="00232BA6" w:rsidRPr="006812CB">
        <w:t>customer and the developer of the system</w:t>
      </w:r>
      <w:r w:rsidR="00232BA6">
        <w:t>.</w:t>
      </w:r>
    </w:p>
    <w:p w:rsidR="00232BA6" w:rsidRPr="004B4DB8" w:rsidRDefault="00232BA6" w:rsidP="00232BA6">
      <w:pPr>
        <w:jc w:val="both"/>
      </w:pPr>
      <w:r>
        <w:t xml:space="preserve">A person who analyses systems is known as a </w:t>
      </w:r>
      <w:r w:rsidRPr="00EA1128">
        <w:rPr>
          <w:b/>
          <w:color w:val="0070C0"/>
        </w:rPr>
        <w:t>systems analyst</w:t>
      </w:r>
      <w:r>
        <w:t xml:space="preserve">. They are usually employed by organisations and businesses to help them </w:t>
      </w:r>
      <w:r w:rsidRPr="00EA1128">
        <w:rPr>
          <w:b/>
          <w:color w:val="FF0000"/>
        </w:rPr>
        <w:t>improve their systems</w:t>
      </w:r>
      <w:r w:rsidRPr="00EA1128">
        <w:rPr>
          <w:color w:val="FF0000"/>
        </w:rPr>
        <w:t xml:space="preserve"> </w:t>
      </w:r>
      <w:r>
        <w:t xml:space="preserve">and become </w:t>
      </w:r>
      <w:r w:rsidRPr="00EA1128">
        <w:rPr>
          <w:b/>
          <w:color w:val="00B050"/>
        </w:rPr>
        <w:t>more efficient</w:t>
      </w:r>
      <w:r w:rsidRPr="00EA1128">
        <w:rPr>
          <w:color w:val="00B050"/>
        </w:rPr>
        <w:t xml:space="preserve"> </w:t>
      </w:r>
      <w:r>
        <w:t xml:space="preserve">or </w:t>
      </w:r>
      <w:r w:rsidRPr="00EA1128">
        <w:rPr>
          <w:b/>
          <w:color w:val="00B050"/>
        </w:rPr>
        <w:t>profitable</w:t>
      </w:r>
      <w:r>
        <w:t>.</w:t>
      </w:r>
    </w:p>
    <w:p w:rsidR="00232BA6" w:rsidRDefault="00232BA6" w:rsidP="001007F1">
      <w:pPr>
        <w:pStyle w:val="Heading2"/>
      </w:pPr>
      <w:r>
        <w:t xml:space="preserve">The </w:t>
      </w:r>
      <w:r w:rsidR="006812CB">
        <w:t>System Development Life Cycle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7"/>
              </w:numPr>
              <w:ind w:left="454" w:hanging="407"/>
              <w:jc w:val="both"/>
            </w:pPr>
            <w:r>
              <w:t>Research</w:t>
            </w:r>
          </w:p>
        </w:tc>
        <w:tc>
          <w:tcPr>
            <w:tcW w:w="6611" w:type="dxa"/>
          </w:tcPr>
          <w:p w:rsidR="006812CB" w:rsidRDefault="00CC4DE6" w:rsidP="00CC4DE6">
            <w:pPr>
              <w:jc w:val="both"/>
            </w:pPr>
            <w:r w:rsidRPr="00CC4DE6">
              <w:rPr>
                <w:b/>
              </w:rPr>
              <w:t>Collecting information</w:t>
            </w:r>
            <w:r>
              <w:t xml:space="preserve"> on how the present system works</w:t>
            </w:r>
          </w:p>
        </w:tc>
      </w:tr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7"/>
              </w:numPr>
              <w:ind w:left="454" w:hanging="407"/>
              <w:jc w:val="both"/>
            </w:pPr>
            <w:r>
              <w:t>Analysis</w:t>
            </w:r>
          </w:p>
        </w:tc>
        <w:tc>
          <w:tcPr>
            <w:tcW w:w="6611" w:type="dxa"/>
          </w:tcPr>
          <w:p w:rsidR="006812CB" w:rsidRDefault="00CC4DE6" w:rsidP="00CC4DE6">
            <w:pPr>
              <w:jc w:val="both"/>
            </w:pPr>
            <w:r w:rsidRPr="00CC4DE6">
              <w:rPr>
                <w:b/>
              </w:rPr>
              <w:t>Examining</w:t>
            </w:r>
            <w:r>
              <w:t xml:space="preserve"> how the present system works and identifying problems with it.</w:t>
            </w:r>
          </w:p>
        </w:tc>
      </w:tr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8"/>
              </w:numPr>
              <w:ind w:left="454" w:hanging="407"/>
              <w:jc w:val="both"/>
            </w:pPr>
            <w:r>
              <w:t>Design</w:t>
            </w:r>
          </w:p>
        </w:tc>
        <w:tc>
          <w:tcPr>
            <w:tcW w:w="6611" w:type="dxa"/>
          </w:tcPr>
          <w:p w:rsidR="006812CB" w:rsidRDefault="00CC4DE6" w:rsidP="00CC4DE6">
            <w:pPr>
              <w:jc w:val="both"/>
            </w:pPr>
            <w:r w:rsidRPr="00CC4DE6">
              <w:rPr>
                <w:b/>
              </w:rPr>
              <w:t>Coming up with a new system</w:t>
            </w:r>
            <w:r>
              <w:t xml:space="preserve"> that will fix the problems of the current system.</w:t>
            </w:r>
          </w:p>
        </w:tc>
      </w:tr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8"/>
              </w:numPr>
              <w:ind w:left="454" w:hanging="407"/>
              <w:jc w:val="both"/>
            </w:pPr>
            <w:r>
              <w:t>Development</w:t>
            </w:r>
          </w:p>
        </w:tc>
        <w:tc>
          <w:tcPr>
            <w:tcW w:w="6611" w:type="dxa"/>
          </w:tcPr>
          <w:p w:rsidR="006812CB" w:rsidRDefault="00CC4DE6" w:rsidP="00CC4DE6">
            <w:pPr>
              <w:jc w:val="both"/>
            </w:pPr>
            <w:r w:rsidRPr="00CC4DE6">
              <w:rPr>
                <w:b/>
              </w:rPr>
              <w:t>Creating the new system</w:t>
            </w:r>
            <w:r>
              <w:t xml:space="preserve"> from the design.</w:t>
            </w:r>
          </w:p>
        </w:tc>
      </w:tr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6"/>
              </w:numPr>
              <w:ind w:left="454" w:hanging="407"/>
              <w:jc w:val="both"/>
            </w:pPr>
            <w:r>
              <w:t>Testing</w:t>
            </w:r>
          </w:p>
        </w:tc>
        <w:tc>
          <w:tcPr>
            <w:tcW w:w="6611" w:type="dxa"/>
          </w:tcPr>
          <w:p w:rsidR="00CC4DE6" w:rsidRDefault="00CC4DE6" w:rsidP="00CC4DE6">
            <w:pPr>
              <w:jc w:val="both"/>
            </w:pPr>
            <w:r w:rsidRPr="00CC4DE6">
              <w:rPr>
                <w:b/>
              </w:rPr>
              <w:t>Checking</w:t>
            </w:r>
            <w:r>
              <w:t xml:space="preserve"> if the new system </w:t>
            </w:r>
            <w:r w:rsidRPr="00CC4DE6">
              <w:rPr>
                <w:b/>
              </w:rPr>
              <w:t>works as expected</w:t>
            </w:r>
            <w:r>
              <w:t xml:space="preserve"> (doesn’t have any errors).</w:t>
            </w:r>
          </w:p>
        </w:tc>
      </w:tr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6"/>
              </w:numPr>
              <w:ind w:left="454" w:hanging="407"/>
              <w:jc w:val="both"/>
            </w:pPr>
            <w:r>
              <w:t>Documentation</w:t>
            </w:r>
          </w:p>
        </w:tc>
        <w:tc>
          <w:tcPr>
            <w:tcW w:w="6611" w:type="dxa"/>
          </w:tcPr>
          <w:p w:rsidR="006812CB" w:rsidRDefault="00CC4DE6" w:rsidP="00CC4DE6">
            <w:pPr>
              <w:jc w:val="both"/>
            </w:pPr>
            <w:r w:rsidRPr="00CC4DE6">
              <w:rPr>
                <w:b/>
              </w:rPr>
              <w:t>Creating documents</w:t>
            </w:r>
            <w:r>
              <w:t xml:space="preserve"> that describe </w:t>
            </w:r>
            <w:r w:rsidRPr="00CC4DE6">
              <w:rPr>
                <w:b/>
              </w:rPr>
              <w:t>how to use the new system</w:t>
            </w:r>
            <w:r>
              <w:t xml:space="preserve"> and </w:t>
            </w:r>
            <w:r w:rsidRPr="00CC4DE6">
              <w:rPr>
                <w:b/>
              </w:rPr>
              <w:t>how it works</w:t>
            </w:r>
          </w:p>
        </w:tc>
      </w:tr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6"/>
              </w:numPr>
              <w:ind w:left="454" w:hanging="407"/>
              <w:jc w:val="both"/>
            </w:pPr>
            <w:r>
              <w:t>Implementation</w:t>
            </w:r>
          </w:p>
        </w:tc>
        <w:tc>
          <w:tcPr>
            <w:tcW w:w="6611" w:type="dxa"/>
          </w:tcPr>
          <w:p w:rsidR="006812CB" w:rsidRDefault="00CC4DE6" w:rsidP="00CC4DE6">
            <w:pPr>
              <w:jc w:val="both"/>
            </w:pPr>
            <w:r w:rsidRPr="00CC4DE6">
              <w:rPr>
                <w:b/>
              </w:rPr>
              <w:t>Replacing the present system</w:t>
            </w:r>
            <w:r>
              <w:t xml:space="preserve"> with the new system.</w:t>
            </w:r>
          </w:p>
        </w:tc>
      </w:tr>
      <w:tr w:rsidR="006812CB" w:rsidTr="00CC4DE6">
        <w:tc>
          <w:tcPr>
            <w:tcW w:w="2405" w:type="dxa"/>
          </w:tcPr>
          <w:p w:rsidR="006812CB" w:rsidRDefault="006812CB" w:rsidP="00CC4DE6">
            <w:pPr>
              <w:pStyle w:val="ListParagraph"/>
              <w:numPr>
                <w:ilvl w:val="0"/>
                <w:numId w:val="36"/>
              </w:numPr>
              <w:ind w:left="454" w:hanging="407"/>
              <w:jc w:val="both"/>
            </w:pPr>
            <w:r>
              <w:t>Evaluation</w:t>
            </w:r>
          </w:p>
        </w:tc>
        <w:tc>
          <w:tcPr>
            <w:tcW w:w="6611" w:type="dxa"/>
          </w:tcPr>
          <w:p w:rsidR="006812CB" w:rsidRDefault="00CC4DE6" w:rsidP="00CC4DE6">
            <w:pPr>
              <w:jc w:val="both"/>
            </w:pPr>
            <w:r w:rsidRPr="00CC4DE6">
              <w:rPr>
                <w:b/>
              </w:rPr>
              <w:t>Checking</w:t>
            </w:r>
            <w:r>
              <w:t xml:space="preserve"> that the </w:t>
            </w:r>
            <w:r w:rsidRPr="00CC4DE6">
              <w:rPr>
                <w:b/>
              </w:rPr>
              <w:t>new system meets all expectations</w:t>
            </w:r>
            <w:r>
              <w:t>.</w:t>
            </w:r>
          </w:p>
        </w:tc>
      </w:tr>
    </w:tbl>
    <w:p w:rsidR="00CC4DE6" w:rsidRDefault="00CC4DE6" w:rsidP="00BD2D4C">
      <w:pPr>
        <w:pStyle w:val="Heading1"/>
      </w:pPr>
    </w:p>
    <w:p w:rsidR="00CC4DE6" w:rsidRDefault="00CC4DE6">
      <w:pPr>
        <w:rPr>
          <w:rFonts w:asciiTheme="majorHAnsi" w:eastAsiaTheme="majorEastAsia" w:hAnsiTheme="majorHAnsi" w:cstheme="majorBidi"/>
          <w:color w:val="9900CC"/>
          <w:sz w:val="36"/>
          <w:szCs w:val="32"/>
        </w:rPr>
      </w:pPr>
      <w:r>
        <w:br w:type="page"/>
      </w:r>
    </w:p>
    <w:p w:rsidR="00232BA6" w:rsidRPr="00BD2D4C" w:rsidRDefault="00BD2D4C" w:rsidP="00BD2D4C">
      <w:pPr>
        <w:pStyle w:val="Heading1"/>
      </w:pPr>
      <w:r>
        <w:lastRenderedPageBreak/>
        <w:t xml:space="preserve">Step 1: </w:t>
      </w:r>
      <w:r w:rsidR="00232BA6" w:rsidRPr="00BD2D4C">
        <w:t>Research</w:t>
      </w:r>
    </w:p>
    <w:p w:rsidR="00232BA6" w:rsidRDefault="00232BA6" w:rsidP="00232BA6">
      <w:pPr>
        <w:jc w:val="both"/>
      </w:pPr>
      <w:r>
        <w:t xml:space="preserve">Before the systems analyst can make any recommendations about a </w:t>
      </w:r>
      <w:r w:rsidRPr="007A3341">
        <w:rPr>
          <w:b/>
          <w:color w:val="FF66FF"/>
        </w:rPr>
        <w:t>new system</w:t>
      </w:r>
      <w:r>
        <w:t xml:space="preserve">, they first have to understand how the </w:t>
      </w:r>
      <w:r w:rsidRPr="007A3341">
        <w:rPr>
          <w:b/>
          <w:color w:val="FF66FF"/>
        </w:rPr>
        <w:t>present system</w:t>
      </w:r>
      <w:r w:rsidRPr="007A3341">
        <w:rPr>
          <w:color w:val="FF66FF"/>
        </w:rPr>
        <w:t xml:space="preserve"> </w:t>
      </w:r>
      <w:r>
        <w:t>works.</w:t>
      </w:r>
    </w:p>
    <w:p w:rsidR="00232BA6" w:rsidRDefault="00232BA6" w:rsidP="00232BA6">
      <w:pPr>
        <w:jc w:val="both"/>
      </w:pPr>
      <w:r>
        <w:t xml:space="preserve">As much information about the current system has to be </w:t>
      </w:r>
      <w:r w:rsidRPr="007A3341">
        <w:rPr>
          <w:b/>
        </w:rPr>
        <w:t>gathered</w:t>
      </w:r>
      <w:r>
        <w:t xml:space="preserve"> as possible. The techniques that can be used are:</w:t>
      </w:r>
    </w:p>
    <w:p w:rsidR="00232BA6" w:rsidRDefault="00232BA6" w:rsidP="001007F1">
      <w:pPr>
        <w:pStyle w:val="Heading2"/>
      </w:pPr>
      <w:r>
        <w:t>1.1a</w:t>
      </w:r>
      <w:r w:rsidR="001007F1">
        <w:tab/>
      </w:r>
      <w:r>
        <w:t>Observation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 </w:t>
      </w:r>
      <w:r w:rsidRPr="001056B0">
        <w:t xml:space="preserve">systems analyst </w:t>
      </w:r>
      <w:r w:rsidRPr="001056B0">
        <w:rPr>
          <w:b/>
          <w:color w:val="002060"/>
        </w:rPr>
        <w:t>walks around</w:t>
      </w:r>
      <w:r w:rsidRPr="001056B0">
        <w:rPr>
          <w:color w:val="002060"/>
        </w:rPr>
        <w:t xml:space="preserve"> </w:t>
      </w:r>
      <w:r>
        <w:t xml:space="preserve">the </w:t>
      </w:r>
      <w:r w:rsidRPr="001056B0">
        <w:t>organisation or business</w:t>
      </w:r>
      <w:r>
        <w:t xml:space="preserve">, watching </w:t>
      </w:r>
      <w:r w:rsidRPr="001056B0">
        <w:rPr>
          <w:b/>
          <w:color w:val="002060"/>
        </w:rPr>
        <w:t>how things work</w:t>
      </w:r>
      <w:r w:rsidRPr="001056B0">
        <w:rPr>
          <w:color w:val="002060"/>
        </w:rPr>
        <w:t xml:space="preserve"> </w:t>
      </w:r>
      <w:r>
        <w:t>with their own eyes.</w:t>
      </w:r>
    </w:p>
    <w:p w:rsidR="00232BA6" w:rsidRDefault="00232BA6" w:rsidP="00957653">
      <w:pPr>
        <w:pStyle w:val="NoSpacing"/>
        <w:numPr>
          <w:ilvl w:val="0"/>
          <w:numId w:val="8"/>
        </w:numPr>
        <w:jc w:val="both"/>
      </w:pPr>
      <w:r>
        <w:t xml:space="preserve">Can gather </w:t>
      </w:r>
      <w:r w:rsidRPr="0057549D">
        <w:rPr>
          <w:b/>
          <w:color w:val="00B050"/>
        </w:rPr>
        <w:t>first-hand</w:t>
      </w:r>
      <w:r w:rsidRPr="0057549D">
        <w:rPr>
          <w:color w:val="00B050"/>
        </w:rPr>
        <w:t xml:space="preserve">, </w:t>
      </w:r>
      <w:r w:rsidRPr="0057549D">
        <w:rPr>
          <w:b/>
          <w:color w:val="00B050"/>
        </w:rPr>
        <w:t>unbiased</w:t>
      </w:r>
      <w:r w:rsidRPr="0057549D">
        <w:rPr>
          <w:color w:val="00B050"/>
        </w:rPr>
        <w:t xml:space="preserve"> </w:t>
      </w:r>
      <w:r>
        <w:t>information</w:t>
      </w:r>
    </w:p>
    <w:p w:rsidR="00232BA6" w:rsidRDefault="00232BA6" w:rsidP="00957653">
      <w:pPr>
        <w:pStyle w:val="ListParagraph"/>
        <w:numPr>
          <w:ilvl w:val="0"/>
          <w:numId w:val="9"/>
        </w:numPr>
        <w:jc w:val="both"/>
      </w:pPr>
      <w:r>
        <w:t xml:space="preserve">People may </w:t>
      </w:r>
      <w:r w:rsidRPr="0057549D">
        <w:rPr>
          <w:b/>
          <w:color w:val="FF0000"/>
        </w:rPr>
        <w:t>act differently</w:t>
      </w:r>
      <w:r w:rsidRPr="0057549D">
        <w:rPr>
          <w:color w:val="FF0000"/>
        </w:rPr>
        <w:t xml:space="preserve"> </w:t>
      </w:r>
      <w:r>
        <w:t>if they are aware they are being observed.</w:t>
      </w:r>
    </w:p>
    <w:p w:rsidR="00232BA6" w:rsidRDefault="00232BA6" w:rsidP="001007F1">
      <w:pPr>
        <w:pStyle w:val="Heading2"/>
      </w:pPr>
      <w:r>
        <w:t>1.1b</w:t>
      </w:r>
      <w:r w:rsidR="001007F1">
        <w:tab/>
      </w:r>
      <w:r>
        <w:t>Collecting Documents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 </w:t>
      </w:r>
      <w:r w:rsidRPr="001056B0">
        <w:t xml:space="preserve">systems analyst </w:t>
      </w:r>
      <w:r>
        <w:t xml:space="preserve">can collect examples of documents to </w:t>
      </w:r>
      <w:r w:rsidRPr="001056B0">
        <w:rPr>
          <w:b/>
          <w:color w:val="002060"/>
        </w:rPr>
        <w:t>gain an understanding</w:t>
      </w:r>
      <w:r w:rsidRPr="001056B0">
        <w:rPr>
          <w:color w:val="002060"/>
        </w:rPr>
        <w:t xml:space="preserve"> </w:t>
      </w:r>
      <w:r>
        <w:t xml:space="preserve">of the </w:t>
      </w:r>
      <w:r w:rsidRPr="001056B0">
        <w:rPr>
          <w:b/>
          <w:color w:val="002060"/>
        </w:rPr>
        <w:t>type and quantity of data that flows</w:t>
      </w:r>
      <w:r w:rsidRPr="001056B0">
        <w:rPr>
          <w:color w:val="002060"/>
        </w:rPr>
        <w:t xml:space="preserve"> </w:t>
      </w:r>
      <w:r>
        <w:t xml:space="preserve">through the </w:t>
      </w:r>
      <w:r w:rsidRPr="001056B0">
        <w:t>business or organisation</w:t>
      </w:r>
      <w:r>
        <w:t>.</w:t>
      </w:r>
      <w:r w:rsidRPr="007A3341">
        <w:t xml:space="preserve"> </w:t>
      </w:r>
    </w:p>
    <w:p w:rsidR="00232BA6" w:rsidRDefault="00232BA6" w:rsidP="00957653">
      <w:pPr>
        <w:pStyle w:val="ListParagraph"/>
        <w:numPr>
          <w:ilvl w:val="0"/>
          <w:numId w:val="10"/>
        </w:numPr>
        <w:jc w:val="both"/>
      </w:pPr>
      <w:r>
        <w:t xml:space="preserve">If the documentation is </w:t>
      </w:r>
      <w:r w:rsidRPr="00235F63">
        <w:rPr>
          <w:b/>
          <w:color w:val="FF0000"/>
        </w:rPr>
        <w:t>poor quality/insufficient</w:t>
      </w:r>
      <w:r>
        <w:t>, collecting documents may not be very helpful.</w:t>
      </w:r>
    </w:p>
    <w:p w:rsidR="00232BA6" w:rsidRDefault="00232BA6" w:rsidP="001007F1">
      <w:pPr>
        <w:pStyle w:val="Heading2"/>
      </w:pPr>
      <w:r>
        <w:t>1.2</w:t>
      </w:r>
      <w:r w:rsidR="001007F1">
        <w:tab/>
      </w:r>
      <w:r>
        <w:t>Interviews</w:t>
      </w:r>
    </w:p>
    <w:p w:rsidR="00232BA6" w:rsidRDefault="00232BA6" w:rsidP="00232BA6">
      <w:pPr>
        <w:pStyle w:val="NoSpacing"/>
        <w:spacing w:after="120"/>
        <w:jc w:val="both"/>
      </w:pPr>
      <w:r>
        <w:t xml:space="preserve">The </w:t>
      </w:r>
      <w:r w:rsidRPr="001056B0">
        <w:t xml:space="preserve">systems analyst </w:t>
      </w:r>
      <w:r>
        <w:t xml:space="preserve">can </w:t>
      </w:r>
      <w:r w:rsidRPr="001056B0">
        <w:rPr>
          <w:b/>
          <w:color w:val="002060"/>
        </w:rPr>
        <w:t>interview key people</w:t>
      </w:r>
      <w:r w:rsidRPr="001056B0">
        <w:rPr>
          <w:color w:val="002060"/>
        </w:rPr>
        <w:t xml:space="preserve"> </w:t>
      </w:r>
      <w:r w:rsidRPr="00464AE7">
        <w:t xml:space="preserve">within the current system </w:t>
      </w:r>
      <w:r>
        <w:t xml:space="preserve">to </w:t>
      </w:r>
      <w:r w:rsidRPr="001056B0">
        <w:rPr>
          <w:b/>
          <w:color w:val="002060"/>
        </w:rPr>
        <w:t>find out how it works</w:t>
      </w:r>
      <w:r>
        <w:t>.</w:t>
      </w:r>
      <w:r w:rsidRPr="007A3341">
        <w:t xml:space="preserve"> </w:t>
      </w:r>
    </w:p>
    <w:p w:rsidR="00232BA6" w:rsidRDefault="00232BA6" w:rsidP="00957653">
      <w:pPr>
        <w:pStyle w:val="NoSpacing"/>
        <w:numPr>
          <w:ilvl w:val="0"/>
          <w:numId w:val="8"/>
        </w:numPr>
        <w:jc w:val="both"/>
      </w:pPr>
      <w:r>
        <w:t xml:space="preserve">Gather a lot of </w:t>
      </w:r>
      <w:r>
        <w:rPr>
          <w:b/>
          <w:color w:val="00B050"/>
        </w:rPr>
        <w:t>very detailed</w:t>
      </w:r>
      <w:r w:rsidRPr="0057549D">
        <w:rPr>
          <w:color w:val="00B050"/>
        </w:rPr>
        <w:t xml:space="preserve"> </w:t>
      </w:r>
      <w:r>
        <w:t>information</w:t>
      </w:r>
    </w:p>
    <w:p w:rsidR="00232BA6" w:rsidRDefault="00232BA6" w:rsidP="00957653">
      <w:pPr>
        <w:pStyle w:val="ListParagraph"/>
        <w:numPr>
          <w:ilvl w:val="0"/>
          <w:numId w:val="9"/>
        </w:numPr>
        <w:jc w:val="both"/>
      </w:pPr>
      <w:r>
        <w:t xml:space="preserve">Interviews can take </w:t>
      </w:r>
      <w:r w:rsidRPr="00464AE7">
        <w:rPr>
          <w:b/>
          <w:color w:val="FF0000"/>
        </w:rPr>
        <w:t>a long time</w:t>
      </w:r>
      <w:r>
        <w:t xml:space="preserve">, thus may not be feasible, </w:t>
      </w:r>
      <w:r w:rsidR="001056B0">
        <w:t>especially if</w:t>
      </w:r>
      <w:r w:rsidRPr="007A3341">
        <w:rPr>
          <w:color w:val="0070C0"/>
        </w:rPr>
        <w:t xml:space="preserve"> </w:t>
      </w:r>
      <w:r w:rsidRPr="001056B0">
        <w:rPr>
          <w:b/>
          <w:color w:val="FF0000"/>
        </w:rPr>
        <w:t>a lot of people are involved</w:t>
      </w:r>
      <w:r>
        <w:t xml:space="preserve"> in the </w:t>
      </w:r>
      <w:r w:rsidRPr="001056B0">
        <w:t>current system</w:t>
      </w:r>
      <w:r>
        <w:t>.</w:t>
      </w:r>
    </w:p>
    <w:p w:rsidR="00232BA6" w:rsidRDefault="00232BA6" w:rsidP="001007F1">
      <w:pPr>
        <w:pStyle w:val="Heading2"/>
      </w:pPr>
      <w:r>
        <w:t>1.3</w:t>
      </w:r>
      <w:r w:rsidR="001007F1">
        <w:tab/>
      </w:r>
      <w:r>
        <w:t>Questionnaires</w:t>
      </w:r>
    </w:p>
    <w:p w:rsidR="00232BA6" w:rsidRDefault="00232BA6" w:rsidP="00232BA6">
      <w:pPr>
        <w:pStyle w:val="NoSpacing"/>
        <w:spacing w:after="120"/>
      </w:pPr>
      <w:r>
        <w:t xml:space="preserve">The </w:t>
      </w:r>
      <w:r w:rsidRPr="001056B0">
        <w:t xml:space="preserve">systems analyst </w:t>
      </w:r>
      <w:r>
        <w:t xml:space="preserve">can create a questionnaire to </w:t>
      </w:r>
      <w:r w:rsidRPr="001056B0">
        <w:rPr>
          <w:b/>
          <w:color w:val="002060"/>
        </w:rPr>
        <w:t>gather information from large groups of people</w:t>
      </w:r>
      <w:r>
        <w:t>.</w:t>
      </w:r>
    </w:p>
    <w:p w:rsidR="00232BA6" w:rsidRDefault="00232BA6" w:rsidP="00957653">
      <w:pPr>
        <w:pStyle w:val="NoSpacing"/>
        <w:numPr>
          <w:ilvl w:val="0"/>
          <w:numId w:val="31"/>
        </w:numPr>
        <w:jc w:val="both"/>
      </w:pPr>
      <w:r>
        <w:t xml:space="preserve">Can gather data from </w:t>
      </w:r>
      <w:r w:rsidRPr="00464AE7">
        <w:rPr>
          <w:b/>
          <w:color w:val="00B050"/>
        </w:rPr>
        <w:t>many people</w:t>
      </w:r>
    </w:p>
    <w:p w:rsidR="00232BA6" w:rsidRDefault="00232BA6" w:rsidP="00957653">
      <w:pPr>
        <w:pStyle w:val="ListParagraph"/>
        <w:numPr>
          <w:ilvl w:val="0"/>
          <w:numId w:val="30"/>
        </w:numPr>
        <w:jc w:val="both"/>
      </w:pPr>
      <w:r>
        <w:t xml:space="preserve">People </w:t>
      </w:r>
      <w:r w:rsidRPr="00464AE7">
        <w:rPr>
          <w:b/>
          <w:color w:val="FF0000"/>
        </w:rPr>
        <w:t>may not answer the questions seriously</w:t>
      </w:r>
      <w:r>
        <w:t xml:space="preserve">, making the information </w:t>
      </w:r>
      <w:r w:rsidRPr="00464AE7">
        <w:rPr>
          <w:b/>
          <w:color w:val="FF0000"/>
        </w:rPr>
        <w:t>less reliable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0"/>
        </w:numPr>
        <w:spacing w:before="240" w:after="0"/>
        <w:jc w:val="both"/>
      </w:pPr>
      <w:r>
        <w:t xml:space="preserve">Information gathered is </w:t>
      </w:r>
      <w:r w:rsidRPr="00464AE7">
        <w:rPr>
          <w:b/>
          <w:color w:val="FF0000"/>
        </w:rPr>
        <w:t>limited to the questions asked</w:t>
      </w:r>
      <w:r w:rsidRPr="00464AE7">
        <w:rPr>
          <w:color w:val="FF0000"/>
        </w:rPr>
        <w:t xml:space="preserve"> </w:t>
      </w:r>
      <w:r>
        <w:t xml:space="preserve">in the questionnaire by the </w:t>
      </w:r>
      <w:r w:rsidRPr="00464AE7">
        <w:t>systems analyst</w:t>
      </w:r>
      <w:r>
        <w:t>.</w:t>
      </w:r>
    </w:p>
    <w:p w:rsidR="00232BA6" w:rsidRDefault="00232BA6" w:rsidP="00232BA6">
      <w:pPr>
        <w:pBdr>
          <w:bottom w:val="single" w:sz="6" w:space="0" w:color="auto"/>
        </w:pBdr>
        <w:spacing w:after="240"/>
      </w:pPr>
    </w:p>
    <w:p w:rsidR="00232BA6" w:rsidRDefault="00232BA6" w:rsidP="00232BA6">
      <w:pPr>
        <w:spacing w:before="240" w:after="240"/>
        <w:jc w:val="both"/>
      </w:pPr>
      <w:r w:rsidRPr="00464AE7">
        <w:rPr>
          <w:b/>
          <w:color w:val="FF0000"/>
        </w:rPr>
        <w:t>NOTE:</w:t>
      </w:r>
      <w:r w:rsidRPr="00464AE7">
        <w:rPr>
          <w:color w:val="FF0000"/>
        </w:rPr>
        <w:t xml:space="preserve"> </w:t>
      </w:r>
      <w:r>
        <w:t xml:space="preserve">If the question states that 3 methods of data collection for the current system are required, </w:t>
      </w:r>
      <w:r w:rsidRPr="00464AE7">
        <w:rPr>
          <w:b/>
        </w:rPr>
        <w:t>state all four</w:t>
      </w:r>
      <w:r>
        <w:t xml:space="preserve">, just that </w:t>
      </w:r>
      <w:r w:rsidRPr="00464AE7">
        <w:rPr>
          <w:b/>
          <w:color w:val="7030A0"/>
        </w:rPr>
        <w:t xml:space="preserve">observation </w:t>
      </w:r>
      <w:r>
        <w:t xml:space="preserve">and </w:t>
      </w:r>
      <w:r w:rsidRPr="00464AE7">
        <w:rPr>
          <w:b/>
          <w:color w:val="7030A0"/>
        </w:rPr>
        <w:t>collecting documents</w:t>
      </w:r>
      <w:r w:rsidRPr="00464AE7">
        <w:rPr>
          <w:color w:val="7030A0"/>
        </w:rPr>
        <w:t xml:space="preserve"> </w:t>
      </w:r>
      <w:r>
        <w:t>can be put into the same point.</w:t>
      </w:r>
      <w:r>
        <w:br w:type="page"/>
      </w:r>
    </w:p>
    <w:p w:rsidR="00232BA6" w:rsidRDefault="00232BA6" w:rsidP="001007F1">
      <w:pPr>
        <w:pStyle w:val="Heading1"/>
      </w:pPr>
      <w:r>
        <w:lastRenderedPageBreak/>
        <w:t xml:space="preserve">Step 2: </w:t>
      </w:r>
      <w:r w:rsidRPr="00235F63">
        <w:t>Analysis</w:t>
      </w:r>
    </w:p>
    <w:p w:rsidR="00232BA6" w:rsidRDefault="00232BA6" w:rsidP="00232BA6">
      <w:pPr>
        <w:jc w:val="both"/>
      </w:pPr>
      <w:r>
        <w:t xml:space="preserve">The </w:t>
      </w:r>
      <w:r w:rsidRPr="001056B0">
        <w:t xml:space="preserve">systems analyst </w:t>
      </w:r>
      <w:r>
        <w:t xml:space="preserve">looks through the </w:t>
      </w:r>
      <w:r w:rsidRPr="00235F63">
        <w:rPr>
          <w:b/>
          <w:color w:val="9900CC"/>
        </w:rPr>
        <w:t>information collected in Step 1</w:t>
      </w:r>
      <w:r w:rsidRPr="00235F63">
        <w:rPr>
          <w:color w:val="9900CC"/>
        </w:rPr>
        <w:t xml:space="preserve"> </w:t>
      </w:r>
      <w:r>
        <w:t xml:space="preserve">to </w:t>
      </w:r>
      <w:r w:rsidRPr="001056B0">
        <w:rPr>
          <w:b/>
          <w:color w:val="002060"/>
          <w:u w:val="single"/>
        </w:rPr>
        <w:t>understand how the system works</w:t>
      </w:r>
      <w:r>
        <w:t xml:space="preserve">, and to </w:t>
      </w:r>
      <w:r w:rsidRPr="001056B0">
        <w:rPr>
          <w:b/>
          <w:color w:val="002060"/>
          <w:u w:val="single"/>
        </w:rPr>
        <w:t>try and identify problems</w:t>
      </w:r>
      <w:r w:rsidRPr="001056B0">
        <w:rPr>
          <w:color w:val="002060"/>
        </w:rPr>
        <w:t xml:space="preserve"> </w:t>
      </w:r>
      <w:r>
        <w:t>that need to be fixed.</w:t>
      </w:r>
    </w:p>
    <w:p w:rsidR="00232BA6" w:rsidRDefault="00232BA6" w:rsidP="001007F1">
      <w:pPr>
        <w:pStyle w:val="Heading2"/>
      </w:pPr>
      <w:r>
        <w:t>2.1</w:t>
      </w:r>
      <w:r w:rsidR="001007F1">
        <w:tab/>
      </w:r>
      <w:r>
        <w:t>Identifying Inputs, Outputs, and Processes</w:t>
      </w:r>
    </w:p>
    <w:p w:rsidR="00232BA6" w:rsidRDefault="00232BA6" w:rsidP="00232BA6">
      <w:pPr>
        <w:jc w:val="both"/>
      </w:pPr>
      <w:r>
        <w:t xml:space="preserve">Every system has </w:t>
      </w:r>
      <w:r w:rsidRPr="001056B0">
        <w:t>inputs and outputs</w:t>
      </w:r>
      <w:r>
        <w:t xml:space="preserve">, and the </w:t>
      </w:r>
      <w:r w:rsidRPr="001056B0">
        <w:t xml:space="preserve">system analyst </w:t>
      </w:r>
      <w:r>
        <w:t xml:space="preserve">needs to identify the </w:t>
      </w:r>
      <w:r w:rsidRPr="001056B0">
        <w:rPr>
          <w:b/>
          <w:color w:val="002060"/>
          <w:u w:val="single"/>
        </w:rPr>
        <w:t>data input and output to the present system</w:t>
      </w:r>
      <w:r w:rsidRPr="00F82243">
        <w:t>.</w:t>
      </w:r>
      <w:r>
        <w:t xml:space="preserve"> This is because any </w:t>
      </w:r>
      <w:r w:rsidRPr="001056B0">
        <w:t xml:space="preserve">new system </w:t>
      </w:r>
      <w:r>
        <w:t xml:space="preserve">that is designed will have to </w:t>
      </w:r>
      <w:r w:rsidRPr="001056B0">
        <w:rPr>
          <w:b/>
          <w:color w:val="002060"/>
          <w:u w:val="single"/>
        </w:rPr>
        <w:t>deal with similar inputs and outputs</w:t>
      </w:r>
      <w:r w:rsidRPr="001056B0">
        <w:rPr>
          <w:color w:val="002060"/>
        </w:rPr>
        <w:t xml:space="preserve"> </w:t>
      </w:r>
      <w:r>
        <w:t xml:space="preserve">as the </w:t>
      </w:r>
      <w:r w:rsidRPr="001056B0">
        <w:t>present system</w:t>
      </w:r>
      <w:r>
        <w:t>.</w:t>
      </w:r>
    </w:p>
    <w:p w:rsidR="00232BA6" w:rsidRDefault="00232BA6" w:rsidP="00232BA6">
      <w:pPr>
        <w:jc w:val="both"/>
      </w:pPr>
      <w:r>
        <w:t xml:space="preserve">For similar reasons, the system analyst also has to </w:t>
      </w:r>
      <w:r w:rsidRPr="001056B0">
        <w:rPr>
          <w:b/>
          <w:color w:val="002060"/>
          <w:u w:val="single"/>
        </w:rPr>
        <w:t>identify the processes</w:t>
      </w:r>
      <w:r w:rsidRPr="001056B0">
        <w:rPr>
          <w:color w:val="002060"/>
        </w:rPr>
        <w:t xml:space="preserve"> </w:t>
      </w:r>
      <w:r>
        <w:t xml:space="preserve">of the </w:t>
      </w:r>
      <w:r w:rsidRPr="00AA2CC3">
        <w:rPr>
          <w:b/>
        </w:rPr>
        <w:t>current system</w:t>
      </w:r>
      <w:r>
        <w:t>.</w:t>
      </w:r>
    </w:p>
    <w:p w:rsidR="00232BA6" w:rsidRDefault="00232BA6" w:rsidP="001007F1">
      <w:pPr>
        <w:pStyle w:val="Heading2"/>
      </w:pPr>
      <w:r>
        <w:t>2.2</w:t>
      </w:r>
      <w:r w:rsidR="001007F1">
        <w:tab/>
      </w:r>
      <w:r>
        <w:t>Identifying Problems</w:t>
      </w:r>
    </w:p>
    <w:p w:rsidR="00232BA6" w:rsidRDefault="00232BA6" w:rsidP="00232BA6">
      <w:pPr>
        <w:jc w:val="both"/>
      </w:pPr>
      <w:r>
        <w:t xml:space="preserve">It is the job of the </w:t>
      </w:r>
      <w:r w:rsidRPr="001056B0">
        <w:t xml:space="preserve">systems analyst </w:t>
      </w:r>
      <w:r>
        <w:t xml:space="preserve">to find out where the </w:t>
      </w:r>
      <w:r w:rsidRPr="001056B0">
        <w:rPr>
          <w:b/>
          <w:color w:val="002060"/>
          <w:u w:val="single"/>
        </w:rPr>
        <w:t>problems in a system</w:t>
      </w:r>
      <w:r w:rsidRPr="001056B0">
        <w:rPr>
          <w:color w:val="002060"/>
        </w:rPr>
        <w:t xml:space="preserve"> </w:t>
      </w:r>
      <w:r>
        <w:t xml:space="preserve">are. If these problems are resolved, the </w:t>
      </w:r>
      <w:r w:rsidRPr="00AA2CC3">
        <w:t xml:space="preserve">system </w:t>
      </w:r>
      <w:r>
        <w:t xml:space="preserve">will work </w:t>
      </w:r>
      <w:r w:rsidRPr="001056B0">
        <w:rPr>
          <w:b/>
          <w:color w:val="00B050"/>
        </w:rPr>
        <w:t>more efficiently</w:t>
      </w:r>
      <w:r w:rsidRPr="001056B0">
        <w:rPr>
          <w:color w:val="00B050"/>
        </w:rPr>
        <w:t xml:space="preserve"> </w:t>
      </w:r>
      <w:r>
        <w:t xml:space="preserve">and </w:t>
      </w:r>
      <w:r w:rsidRPr="001056B0">
        <w:rPr>
          <w:b/>
          <w:color w:val="00B050"/>
        </w:rPr>
        <w:t>smoothly</w:t>
      </w:r>
      <w:r>
        <w:t xml:space="preserve">, and be more </w:t>
      </w:r>
      <w:r w:rsidRPr="001056B0">
        <w:rPr>
          <w:b/>
          <w:color w:val="00B050"/>
        </w:rPr>
        <w:t>profitable</w:t>
      </w:r>
      <w:r w:rsidRPr="001056B0">
        <w:rPr>
          <w:color w:val="00B050"/>
        </w:rPr>
        <w:t xml:space="preserve"> </w:t>
      </w:r>
      <w:r>
        <w:t xml:space="preserve">for </w:t>
      </w:r>
      <w:r w:rsidRPr="00AA2CC3">
        <w:t>businesses</w:t>
      </w:r>
      <w:r>
        <w:t>.</w:t>
      </w:r>
    </w:p>
    <w:p w:rsidR="00232BA6" w:rsidRDefault="00232BA6" w:rsidP="001007F1">
      <w:pPr>
        <w:pStyle w:val="Heading2"/>
      </w:pPr>
      <w:r>
        <w:t>2.3</w:t>
      </w:r>
      <w:r w:rsidR="001007F1">
        <w:tab/>
      </w:r>
      <w:r>
        <w:t>Requirements Specification</w:t>
      </w:r>
    </w:p>
    <w:p w:rsidR="00232BA6" w:rsidRDefault="00232BA6" w:rsidP="00232BA6">
      <w:pPr>
        <w:pStyle w:val="NoSpacing"/>
        <w:jc w:val="both"/>
      </w:pPr>
      <w:r>
        <w:t xml:space="preserve">The </w:t>
      </w:r>
      <w:r w:rsidRPr="001056B0">
        <w:rPr>
          <w:b/>
        </w:rPr>
        <w:t>requirements specification</w:t>
      </w:r>
      <w:r w:rsidRPr="001056B0">
        <w:t xml:space="preserve"> </w:t>
      </w:r>
      <w:r>
        <w:t xml:space="preserve">is a </w:t>
      </w:r>
      <w:r w:rsidRPr="001056B0">
        <w:rPr>
          <w:b/>
          <w:color w:val="002060"/>
          <w:u w:val="single"/>
        </w:rPr>
        <w:t>list of requirements</w:t>
      </w:r>
      <w:r w:rsidRPr="001056B0">
        <w:rPr>
          <w:color w:val="002060"/>
        </w:rPr>
        <w:t xml:space="preserve"> </w:t>
      </w:r>
      <w:r>
        <w:t xml:space="preserve">for the </w:t>
      </w:r>
      <w:r w:rsidRPr="001056B0">
        <w:rPr>
          <w:b/>
        </w:rPr>
        <w:t>new system</w:t>
      </w:r>
      <w:r>
        <w:t>.</w:t>
      </w:r>
      <w:r>
        <w:br/>
        <w:t>The techniques for obtaining such requirements are:</w:t>
      </w:r>
    </w:p>
    <w:p w:rsidR="00232BA6" w:rsidRDefault="00232BA6" w:rsidP="001056B0">
      <w:pPr>
        <w:pStyle w:val="NoSpacing"/>
        <w:numPr>
          <w:ilvl w:val="0"/>
          <w:numId w:val="39"/>
        </w:numPr>
      </w:pPr>
      <w:r>
        <w:t>Interviewing</w:t>
      </w:r>
    </w:p>
    <w:p w:rsidR="00232BA6" w:rsidRDefault="00232BA6" w:rsidP="001056B0">
      <w:pPr>
        <w:pStyle w:val="NoSpacing"/>
        <w:numPr>
          <w:ilvl w:val="0"/>
          <w:numId w:val="39"/>
        </w:numPr>
      </w:pPr>
      <w:r>
        <w:t>Joint Application Design workshops</w:t>
      </w:r>
    </w:p>
    <w:p w:rsidR="00232BA6" w:rsidRDefault="00232BA6" w:rsidP="001056B0">
      <w:pPr>
        <w:pStyle w:val="NoSpacing"/>
        <w:numPr>
          <w:ilvl w:val="0"/>
          <w:numId w:val="39"/>
        </w:numPr>
      </w:pPr>
      <w:r>
        <w:t>Reviewing existing documents</w:t>
      </w:r>
    </w:p>
    <w:p w:rsidR="00232BA6" w:rsidRDefault="00232BA6" w:rsidP="001056B0">
      <w:pPr>
        <w:pStyle w:val="NoSpacing"/>
        <w:numPr>
          <w:ilvl w:val="0"/>
          <w:numId w:val="39"/>
        </w:numPr>
      </w:pPr>
      <w:r>
        <w:t>Analysing existing system</w:t>
      </w:r>
    </w:p>
    <w:p w:rsidR="00232BA6" w:rsidRDefault="00232BA6" w:rsidP="001056B0">
      <w:pPr>
        <w:pStyle w:val="NoSpacing"/>
        <w:numPr>
          <w:ilvl w:val="0"/>
          <w:numId w:val="39"/>
        </w:numPr>
      </w:pPr>
      <w:r>
        <w:t>Creating prototypes</w:t>
      </w:r>
    </w:p>
    <w:p w:rsidR="00232BA6" w:rsidRDefault="00232BA6" w:rsidP="001056B0">
      <w:pPr>
        <w:pStyle w:val="ListParagraph"/>
        <w:numPr>
          <w:ilvl w:val="0"/>
          <w:numId w:val="39"/>
        </w:numPr>
      </w:pPr>
      <w:r>
        <w:t>Observing current working practices</w:t>
      </w:r>
    </w:p>
    <w:p w:rsidR="00232BA6" w:rsidRDefault="00232BA6" w:rsidP="00232BA6">
      <w:r>
        <w:t xml:space="preserve">The </w:t>
      </w:r>
      <w:r w:rsidRPr="001056B0">
        <w:t xml:space="preserve">new system designed </w:t>
      </w:r>
      <w:r>
        <w:t xml:space="preserve">must </w:t>
      </w:r>
      <w:r w:rsidRPr="00301B07">
        <w:rPr>
          <w:b/>
        </w:rPr>
        <w:t>meet these requirements</w:t>
      </w:r>
      <w:r>
        <w:t>.</w:t>
      </w:r>
    </w:p>
    <w:p w:rsidR="00232BA6" w:rsidRDefault="00232BA6" w:rsidP="001007F1">
      <w:pPr>
        <w:pStyle w:val="Heading2"/>
      </w:pPr>
      <w:r>
        <w:t>2.4</w:t>
      </w:r>
      <w:r w:rsidR="001007F1">
        <w:tab/>
      </w:r>
      <w:r>
        <w:t>What software/hardware needed?</w:t>
      </w:r>
    </w:p>
    <w:p w:rsidR="00232BA6" w:rsidRDefault="00232BA6" w:rsidP="001007F1">
      <w:pPr>
        <w:pStyle w:val="Heading3"/>
      </w:pPr>
      <w:r>
        <w:t>Hardware</w:t>
      </w:r>
    </w:p>
    <w:p w:rsidR="00232BA6" w:rsidRDefault="00232BA6" w:rsidP="00232BA6">
      <w:r>
        <w:t xml:space="preserve">What </w:t>
      </w:r>
      <w:r w:rsidRPr="00301B07">
        <w:rPr>
          <w:b/>
        </w:rPr>
        <w:t>computers/network/servers</w:t>
      </w:r>
      <w:r>
        <w:t>?</w:t>
      </w:r>
      <w:r>
        <w:br/>
        <w:t xml:space="preserve">Any </w:t>
      </w:r>
      <w:r w:rsidRPr="00301B07">
        <w:rPr>
          <w:b/>
        </w:rPr>
        <w:t>special input/output devices</w:t>
      </w:r>
      <w:r>
        <w:t>? (</w:t>
      </w:r>
      <w:proofErr w:type="gramStart"/>
      <w:r>
        <w:t>e.g</w:t>
      </w:r>
      <w:proofErr w:type="gramEnd"/>
      <w:r>
        <w:t>. barcode readers)</w:t>
      </w:r>
    </w:p>
    <w:p w:rsidR="00232BA6" w:rsidRDefault="00232BA6" w:rsidP="001007F1">
      <w:pPr>
        <w:pStyle w:val="Heading3"/>
      </w:pPr>
      <w:r>
        <w:t>Software</w:t>
      </w:r>
    </w:p>
    <w:p w:rsidR="00232BA6" w:rsidRDefault="00232BA6" w:rsidP="00232BA6">
      <w:r>
        <w:t xml:space="preserve">Are there any </w:t>
      </w:r>
      <w:r w:rsidRPr="00301B07">
        <w:rPr>
          <w:b/>
        </w:rPr>
        <w:t>existing off-the-shelf applications</w:t>
      </w:r>
      <w:r>
        <w:t>?</w:t>
      </w:r>
      <w:r>
        <w:br/>
        <w:t xml:space="preserve">Does the software need to be </w:t>
      </w:r>
      <w:r>
        <w:rPr>
          <w:b/>
        </w:rPr>
        <w:t>custom-made</w:t>
      </w:r>
      <w:r>
        <w:t>?</w:t>
      </w:r>
    </w:p>
    <w:p w:rsidR="00232BA6" w:rsidRDefault="00232BA6" w:rsidP="001007F1">
      <w:pPr>
        <w:pStyle w:val="Heading2"/>
      </w:pPr>
      <w:r>
        <w:t>2.5</w:t>
      </w:r>
      <w:r w:rsidR="001007F1">
        <w:tab/>
      </w:r>
      <w:r>
        <w:t>Data Flow Diagrams</w:t>
      </w:r>
    </w:p>
    <w:p w:rsidR="00232BA6" w:rsidRPr="00E118A2" w:rsidRDefault="00232BA6" w:rsidP="00232BA6">
      <w:pPr>
        <w:jc w:val="both"/>
      </w:pPr>
      <w:r w:rsidRPr="001056B0">
        <w:t xml:space="preserve">Data flow diagrams </w:t>
      </w:r>
      <w:r>
        <w:t xml:space="preserve">are diagrams that show </w:t>
      </w:r>
      <w:r w:rsidRPr="001056B0">
        <w:rPr>
          <w:b/>
          <w:color w:val="002060"/>
          <w:u w:val="single"/>
        </w:rPr>
        <w:t>how data flows through a system</w:t>
      </w:r>
      <w:r>
        <w:t xml:space="preserve">. These </w:t>
      </w:r>
      <w:r w:rsidRPr="005331C6">
        <w:t>analysis tools</w:t>
      </w:r>
      <w:r>
        <w:t xml:space="preserve"> show how the data is </w:t>
      </w:r>
      <w:r w:rsidRPr="005331C6">
        <w:rPr>
          <w:b/>
          <w:color w:val="92D050"/>
        </w:rPr>
        <w:t>input</w:t>
      </w:r>
      <w:r>
        <w:t xml:space="preserve">, </w:t>
      </w:r>
      <w:r w:rsidRPr="005331C6">
        <w:rPr>
          <w:b/>
          <w:color w:val="92D050"/>
        </w:rPr>
        <w:t>output</w:t>
      </w:r>
      <w:r>
        <w:t xml:space="preserve">, </w:t>
      </w:r>
      <w:r w:rsidRPr="005331C6">
        <w:rPr>
          <w:b/>
          <w:color w:val="92D050"/>
        </w:rPr>
        <w:t>stored</w:t>
      </w:r>
      <w:r>
        <w:t xml:space="preserve">, and </w:t>
      </w:r>
      <w:r w:rsidRPr="005331C6">
        <w:rPr>
          <w:b/>
          <w:color w:val="92D050"/>
        </w:rPr>
        <w:t>processed</w:t>
      </w:r>
      <w:r w:rsidRPr="005331C6">
        <w:rPr>
          <w:color w:val="92D050"/>
        </w:rPr>
        <w:t xml:space="preserve"> </w:t>
      </w:r>
      <w:r>
        <w:t xml:space="preserve">in a </w:t>
      </w:r>
      <w:r w:rsidRPr="005331C6">
        <w:t>system</w:t>
      </w:r>
      <w:r>
        <w:t>.</w:t>
      </w:r>
    </w:p>
    <w:p w:rsidR="00232BA6" w:rsidRDefault="00232BA6" w:rsidP="001007F1">
      <w:pPr>
        <w:pStyle w:val="Heading1"/>
      </w:pPr>
      <w:r>
        <w:lastRenderedPageBreak/>
        <w:t>Step 3a: Design</w:t>
      </w:r>
    </w:p>
    <w:p w:rsidR="00232BA6" w:rsidRDefault="00232BA6" w:rsidP="001007F1">
      <w:pPr>
        <w:pStyle w:val="Heading2"/>
      </w:pPr>
      <w:r>
        <w:t>3.1</w:t>
      </w:r>
      <w:r w:rsidR="001007F1">
        <w:tab/>
      </w:r>
      <w:r>
        <w:t>Systems Flowcharts</w:t>
      </w:r>
    </w:p>
    <w:p w:rsidR="00232BA6" w:rsidRDefault="00232BA6" w:rsidP="00232BA6">
      <w:pPr>
        <w:spacing w:after="0"/>
        <w:jc w:val="both"/>
      </w:pPr>
      <w:r>
        <w:t xml:space="preserve">The </w:t>
      </w:r>
      <w:r w:rsidRPr="004A4B36">
        <w:t xml:space="preserve">systems flowchart </w:t>
      </w:r>
      <w:r>
        <w:t xml:space="preserve">is a diagram used to </w:t>
      </w:r>
      <w:r w:rsidRPr="004A4B36">
        <w:rPr>
          <w:b/>
          <w:color w:val="002060"/>
          <w:u w:val="single"/>
        </w:rPr>
        <w:t>describe a complete data processing system</w:t>
      </w:r>
      <w:r>
        <w:t>.</w:t>
      </w:r>
    </w:p>
    <w:p w:rsidR="00232BA6" w:rsidRDefault="00232BA6" w:rsidP="00232BA6">
      <w:pPr>
        <w:spacing w:after="0"/>
        <w:jc w:val="both"/>
      </w:pPr>
      <w:r>
        <w:t xml:space="preserve">It describes it at an </w:t>
      </w:r>
      <w:r w:rsidRPr="004A4B36">
        <w:t>individual process level</w:t>
      </w:r>
      <w:r>
        <w:t xml:space="preserve">, and the </w:t>
      </w:r>
      <w:r w:rsidRPr="00DC385A">
        <w:t>flow of data</w:t>
      </w:r>
      <w:r>
        <w:t xml:space="preserve"> through the operations is </w:t>
      </w:r>
      <w:r w:rsidRPr="004A4B36">
        <w:t>diagrammatically described</w:t>
      </w:r>
      <w:r>
        <w:t xml:space="preserve">, down to the level of the </w:t>
      </w:r>
      <w:r w:rsidRPr="004A4B36">
        <w:t>individual programs</w:t>
      </w:r>
      <w:r>
        <w:t xml:space="preserve"> using the </w:t>
      </w:r>
      <w:r w:rsidRPr="00DC385A">
        <w:t>system requirements</w:t>
      </w:r>
      <w:r>
        <w:t>.</w:t>
      </w:r>
    </w:p>
    <w:p w:rsidR="00232BA6" w:rsidRDefault="00232BA6" w:rsidP="00232BA6">
      <w:pPr>
        <w:spacing w:after="120"/>
        <w:jc w:val="both"/>
      </w:pPr>
      <w:r>
        <w:t xml:space="preserve">The </w:t>
      </w:r>
      <w:r w:rsidRPr="00DC385A">
        <w:t>details</w:t>
      </w:r>
      <w:r>
        <w:t xml:space="preserve"> of the </w:t>
      </w:r>
      <w:r w:rsidRPr="00DC385A">
        <w:t>programs themselves</w:t>
      </w:r>
      <w:r>
        <w:t xml:space="preserve"> are </w:t>
      </w:r>
      <w:r w:rsidRPr="004A4B36">
        <w:t>not included</w:t>
      </w:r>
      <w:r>
        <w:t xml:space="preserve">, as they are included with the </w:t>
      </w:r>
      <w:r w:rsidRPr="00E118A2">
        <w:rPr>
          <w:b/>
          <w:color w:val="7030A0"/>
        </w:rPr>
        <w:t>program documentation</w:t>
      </w:r>
      <w:r>
        <w:rPr>
          <w:b/>
          <w:color w:val="7030A0"/>
        </w:rPr>
        <w:t xml:space="preserve"> (Step 5)</w:t>
      </w:r>
      <w:r>
        <w:t>.</w:t>
      </w:r>
    </w:p>
    <w:p w:rsidR="00232BA6" w:rsidRDefault="00232BA6" w:rsidP="00232BA6">
      <w:pPr>
        <w:pStyle w:val="NoSpacing"/>
      </w:pPr>
      <w:r>
        <w:t>It shows:</w:t>
      </w:r>
    </w:p>
    <w:p w:rsidR="00232BA6" w:rsidRDefault="00232BA6" w:rsidP="00957653">
      <w:pPr>
        <w:pStyle w:val="NoSpacing"/>
        <w:numPr>
          <w:ilvl w:val="0"/>
          <w:numId w:val="20"/>
        </w:numPr>
      </w:pPr>
      <w:r>
        <w:t xml:space="preserve">The </w:t>
      </w:r>
      <w:r w:rsidRPr="00070DDF">
        <w:rPr>
          <w:b/>
          <w:color w:val="92D050"/>
        </w:rPr>
        <w:t>tasks</w:t>
      </w:r>
      <w:r w:rsidRPr="00070DDF">
        <w:rPr>
          <w:color w:val="92D050"/>
        </w:rPr>
        <w:t xml:space="preserve"> </w:t>
      </w:r>
      <w:r>
        <w:t xml:space="preserve">to be </w:t>
      </w:r>
      <w:r>
        <w:rPr>
          <w:b/>
        </w:rPr>
        <w:t>carried out</w:t>
      </w:r>
      <w:r>
        <w:t xml:space="preserve"> in the </w:t>
      </w:r>
      <w:r w:rsidRPr="00DC385A">
        <w:t>new system</w:t>
      </w:r>
    </w:p>
    <w:p w:rsidR="00232BA6" w:rsidRDefault="00232BA6" w:rsidP="00957653">
      <w:pPr>
        <w:pStyle w:val="NoSpacing"/>
        <w:numPr>
          <w:ilvl w:val="0"/>
          <w:numId w:val="20"/>
        </w:numPr>
      </w:pPr>
      <w:r>
        <w:t xml:space="preserve">The </w:t>
      </w:r>
      <w:r w:rsidRPr="00070DDF">
        <w:rPr>
          <w:b/>
          <w:color w:val="92D050"/>
        </w:rPr>
        <w:t>devices</w:t>
      </w:r>
      <w:r w:rsidRPr="00070DDF">
        <w:rPr>
          <w:color w:val="92D050"/>
        </w:rPr>
        <w:t xml:space="preserve"> </w:t>
      </w:r>
      <w:r>
        <w:t>to be used</w:t>
      </w:r>
    </w:p>
    <w:p w:rsidR="00232BA6" w:rsidRPr="00070DDF" w:rsidRDefault="00232BA6" w:rsidP="00957653">
      <w:pPr>
        <w:pStyle w:val="NoSpacing"/>
        <w:numPr>
          <w:ilvl w:val="0"/>
          <w:numId w:val="20"/>
        </w:numPr>
      </w:pPr>
      <w:r>
        <w:t xml:space="preserve">The </w:t>
      </w:r>
      <w:r>
        <w:rPr>
          <w:b/>
        </w:rPr>
        <w:t xml:space="preserve">input/output </w:t>
      </w:r>
      <w:r w:rsidRPr="00070DDF">
        <w:rPr>
          <w:b/>
          <w:color w:val="92D050"/>
        </w:rPr>
        <w:t>media</w:t>
      </w:r>
    </w:p>
    <w:p w:rsidR="00232BA6" w:rsidRPr="00070DDF" w:rsidRDefault="00232BA6" w:rsidP="00957653">
      <w:pPr>
        <w:pStyle w:val="ListParagraph"/>
        <w:numPr>
          <w:ilvl w:val="0"/>
          <w:numId w:val="20"/>
        </w:numPr>
      </w:pPr>
      <w:r>
        <w:t xml:space="preserve">The </w:t>
      </w:r>
      <w:r w:rsidRPr="00070DDF">
        <w:rPr>
          <w:b/>
          <w:color w:val="92D050"/>
        </w:rPr>
        <w:t>files</w:t>
      </w:r>
      <w:r w:rsidRPr="00070DDF">
        <w:rPr>
          <w:color w:val="92D050"/>
        </w:rPr>
        <w:t xml:space="preserve"> </w:t>
      </w:r>
      <w:r>
        <w:t xml:space="preserve">used in </w:t>
      </w:r>
      <w:r w:rsidRPr="00DC385A">
        <w:t>the system</w:t>
      </w:r>
    </w:p>
    <w:p w:rsidR="00232BA6" w:rsidRDefault="00232BA6" w:rsidP="001007F1">
      <w:pPr>
        <w:pStyle w:val="Heading2"/>
      </w:pPr>
      <w:r>
        <w:t>3.2</w:t>
      </w:r>
      <w:r w:rsidR="001007F1">
        <w:tab/>
      </w:r>
      <w:r>
        <w:t>Other Design Tools</w:t>
      </w:r>
    </w:p>
    <w:p w:rsidR="00232BA6" w:rsidRDefault="00232BA6" w:rsidP="001007F1">
      <w:pPr>
        <w:pStyle w:val="Heading3"/>
      </w:pPr>
      <w:r>
        <w:t xml:space="preserve">Program </w:t>
      </w:r>
      <w:r w:rsidRPr="00070DDF">
        <w:t>Flowcharts</w:t>
      </w:r>
    </w:p>
    <w:p w:rsidR="00232BA6" w:rsidRDefault="00232BA6" w:rsidP="00232BA6">
      <w:pPr>
        <w:spacing w:after="120"/>
        <w:jc w:val="both"/>
      </w:pPr>
      <w:r>
        <w:t xml:space="preserve">The </w:t>
      </w:r>
      <w:r w:rsidRPr="004A4B36">
        <w:t xml:space="preserve">program flowchart </w:t>
      </w:r>
      <w:r>
        <w:t xml:space="preserve">shows the operations involved in a </w:t>
      </w:r>
      <w:r w:rsidRPr="004A4B36">
        <w:t>computer program</w:t>
      </w:r>
      <w:r>
        <w:t xml:space="preserve">. It is </w:t>
      </w:r>
      <w:r w:rsidRPr="005F0C6F">
        <w:t xml:space="preserve">part </w:t>
      </w:r>
      <w:r>
        <w:t xml:space="preserve">of the </w:t>
      </w:r>
      <w:r w:rsidRPr="00070DDF">
        <w:rPr>
          <w:b/>
          <w:color w:val="FF0000"/>
        </w:rPr>
        <w:t>permanent record</w:t>
      </w:r>
      <w:r w:rsidRPr="00070DDF">
        <w:rPr>
          <w:color w:val="FF0000"/>
        </w:rPr>
        <w:t xml:space="preserve"> </w:t>
      </w:r>
      <w:r>
        <w:t xml:space="preserve">of a finished program for </w:t>
      </w:r>
      <w:r w:rsidRPr="00070DDF">
        <w:rPr>
          <w:b/>
          <w:color w:val="9900CC"/>
        </w:rPr>
        <w:t>maintenance (Step 7b)</w:t>
      </w:r>
      <w:r>
        <w:t>.</w:t>
      </w:r>
    </w:p>
    <w:p w:rsidR="00232BA6" w:rsidRPr="005331C6" w:rsidRDefault="00232BA6" w:rsidP="001007F1">
      <w:pPr>
        <w:pStyle w:val="Heading3"/>
        <w:rPr>
          <w:rStyle w:val="Emphasis"/>
        </w:rPr>
      </w:pPr>
      <w:proofErr w:type="spellStart"/>
      <w:r>
        <w:t>Pseudocode</w:t>
      </w:r>
      <w:proofErr w:type="spellEnd"/>
      <w:r>
        <w:t xml:space="preserve"> </w:t>
      </w:r>
      <w:r>
        <w:tab/>
      </w:r>
      <w:r>
        <w:rPr>
          <w:rStyle w:val="Emphasis"/>
          <w:i w:val="0"/>
          <w:color w:val="auto"/>
          <w:sz w:val="22"/>
        </w:rPr>
        <w:t>(c</w:t>
      </w:r>
      <w:r w:rsidRPr="005331C6">
        <w:rPr>
          <w:rStyle w:val="Emphasis"/>
          <w:i w:val="0"/>
          <w:color w:val="auto"/>
          <w:sz w:val="22"/>
        </w:rPr>
        <w:t xml:space="preserve">overed in </w:t>
      </w:r>
      <w:r>
        <w:rPr>
          <w:rStyle w:val="Emphasis"/>
          <w:i w:val="0"/>
          <w:color w:val="auto"/>
          <w:sz w:val="22"/>
        </w:rPr>
        <w:t xml:space="preserve">more detail on </w:t>
      </w:r>
      <w:r w:rsidRPr="005331C6">
        <w:rPr>
          <w:rStyle w:val="Emphasis"/>
          <w:i w:val="0"/>
          <w:color w:val="auto"/>
          <w:sz w:val="22"/>
        </w:rPr>
        <w:t>page 2</w:t>
      </w:r>
      <w:r>
        <w:rPr>
          <w:rStyle w:val="Emphasis"/>
          <w:i w:val="0"/>
          <w:color w:val="auto"/>
          <w:sz w:val="22"/>
        </w:rPr>
        <w:t xml:space="preserve">) </w:t>
      </w:r>
    </w:p>
    <w:p w:rsidR="00232BA6" w:rsidRDefault="00232BA6" w:rsidP="00232BA6">
      <w:pPr>
        <w:spacing w:after="120"/>
        <w:jc w:val="both"/>
      </w:pPr>
      <w:proofErr w:type="spellStart"/>
      <w:r w:rsidRPr="004A4B36">
        <w:t>Pseudocoding</w:t>
      </w:r>
      <w:proofErr w:type="spellEnd"/>
      <w:r w:rsidRPr="004A4B36">
        <w:t xml:space="preserve"> </w:t>
      </w:r>
      <w:r>
        <w:t xml:space="preserve">uses </w:t>
      </w:r>
      <w:r w:rsidRPr="004A4B36">
        <w:rPr>
          <w:b/>
          <w:color w:val="002060"/>
          <w:u w:val="single"/>
        </w:rPr>
        <w:t>control structures</w:t>
      </w:r>
      <w:r w:rsidRPr="004A4B36">
        <w:rPr>
          <w:color w:val="002060"/>
        </w:rPr>
        <w:t xml:space="preserve"> </w:t>
      </w:r>
      <w:r>
        <w:t xml:space="preserve">and </w:t>
      </w:r>
      <w:r w:rsidRPr="004A4B36">
        <w:rPr>
          <w:b/>
          <w:color w:val="002060"/>
          <w:u w:val="single"/>
        </w:rPr>
        <w:t>keywords</w:t>
      </w:r>
      <w:r w:rsidRPr="004A4B36">
        <w:rPr>
          <w:color w:val="002060"/>
        </w:rPr>
        <w:t xml:space="preserve"> </w:t>
      </w:r>
      <w:r>
        <w:t xml:space="preserve">like those in programming languages to describe a </w:t>
      </w:r>
      <w:r>
        <w:rPr>
          <w:b/>
        </w:rPr>
        <w:t>program</w:t>
      </w:r>
      <w:r>
        <w:t xml:space="preserve"> or </w:t>
      </w:r>
      <w:r>
        <w:rPr>
          <w:b/>
        </w:rPr>
        <w:t>system design</w:t>
      </w:r>
      <w:r>
        <w:t>.</w:t>
      </w:r>
    </w:p>
    <w:p w:rsidR="00232BA6" w:rsidRDefault="00232BA6" w:rsidP="001007F1">
      <w:pPr>
        <w:pStyle w:val="Heading3"/>
      </w:pPr>
      <w:r>
        <w:t>Decision Table</w:t>
      </w:r>
    </w:p>
    <w:p w:rsidR="00232BA6" w:rsidRPr="004F1A4E" w:rsidRDefault="00232BA6" w:rsidP="00232BA6">
      <w:pPr>
        <w:spacing w:after="120"/>
        <w:jc w:val="both"/>
      </w:pPr>
      <w:r>
        <w:t xml:space="preserve">It is a table that specifies the </w:t>
      </w:r>
      <w:r w:rsidRPr="004A4B36">
        <w:rPr>
          <w:b/>
          <w:color w:val="002060"/>
          <w:u w:val="single"/>
        </w:rPr>
        <w:t>actions taken when specific conditions arise</w:t>
      </w:r>
      <w:r>
        <w:t>.</w:t>
      </w:r>
    </w:p>
    <w:p w:rsidR="00232BA6" w:rsidRDefault="00232BA6" w:rsidP="001007F1">
      <w:pPr>
        <w:pStyle w:val="Heading2"/>
      </w:pPr>
      <w:r>
        <w:t>3.3</w:t>
      </w:r>
      <w:r w:rsidR="001007F1">
        <w:tab/>
      </w:r>
      <w:r>
        <w:t>User Interfaces</w:t>
      </w:r>
    </w:p>
    <w:p w:rsidR="00232BA6" w:rsidRDefault="00232BA6" w:rsidP="001007F1">
      <w:pPr>
        <w:pStyle w:val="Heading3"/>
      </w:pPr>
      <w:r>
        <w:t>3.3.1: Good UI Design</w:t>
      </w:r>
    </w:p>
    <w:p w:rsidR="00232BA6" w:rsidRDefault="00232BA6" w:rsidP="00232BA6">
      <w:pPr>
        <w:pStyle w:val="NoSpacing"/>
      </w:pPr>
      <w:r>
        <w:t>A good UI design takes into consideration:</w:t>
      </w:r>
    </w:p>
    <w:p w:rsidR="00232BA6" w:rsidRDefault="00232BA6" w:rsidP="00957653">
      <w:pPr>
        <w:pStyle w:val="NoSpacing"/>
        <w:numPr>
          <w:ilvl w:val="0"/>
          <w:numId w:val="21"/>
        </w:numPr>
      </w:pPr>
      <w:r>
        <w:t xml:space="preserve">Who </w:t>
      </w:r>
      <w:r w:rsidRPr="004F1A4E">
        <w:rPr>
          <w:b/>
        </w:rPr>
        <w:t>uses</w:t>
      </w:r>
      <w:r>
        <w:t xml:space="preserve"> the system</w:t>
      </w:r>
    </w:p>
    <w:p w:rsidR="00232BA6" w:rsidRDefault="00232BA6" w:rsidP="00957653">
      <w:pPr>
        <w:pStyle w:val="NoSpacing"/>
        <w:numPr>
          <w:ilvl w:val="0"/>
          <w:numId w:val="21"/>
        </w:numPr>
      </w:pPr>
      <w:r>
        <w:t xml:space="preserve">The </w:t>
      </w:r>
      <w:r w:rsidRPr="004F1A4E">
        <w:rPr>
          <w:b/>
        </w:rPr>
        <w:t>tasks performed</w:t>
      </w:r>
      <w:r>
        <w:t xml:space="preserve"> by the system</w:t>
      </w:r>
    </w:p>
    <w:p w:rsidR="00232BA6" w:rsidRDefault="00232BA6" w:rsidP="00957653">
      <w:pPr>
        <w:pStyle w:val="NoSpacing"/>
        <w:numPr>
          <w:ilvl w:val="0"/>
          <w:numId w:val="21"/>
        </w:numPr>
      </w:pPr>
      <w:r>
        <w:t xml:space="preserve">The </w:t>
      </w:r>
      <w:r w:rsidRPr="004F1A4E">
        <w:rPr>
          <w:b/>
        </w:rPr>
        <w:t>environment</w:t>
      </w:r>
      <w:r>
        <w:t xml:space="preserve"> where the system is used</w:t>
      </w:r>
    </w:p>
    <w:p w:rsidR="00232BA6" w:rsidRPr="005F0C6F" w:rsidRDefault="00232BA6" w:rsidP="00957653">
      <w:pPr>
        <w:pStyle w:val="ListParagraph"/>
        <w:numPr>
          <w:ilvl w:val="0"/>
          <w:numId w:val="21"/>
        </w:numPr>
        <w:spacing w:after="120"/>
      </w:pPr>
      <w:r>
        <w:t xml:space="preserve">What is </w:t>
      </w:r>
      <w:r w:rsidRPr="004F1A4E">
        <w:rPr>
          <w:b/>
        </w:rPr>
        <w:t>technologically feasible</w:t>
      </w:r>
    </w:p>
    <w:p w:rsidR="00232BA6" w:rsidRPr="004F1A4E" w:rsidRDefault="00232BA6" w:rsidP="00957653">
      <w:pPr>
        <w:pStyle w:val="ListParagraph"/>
        <w:numPr>
          <w:ilvl w:val="0"/>
          <w:numId w:val="21"/>
        </w:numPr>
        <w:spacing w:after="120"/>
      </w:pPr>
      <w:r>
        <w:rPr>
          <w:b/>
        </w:rPr>
        <w:t xml:space="preserve">SAVE </w:t>
      </w:r>
      <w:proofErr w:type="gramStart"/>
      <w:r>
        <w:rPr>
          <w:b/>
        </w:rPr>
        <w:t>BUTTON !!!!!!!!!!</w:t>
      </w:r>
      <w:proofErr w:type="gramEnd"/>
    </w:p>
    <w:p w:rsidR="00232BA6" w:rsidRDefault="00232BA6" w:rsidP="001007F1">
      <w:pPr>
        <w:pStyle w:val="Heading3"/>
      </w:pPr>
      <w:r>
        <w:t>3.3.2: Types of UI</w:t>
      </w:r>
    </w:p>
    <w:p w:rsidR="00232BA6" w:rsidRDefault="00232BA6" w:rsidP="00232BA6">
      <w:pPr>
        <w:pStyle w:val="NoSpacing"/>
      </w:pPr>
      <w:r>
        <w:t>Some types of UI include: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Command line interface</w:t>
      </w:r>
      <w:r>
        <w:t xml:space="preserve"> (CLI)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Menu</w:t>
      </w:r>
      <w:r>
        <w:t xml:space="preserve"> interface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Graphical user interface</w:t>
      </w:r>
      <w:r>
        <w:t xml:space="preserve"> (GUI)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Form</w:t>
      </w:r>
      <w:r>
        <w:t xml:space="preserve"> interface</w:t>
      </w:r>
    </w:p>
    <w:p w:rsidR="00232BA6" w:rsidRDefault="00232BA6" w:rsidP="00957653">
      <w:pPr>
        <w:pStyle w:val="NoSpacing"/>
        <w:numPr>
          <w:ilvl w:val="0"/>
          <w:numId w:val="22"/>
        </w:numPr>
      </w:pPr>
      <w:r w:rsidRPr="00360A3D">
        <w:rPr>
          <w:b/>
        </w:rPr>
        <w:t>Touchscreen</w:t>
      </w:r>
      <w:r>
        <w:t xml:space="preserve"> interface</w:t>
      </w:r>
    </w:p>
    <w:p w:rsidR="00232BA6" w:rsidRPr="004F1A4E" w:rsidRDefault="00232BA6" w:rsidP="00957653">
      <w:pPr>
        <w:pStyle w:val="NoSpacing"/>
        <w:numPr>
          <w:ilvl w:val="0"/>
          <w:numId w:val="22"/>
        </w:numPr>
      </w:pPr>
      <w:r>
        <w:lastRenderedPageBreak/>
        <w:t>…and many more…</w:t>
      </w:r>
    </w:p>
    <w:p w:rsidR="00232BA6" w:rsidRDefault="00232BA6" w:rsidP="001007F1">
      <w:pPr>
        <w:pStyle w:val="Heading2"/>
      </w:pPr>
      <w:r>
        <w:t>3.4</w:t>
      </w:r>
      <w:r w:rsidR="001007F1">
        <w:tab/>
      </w:r>
      <w:r>
        <w:t>Data Inputs into a System</w:t>
      </w:r>
    </w:p>
    <w:p w:rsidR="00232BA6" w:rsidRDefault="00232BA6" w:rsidP="00232BA6">
      <w:pPr>
        <w:jc w:val="both"/>
      </w:pPr>
      <w:r>
        <w:t xml:space="preserve">To get data into a system, data must first be </w:t>
      </w:r>
      <w:r>
        <w:rPr>
          <w:b/>
        </w:rPr>
        <w:t>captured</w:t>
      </w:r>
      <w:r>
        <w:t xml:space="preserve">, then </w:t>
      </w:r>
      <w:r w:rsidRPr="00DC385A">
        <w:rPr>
          <w:b/>
          <w:color w:val="FF0000"/>
        </w:rPr>
        <w:t>input</w:t>
      </w:r>
      <w:r w:rsidRPr="00DC385A">
        <w:rPr>
          <w:color w:val="FF0000"/>
        </w:rPr>
        <w:t xml:space="preserve"> </w:t>
      </w:r>
      <w:r>
        <w:t xml:space="preserve">to a computer, either </w:t>
      </w:r>
      <w:r>
        <w:rPr>
          <w:b/>
        </w:rPr>
        <w:t>manually</w:t>
      </w:r>
      <w:r>
        <w:t xml:space="preserve"> or using a </w:t>
      </w:r>
      <w:r>
        <w:rPr>
          <w:b/>
        </w:rPr>
        <w:t>data capture device</w:t>
      </w:r>
      <w:r>
        <w:t>.</w:t>
      </w:r>
    </w:p>
    <w:p w:rsidR="00232BA6" w:rsidRDefault="00232BA6" w:rsidP="001007F1">
      <w:pPr>
        <w:pStyle w:val="Heading3"/>
      </w:pPr>
      <w:r>
        <w:t>Some Data Capture and Input Methods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ind w:left="714" w:hanging="357"/>
        <w:contextualSpacing w:val="0"/>
      </w:pPr>
      <w:r w:rsidRPr="00401C2B">
        <w:rPr>
          <w:b/>
        </w:rPr>
        <w:t>Paper Forms</w:t>
      </w:r>
    </w:p>
    <w:p w:rsidR="00232BA6" w:rsidRDefault="00232BA6" w:rsidP="00232BA6">
      <w:pPr>
        <w:pStyle w:val="ListParagraph"/>
        <w:spacing w:after="120"/>
        <w:ind w:left="714"/>
        <w:contextualSpacing w:val="0"/>
        <w:jc w:val="both"/>
      </w:pPr>
      <w:r>
        <w:t xml:space="preserve">Information is </w:t>
      </w:r>
      <w:r w:rsidRPr="00401C2B">
        <w:rPr>
          <w:b/>
          <w:color w:val="FF0000"/>
        </w:rPr>
        <w:t>written</w:t>
      </w:r>
      <w:r w:rsidRPr="00401C2B">
        <w:rPr>
          <w:color w:val="FF0000"/>
        </w:rPr>
        <w:t xml:space="preserve"> </w:t>
      </w:r>
      <w:r>
        <w:t xml:space="preserve">into the forms, and </w:t>
      </w:r>
      <w:r w:rsidRPr="00DC385A">
        <w:rPr>
          <w:b/>
          <w:color w:val="FF0000"/>
        </w:rPr>
        <w:t>input</w:t>
      </w:r>
      <w:r w:rsidRPr="00401C2B">
        <w:rPr>
          <w:color w:val="FF0000"/>
        </w:rPr>
        <w:t xml:space="preserve"> </w:t>
      </w:r>
      <w:r>
        <w:t xml:space="preserve">into the computer, either </w:t>
      </w:r>
      <w:r w:rsidRPr="00401C2B">
        <w:rPr>
          <w:b/>
          <w:color w:val="00B050"/>
        </w:rPr>
        <w:t>manually</w:t>
      </w:r>
      <w:r w:rsidRPr="00401C2B">
        <w:rPr>
          <w:color w:val="00B050"/>
        </w:rPr>
        <w:t xml:space="preserve"> </w:t>
      </w:r>
      <w:r>
        <w:t xml:space="preserve">or using </w:t>
      </w:r>
      <w:r w:rsidRPr="00401C2B">
        <w:rPr>
          <w:b/>
          <w:color w:val="00B050"/>
        </w:rPr>
        <w:t>machine-reading technology (OMR/OCR)</w:t>
      </w:r>
      <w:r w:rsidRPr="00401C2B">
        <w:t>.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ind w:left="714" w:hanging="357"/>
        <w:contextualSpacing w:val="0"/>
      </w:pPr>
      <w:r>
        <w:rPr>
          <w:b/>
        </w:rPr>
        <w:t>Barcode Readers</w:t>
      </w:r>
    </w:p>
    <w:p w:rsidR="00232BA6" w:rsidRDefault="00232BA6" w:rsidP="00232BA6">
      <w:pPr>
        <w:pStyle w:val="ListParagraph"/>
        <w:spacing w:after="120"/>
        <w:ind w:left="714"/>
        <w:contextualSpacing w:val="0"/>
      </w:pPr>
      <w:r w:rsidRPr="00DC385A">
        <w:t>Barcode readers</w:t>
      </w:r>
      <w:r>
        <w:t xml:space="preserve"> capture the </w:t>
      </w:r>
      <w:r w:rsidRPr="00401C2B">
        <w:rPr>
          <w:b/>
          <w:color w:val="FF0000"/>
        </w:rPr>
        <w:t>numeric code</w:t>
      </w:r>
      <w:r w:rsidRPr="00401C2B">
        <w:rPr>
          <w:color w:val="FF0000"/>
        </w:rPr>
        <w:t xml:space="preserve"> </w:t>
      </w:r>
      <w:r>
        <w:t>represented by the barcode.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contextualSpacing w:val="0"/>
      </w:pPr>
      <w:r>
        <w:rPr>
          <w:b/>
        </w:rPr>
        <w:t>Card Reader</w:t>
      </w:r>
    </w:p>
    <w:p w:rsidR="00232BA6" w:rsidRPr="00401C2B" w:rsidRDefault="00232BA6" w:rsidP="00232BA6">
      <w:pPr>
        <w:pStyle w:val="ListParagraph"/>
        <w:spacing w:after="120"/>
        <w:contextualSpacing w:val="0"/>
      </w:pPr>
      <w:r w:rsidRPr="00DC385A">
        <w:t>Card readers</w:t>
      </w:r>
      <w:r>
        <w:t xml:space="preserve"> read data on the </w:t>
      </w:r>
      <w:r w:rsidRPr="00401C2B">
        <w:rPr>
          <w:b/>
          <w:color w:val="FF0000"/>
        </w:rPr>
        <w:t>magnetic strip/memory</w:t>
      </w:r>
      <w:r w:rsidRPr="00401C2B">
        <w:rPr>
          <w:color w:val="FF0000"/>
        </w:rPr>
        <w:t xml:space="preserve"> </w:t>
      </w:r>
      <w:r>
        <w:t>on cards.</w:t>
      </w:r>
    </w:p>
    <w:p w:rsidR="00232BA6" w:rsidRPr="00DC385A" w:rsidRDefault="00232BA6" w:rsidP="00957653">
      <w:pPr>
        <w:pStyle w:val="ListParagraph"/>
        <w:numPr>
          <w:ilvl w:val="0"/>
          <w:numId w:val="23"/>
        </w:numPr>
        <w:spacing w:after="0"/>
        <w:ind w:left="714" w:hanging="357"/>
        <w:contextualSpacing w:val="0"/>
      </w:pPr>
      <w:r>
        <w:rPr>
          <w:b/>
        </w:rPr>
        <w:t>Camera</w:t>
      </w:r>
    </w:p>
    <w:p w:rsidR="00232BA6" w:rsidRPr="00360A3D" w:rsidRDefault="00232BA6" w:rsidP="00232BA6">
      <w:pPr>
        <w:pStyle w:val="ListParagraph"/>
        <w:ind w:left="714"/>
        <w:contextualSpacing w:val="0"/>
      </w:pPr>
      <w:r w:rsidRPr="00401C2B">
        <w:rPr>
          <w:b/>
          <w:color w:val="FF0000"/>
        </w:rPr>
        <w:t>Captures</w:t>
      </w:r>
      <w:r w:rsidRPr="00401C2B">
        <w:rPr>
          <w:color w:val="FF0000"/>
        </w:rPr>
        <w:t xml:space="preserve"> </w:t>
      </w:r>
      <w:r w:rsidRPr="00401C2B">
        <w:rPr>
          <w:b/>
          <w:color w:val="00B050"/>
        </w:rPr>
        <w:t xml:space="preserve">still </w:t>
      </w:r>
      <w:r w:rsidRPr="00401C2B">
        <w:t>or</w:t>
      </w:r>
      <w:r w:rsidRPr="00401C2B">
        <w:rPr>
          <w:b/>
        </w:rPr>
        <w:t xml:space="preserve"> </w:t>
      </w:r>
      <w:r w:rsidRPr="00401C2B">
        <w:rPr>
          <w:b/>
          <w:color w:val="00B050"/>
        </w:rPr>
        <w:t>moving images</w:t>
      </w:r>
      <w:r w:rsidRPr="00401C2B">
        <w:rPr>
          <w:color w:val="00B050"/>
        </w:rPr>
        <w:t xml:space="preserve"> </w:t>
      </w:r>
      <w:r>
        <w:t xml:space="preserve">that can be </w:t>
      </w:r>
      <w:r w:rsidRPr="00401C2B">
        <w:rPr>
          <w:b/>
          <w:color w:val="FF0000"/>
        </w:rPr>
        <w:t>input</w:t>
      </w:r>
      <w:r w:rsidRPr="00401C2B">
        <w:rPr>
          <w:color w:val="FF0000"/>
        </w:rPr>
        <w:t xml:space="preserve"> </w:t>
      </w:r>
      <w:r>
        <w:t>to the computer for processing.</w:t>
      </w:r>
    </w:p>
    <w:p w:rsidR="00232BA6" w:rsidRDefault="00232BA6" w:rsidP="001007F1">
      <w:pPr>
        <w:pStyle w:val="Heading2"/>
      </w:pPr>
      <w:r>
        <w:t>3.5</w:t>
      </w:r>
      <w:r w:rsidR="001007F1">
        <w:tab/>
      </w:r>
      <w:r>
        <w:t>Data Validation and Verification</w:t>
      </w:r>
    </w:p>
    <w:p w:rsidR="00232BA6" w:rsidRPr="00DC385A" w:rsidRDefault="00232BA6" w:rsidP="001007F1">
      <w:pPr>
        <w:pStyle w:val="Heading3"/>
        <w:rPr>
          <w:b/>
        </w:rPr>
      </w:pPr>
      <w:r>
        <w:t>3.5.1</w:t>
      </w:r>
      <w:r w:rsidR="001007F1">
        <w:tab/>
      </w:r>
      <w:r w:rsidRPr="004956BC">
        <w:rPr>
          <w:color w:val="1F4D78"/>
        </w:rPr>
        <w:t>Validation</w:t>
      </w:r>
      <w:r>
        <w:rPr>
          <w:color w:val="1F4D78"/>
        </w:rPr>
        <w:tab/>
      </w:r>
      <w:r>
        <w:t>(covered in more detail on</w:t>
      </w:r>
      <w:r w:rsidR="001007F1">
        <w:t xml:space="preserve"> </w:t>
      </w:r>
      <w:r w:rsidR="00BD2D4C">
        <w:t>notes</w:t>
      </w:r>
      <w:r>
        <w:t xml:space="preserve"> </w:t>
      </w:r>
      <w:r w:rsidRPr="00DC385A">
        <w:t>p</w:t>
      </w:r>
      <w:r>
        <w:t>a</w:t>
      </w:r>
      <w:r w:rsidRPr="00DC385A">
        <w:t>g</w:t>
      </w:r>
      <w:r>
        <w:t>e</w:t>
      </w:r>
      <w:r w:rsidRPr="00DC385A">
        <w:t xml:space="preserve"> 15</w:t>
      </w:r>
      <w:r>
        <w:t>)</w:t>
      </w:r>
    </w:p>
    <w:p w:rsidR="00232BA6" w:rsidRDefault="00232BA6" w:rsidP="00232BA6">
      <w:pPr>
        <w:pStyle w:val="NoSpacing"/>
        <w:jc w:val="both"/>
      </w:pPr>
      <w:r w:rsidRPr="004956BC">
        <w:rPr>
          <w:b/>
          <w:color w:val="1F4D78"/>
        </w:rPr>
        <w:t>Data validation</w:t>
      </w:r>
      <w:r w:rsidRPr="004956BC">
        <w:rPr>
          <w:color w:val="1F4D78"/>
        </w:rPr>
        <w:t xml:space="preserve"> </w:t>
      </w:r>
      <w:r>
        <w:t xml:space="preserve">checks whether the data input is </w:t>
      </w:r>
      <w:r w:rsidRPr="00DC385A">
        <w:rPr>
          <w:b/>
          <w:color w:val="FF0000"/>
        </w:rPr>
        <w:t>valid</w:t>
      </w:r>
      <w:r w:rsidRPr="00DC385A">
        <w:rPr>
          <w:color w:val="FF0000"/>
        </w:rPr>
        <w:t xml:space="preserve"> </w:t>
      </w:r>
      <w:r>
        <w:t>or not.</w:t>
      </w:r>
    </w:p>
    <w:p w:rsidR="00232BA6" w:rsidRDefault="00232BA6" w:rsidP="00232BA6">
      <w:pPr>
        <w:pStyle w:val="NoSpacing"/>
      </w:pPr>
      <w:r>
        <w:t xml:space="preserve">The five types of </w:t>
      </w:r>
      <w:r w:rsidRPr="004956BC">
        <w:rPr>
          <w:b/>
        </w:rPr>
        <w:t>data validation checks</w:t>
      </w:r>
      <w:r>
        <w:t xml:space="preserve"> are: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Presence</w:t>
      </w:r>
      <w:r>
        <w:t xml:space="preserve"> check</w:t>
      </w:r>
      <w:r>
        <w:tab/>
        <w:t>-</w:t>
      </w:r>
      <w:r>
        <w:tab/>
        <w:t xml:space="preserve">Is the data </w:t>
      </w:r>
      <w:r>
        <w:rPr>
          <w:b/>
        </w:rPr>
        <w:t>present</w:t>
      </w:r>
      <w:r>
        <w:t xml:space="preserve"> within a field?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Range</w:t>
      </w:r>
      <w:r>
        <w:t xml:space="preserve"> check</w:t>
      </w:r>
      <w:r>
        <w:tab/>
        <w:t>-</w:t>
      </w:r>
      <w:r>
        <w:tab/>
        <w:t xml:space="preserve">Is the data </w:t>
      </w:r>
      <w:r>
        <w:rPr>
          <w:b/>
        </w:rPr>
        <w:t>within</w:t>
      </w:r>
      <w:r>
        <w:t xml:space="preserve"> the </w:t>
      </w:r>
      <w:r>
        <w:rPr>
          <w:b/>
        </w:rPr>
        <w:t>specified range</w:t>
      </w:r>
      <w:r>
        <w:t>?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Length</w:t>
      </w:r>
      <w:r>
        <w:t xml:space="preserve"> check</w:t>
      </w:r>
      <w:r>
        <w:tab/>
        <w:t>-</w:t>
      </w:r>
      <w:r>
        <w:tab/>
        <w:t xml:space="preserve">Is the data </w:t>
      </w:r>
      <w:r w:rsidRPr="004956BC">
        <w:rPr>
          <w:b/>
        </w:rPr>
        <w:t>too short</w:t>
      </w:r>
      <w:r>
        <w:t xml:space="preserve"> or </w:t>
      </w:r>
      <w:r w:rsidRPr="004956BC">
        <w:rPr>
          <w:b/>
        </w:rPr>
        <w:t>too long</w:t>
      </w:r>
      <w:r>
        <w:t>?</w:t>
      </w:r>
    </w:p>
    <w:p w:rsidR="00232BA6" w:rsidRDefault="00232BA6" w:rsidP="00957653">
      <w:pPr>
        <w:pStyle w:val="NoSpacing"/>
        <w:numPr>
          <w:ilvl w:val="0"/>
          <w:numId w:val="12"/>
        </w:numPr>
      </w:pPr>
      <w:r>
        <w:rPr>
          <w:b/>
        </w:rPr>
        <w:t>Type</w:t>
      </w:r>
      <w:r>
        <w:t xml:space="preserve"> check</w:t>
      </w:r>
      <w:r>
        <w:tab/>
      </w:r>
      <w:r>
        <w:tab/>
        <w:t>-</w:t>
      </w:r>
      <w:r>
        <w:tab/>
        <w:t xml:space="preserve">Is the data the right </w:t>
      </w:r>
      <w:r w:rsidRPr="004956BC">
        <w:rPr>
          <w:b/>
        </w:rPr>
        <w:t>type</w:t>
      </w:r>
      <w:r>
        <w:t>?</w:t>
      </w:r>
    </w:p>
    <w:p w:rsidR="00232BA6" w:rsidRDefault="00232BA6" w:rsidP="00957653">
      <w:pPr>
        <w:pStyle w:val="ListParagraph"/>
        <w:numPr>
          <w:ilvl w:val="0"/>
          <w:numId w:val="12"/>
        </w:numPr>
      </w:pPr>
      <w:r w:rsidRPr="004956BC">
        <w:rPr>
          <w:b/>
        </w:rPr>
        <w:t xml:space="preserve">Format </w:t>
      </w:r>
      <w:r>
        <w:t>check</w:t>
      </w:r>
      <w:r>
        <w:tab/>
        <w:t>-</w:t>
      </w:r>
      <w:r>
        <w:tab/>
        <w:t xml:space="preserve">Is the data the right </w:t>
      </w:r>
      <w:r w:rsidRPr="004956BC">
        <w:rPr>
          <w:b/>
        </w:rPr>
        <w:t>format</w:t>
      </w:r>
      <w:r>
        <w:t>? (e.g. dates)</w:t>
      </w:r>
    </w:p>
    <w:p w:rsidR="00232BA6" w:rsidRDefault="00232BA6" w:rsidP="001007F1">
      <w:pPr>
        <w:pStyle w:val="Heading3"/>
      </w:pPr>
      <w:r>
        <w:t>3.5.2</w:t>
      </w:r>
      <w:r w:rsidR="00BD2D4C">
        <w:tab/>
      </w:r>
      <w:r>
        <w:t>Verification</w:t>
      </w:r>
      <w:r w:rsidRPr="004956BC">
        <w:t xml:space="preserve"> </w:t>
      </w:r>
    </w:p>
    <w:p w:rsidR="00232BA6" w:rsidRDefault="00232BA6" w:rsidP="00232BA6">
      <w:pPr>
        <w:pStyle w:val="NoSpacing"/>
      </w:pPr>
      <w:r w:rsidRPr="004956BC">
        <w:rPr>
          <w:b/>
          <w:color w:val="1F4D78"/>
        </w:rPr>
        <w:t xml:space="preserve">Data </w:t>
      </w:r>
      <w:r>
        <w:rPr>
          <w:b/>
          <w:color w:val="1F4D78"/>
        </w:rPr>
        <w:t>verification</w:t>
      </w:r>
      <w:r w:rsidRPr="004956BC">
        <w:rPr>
          <w:color w:val="1F4D78"/>
        </w:rPr>
        <w:t xml:space="preserve"> </w:t>
      </w:r>
      <w:r>
        <w:t xml:space="preserve">checks whether the data input is </w:t>
      </w:r>
      <w:r w:rsidRPr="00DC385A">
        <w:rPr>
          <w:b/>
          <w:color w:val="FF0000"/>
        </w:rPr>
        <w:t>correctly input</w:t>
      </w:r>
      <w:r w:rsidRPr="00DC385A">
        <w:rPr>
          <w:color w:val="FF0000"/>
        </w:rPr>
        <w:t xml:space="preserve"> </w:t>
      </w:r>
      <w:r>
        <w:t>or not.</w:t>
      </w:r>
    </w:p>
    <w:p w:rsidR="00232BA6" w:rsidRDefault="00232BA6" w:rsidP="00232BA6">
      <w:pPr>
        <w:pStyle w:val="NoSpacing"/>
        <w:spacing w:after="120"/>
      </w:pPr>
      <w:r>
        <w:t xml:space="preserve">The two types of </w:t>
      </w:r>
      <w:r w:rsidRPr="004956BC">
        <w:rPr>
          <w:b/>
        </w:rPr>
        <w:t xml:space="preserve">data </w:t>
      </w:r>
      <w:r>
        <w:rPr>
          <w:b/>
        </w:rPr>
        <w:t>verification</w:t>
      </w:r>
      <w:r w:rsidRPr="004956BC">
        <w:rPr>
          <w:b/>
        </w:rPr>
        <w:t xml:space="preserve"> checks</w:t>
      </w:r>
      <w:r>
        <w:t xml:space="preserve"> are:</w:t>
      </w:r>
    </w:p>
    <w:p w:rsidR="00232BA6" w:rsidRDefault="00232BA6" w:rsidP="00957653">
      <w:pPr>
        <w:pStyle w:val="NoSpacing"/>
        <w:numPr>
          <w:ilvl w:val="0"/>
          <w:numId w:val="13"/>
        </w:numPr>
      </w:pPr>
      <w:r>
        <w:rPr>
          <w:b/>
        </w:rPr>
        <w:t>Proof Reading</w:t>
      </w:r>
    </w:p>
    <w:p w:rsidR="00232BA6" w:rsidRDefault="00232BA6" w:rsidP="00232BA6">
      <w:pPr>
        <w:pStyle w:val="NoSpacing"/>
        <w:ind w:left="720"/>
        <w:jc w:val="both"/>
      </w:pPr>
      <w:r>
        <w:t xml:space="preserve">A person compares the </w:t>
      </w:r>
      <w:r w:rsidRPr="005A20F1">
        <w:rPr>
          <w:b/>
        </w:rPr>
        <w:t>original data</w:t>
      </w:r>
      <w:r>
        <w:t xml:space="preserve"> with the </w:t>
      </w:r>
      <w:r w:rsidRPr="005A20F1">
        <w:rPr>
          <w:b/>
        </w:rPr>
        <w:t xml:space="preserve">data </w:t>
      </w:r>
      <w:r>
        <w:t>in the computer.</w:t>
      </w:r>
      <w:r>
        <w:br/>
        <w:t xml:space="preserve">If mistakes are spotted, they can be </w:t>
      </w:r>
      <w:r w:rsidRPr="005A20F1">
        <w:rPr>
          <w:b/>
        </w:rPr>
        <w:t>corrected</w:t>
      </w:r>
      <w:r>
        <w:t xml:space="preserve"> by the person.</w:t>
      </w:r>
    </w:p>
    <w:p w:rsidR="00232BA6" w:rsidRDefault="00232BA6" w:rsidP="00957653">
      <w:pPr>
        <w:pStyle w:val="NoSpacing"/>
        <w:numPr>
          <w:ilvl w:val="1"/>
          <w:numId w:val="13"/>
        </w:numPr>
      </w:pPr>
      <w:r w:rsidRPr="0088197D">
        <w:rPr>
          <w:b/>
          <w:color w:val="00B050"/>
        </w:rPr>
        <w:t>Quick</w:t>
      </w:r>
      <w:r w:rsidRPr="0088197D">
        <w:rPr>
          <w:color w:val="00B050"/>
        </w:rPr>
        <w:t xml:space="preserve"> </w:t>
      </w:r>
      <w:r>
        <w:t xml:space="preserve">and </w:t>
      </w:r>
      <w:r w:rsidRPr="0088197D">
        <w:rPr>
          <w:b/>
          <w:color w:val="00B050"/>
        </w:rPr>
        <w:t>simple</w:t>
      </w:r>
    </w:p>
    <w:p w:rsidR="00232BA6" w:rsidRDefault="00232BA6" w:rsidP="00957653">
      <w:pPr>
        <w:pStyle w:val="ListParagraph"/>
        <w:numPr>
          <w:ilvl w:val="0"/>
          <w:numId w:val="15"/>
        </w:numPr>
      </w:pPr>
      <w:r w:rsidRPr="0088197D">
        <w:rPr>
          <w:b/>
          <w:color w:val="FF0000"/>
        </w:rPr>
        <w:t>Doesn’t catch</w:t>
      </w:r>
      <w:r w:rsidRPr="0088197D">
        <w:rPr>
          <w:color w:val="FF0000"/>
        </w:rPr>
        <w:t xml:space="preserve"> </w:t>
      </w:r>
      <w:r>
        <w:t>every mistake</w:t>
      </w:r>
      <w:r w:rsidRPr="004956BC">
        <w:t xml:space="preserve"> </w:t>
      </w:r>
    </w:p>
    <w:p w:rsidR="00232BA6" w:rsidRDefault="00232BA6" w:rsidP="00957653">
      <w:pPr>
        <w:pStyle w:val="NoSpacing"/>
        <w:numPr>
          <w:ilvl w:val="0"/>
          <w:numId w:val="13"/>
        </w:numPr>
      </w:pPr>
      <w:r>
        <w:rPr>
          <w:b/>
        </w:rPr>
        <w:t>Double Entry</w:t>
      </w:r>
    </w:p>
    <w:p w:rsidR="00232BA6" w:rsidRDefault="00232BA6" w:rsidP="00232BA6">
      <w:pPr>
        <w:pStyle w:val="NoSpacing"/>
        <w:ind w:left="720"/>
        <w:jc w:val="both"/>
      </w:pPr>
      <w:r>
        <w:t>A person (preferably another person) re-enters the data into the system.</w:t>
      </w:r>
      <w:r>
        <w:br/>
        <w:t xml:space="preserve">If differences are spotted by the system, an </w:t>
      </w:r>
      <w:r w:rsidRPr="005A20F1">
        <w:rPr>
          <w:b/>
        </w:rPr>
        <w:t>error</w:t>
      </w:r>
      <w:r>
        <w:t xml:space="preserve"> is generated and the person can </w:t>
      </w:r>
      <w:r w:rsidRPr="005A20F1">
        <w:rPr>
          <w:b/>
        </w:rPr>
        <w:t>correct</w:t>
      </w:r>
      <w:r>
        <w:t xml:space="preserve"> the differences in the system.</w:t>
      </w:r>
    </w:p>
    <w:p w:rsidR="004A4B36" w:rsidRDefault="00232BA6" w:rsidP="004A4B36">
      <w:pPr>
        <w:pStyle w:val="NoSpacing"/>
        <w:numPr>
          <w:ilvl w:val="1"/>
          <w:numId w:val="14"/>
        </w:numPr>
      </w:pPr>
      <w:r>
        <w:t xml:space="preserve">Catches </w:t>
      </w:r>
      <w:r w:rsidRPr="0088197D">
        <w:rPr>
          <w:b/>
          <w:color w:val="00B050"/>
        </w:rPr>
        <w:t>almost every mistake</w:t>
      </w:r>
      <w:r w:rsidRPr="0088197D">
        <w:rPr>
          <w:color w:val="00B050"/>
        </w:rPr>
        <w:t xml:space="preserve"> </w:t>
      </w:r>
    </w:p>
    <w:p w:rsidR="00232BA6" w:rsidRDefault="00232BA6" w:rsidP="004A4B36">
      <w:pPr>
        <w:pStyle w:val="NoSpacing"/>
        <w:numPr>
          <w:ilvl w:val="1"/>
          <w:numId w:val="40"/>
        </w:numPr>
      </w:pPr>
      <w:r w:rsidRPr="004A4B36">
        <w:rPr>
          <w:b/>
          <w:color w:val="FF0000"/>
        </w:rPr>
        <w:t>More time</w:t>
      </w:r>
      <w:r w:rsidRPr="004A4B36">
        <w:rPr>
          <w:color w:val="FF0000"/>
        </w:rPr>
        <w:t xml:space="preserve"> </w:t>
      </w:r>
      <w:r>
        <w:t xml:space="preserve">and </w:t>
      </w:r>
      <w:r w:rsidRPr="004A4B36">
        <w:rPr>
          <w:b/>
          <w:color w:val="FF0000"/>
        </w:rPr>
        <w:t>effort</w:t>
      </w:r>
      <w:r w:rsidRPr="004A4B36">
        <w:rPr>
          <w:color w:val="FF0000"/>
        </w:rPr>
        <w:t xml:space="preserve"> </w:t>
      </w:r>
      <w:r>
        <w:t>needed</w:t>
      </w:r>
    </w:p>
    <w:p w:rsidR="00232BA6" w:rsidRDefault="00232BA6" w:rsidP="00235D48">
      <w:pPr>
        <w:pStyle w:val="Heading2"/>
      </w:pPr>
      <w:r>
        <w:br w:type="page"/>
      </w:r>
      <w:r w:rsidR="00235D48">
        <w:lastRenderedPageBreak/>
        <w:t>3.6</w:t>
      </w:r>
      <w:r w:rsidR="00235D48">
        <w:tab/>
      </w:r>
      <w:r>
        <w:t>Designing the System Processes</w:t>
      </w:r>
    </w:p>
    <w:p w:rsidR="00232BA6" w:rsidRDefault="00232BA6" w:rsidP="00232BA6">
      <w:pPr>
        <w:jc w:val="both"/>
      </w:pPr>
      <w:r>
        <w:t xml:space="preserve">Any system has to </w:t>
      </w:r>
      <w:r w:rsidRPr="0069329B">
        <w:rPr>
          <w:b/>
          <w:color w:val="FF0000"/>
        </w:rPr>
        <w:t>process</w:t>
      </w:r>
      <w:r w:rsidRPr="0069329B">
        <w:rPr>
          <w:color w:val="FF0000"/>
        </w:rPr>
        <w:t xml:space="preserve"> </w:t>
      </w:r>
      <w:r>
        <w:t xml:space="preserve">the data given. The </w:t>
      </w:r>
      <w:r w:rsidRPr="0069329B">
        <w:rPr>
          <w:b/>
          <w:color w:val="0070C0"/>
        </w:rPr>
        <w:t>systems designer</w:t>
      </w:r>
      <w:r w:rsidRPr="0069329B">
        <w:rPr>
          <w:color w:val="0070C0"/>
        </w:rPr>
        <w:t xml:space="preserve"> </w:t>
      </w:r>
      <w:r>
        <w:t>has a number of things to consider:</w:t>
      </w:r>
    </w:p>
    <w:p w:rsidR="00232BA6" w:rsidRDefault="00232BA6" w:rsidP="001007F1">
      <w:pPr>
        <w:pStyle w:val="Heading3"/>
      </w:pPr>
      <w:r>
        <w:t>Designing Data and File Structures</w:t>
      </w:r>
    </w:p>
    <w:p w:rsidR="00232BA6" w:rsidRDefault="00232BA6" w:rsidP="00232BA6">
      <w:pPr>
        <w:jc w:val="both"/>
      </w:pPr>
      <w:r>
        <w:t xml:space="preserve">A </w:t>
      </w:r>
      <w:r>
        <w:rPr>
          <w:b/>
        </w:rPr>
        <w:t>data structure</w:t>
      </w:r>
      <w:r>
        <w:t xml:space="preserve"> is an </w:t>
      </w:r>
      <w:r w:rsidRPr="005A20F1">
        <w:rPr>
          <w:b/>
          <w:color w:val="FF0000"/>
        </w:rPr>
        <w:t>organised collection</w:t>
      </w:r>
      <w:r w:rsidRPr="005A20F1">
        <w:rPr>
          <w:color w:val="FF0000"/>
        </w:rPr>
        <w:t xml:space="preserve"> </w:t>
      </w:r>
      <w:r>
        <w:t xml:space="preserve">of data. It is usually a </w:t>
      </w:r>
      <w:r w:rsidRPr="005A20F1">
        <w:rPr>
          <w:b/>
          <w:color w:val="00B050"/>
        </w:rPr>
        <w:t>database</w:t>
      </w:r>
      <w:r w:rsidRPr="005A20F1">
        <w:rPr>
          <w:color w:val="00B050"/>
        </w:rPr>
        <w:t xml:space="preserve"> </w:t>
      </w:r>
      <w:r>
        <w:t xml:space="preserve">in which data will be </w:t>
      </w:r>
      <w:r>
        <w:rPr>
          <w:b/>
        </w:rPr>
        <w:t>stored</w:t>
      </w:r>
      <w:r>
        <w:t xml:space="preserve"> as it is being </w:t>
      </w:r>
      <w:r>
        <w:rPr>
          <w:b/>
        </w:rPr>
        <w:t>processed</w:t>
      </w:r>
      <w:r>
        <w:t>.</w:t>
      </w:r>
    </w:p>
    <w:p w:rsidR="004A4B36" w:rsidRDefault="00232BA6" w:rsidP="004A4B36">
      <w:pPr>
        <w:pStyle w:val="NoSpacing"/>
      </w:pPr>
      <w:r>
        <w:t xml:space="preserve">When designing a </w:t>
      </w:r>
      <w:r>
        <w:rPr>
          <w:b/>
        </w:rPr>
        <w:t>database</w:t>
      </w:r>
      <w:r>
        <w:t xml:space="preserve">, the </w:t>
      </w:r>
      <w:r>
        <w:rPr>
          <w:b/>
        </w:rPr>
        <w:t>systems designer</w:t>
      </w:r>
      <w:r>
        <w:t xml:space="preserve"> must consider:</w:t>
      </w:r>
    </w:p>
    <w:p w:rsidR="004A4B36" w:rsidRDefault="004A4B36" w:rsidP="004A4B36">
      <w:pPr>
        <w:pStyle w:val="NoSpacing"/>
        <w:numPr>
          <w:ilvl w:val="0"/>
          <w:numId w:val="24"/>
        </w:numPr>
      </w:pPr>
      <w:r>
        <w:rPr>
          <w:b/>
        </w:rPr>
        <w:t>Type</w:t>
      </w:r>
      <w:r>
        <w:t xml:space="preserve"> of data stored</w:t>
      </w:r>
    </w:p>
    <w:p w:rsidR="004A4B36" w:rsidRDefault="004A4B36" w:rsidP="004A4B36">
      <w:pPr>
        <w:pStyle w:val="NoSpacing"/>
        <w:numPr>
          <w:ilvl w:val="0"/>
          <w:numId w:val="24"/>
        </w:numPr>
      </w:pPr>
      <w:r>
        <w:rPr>
          <w:b/>
        </w:rPr>
        <w:t>Size</w:t>
      </w:r>
      <w:r>
        <w:t xml:space="preserve"> of data (length)</w:t>
      </w:r>
    </w:p>
    <w:p w:rsidR="004A4B36" w:rsidRDefault="004A4B36" w:rsidP="004A4B36">
      <w:pPr>
        <w:pStyle w:val="ListParagraph"/>
        <w:numPr>
          <w:ilvl w:val="0"/>
          <w:numId w:val="24"/>
        </w:numPr>
      </w:pPr>
      <w:r>
        <w:rPr>
          <w:b/>
        </w:rPr>
        <w:t xml:space="preserve">Field names </w:t>
      </w:r>
      <w:r>
        <w:t>to use</w:t>
      </w:r>
    </w:p>
    <w:p w:rsidR="004A4B36" w:rsidRPr="004A4B36" w:rsidRDefault="004A4B36" w:rsidP="004A4B36">
      <w:pPr>
        <w:pStyle w:val="ListParagraph"/>
        <w:numPr>
          <w:ilvl w:val="0"/>
          <w:numId w:val="24"/>
        </w:numPr>
      </w:pPr>
      <w:r>
        <w:rPr>
          <w:b/>
        </w:rPr>
        <w:t>How many records</w:t>
      </w:r>
      <w:r>
        <w:t xml:space="preserve"> to be stored</w:t>
      </w:r>
    </w:p>
    <w:p w:rsidR="00232BA6" w:rsidRDefault="00232BA6" w:rsidP="004A4B36">
      <w:r>
        <w:t xml:space="preserve">The </w:t>
      </w:r>
      <w:r w:rsidRPr="004A4B36">
        <w:rPr>
          <w:b/>
        </w:rPr>
        <w:t>designer</w:t>
      </w:r>
      <w:r>
        <w:t xml:space="preserve"> also must consider what </w:t>
      </w:r>
      <w:r w:rsidRPr="004A4B36">
        <w:rPr>
          <w:b/>
          <w:color w:val="FF0000"/>
        </w:rPr>
        <w:t>backing storage device</w:t>
      </w:r>
      <w:r w:rsidRPr="004A4B36">
        <w:rPr>
          <w:color w:val="FF0000"/>
        </w:rPr>
        <w:t xml:space="preserve"> </w:t>
      </w:r>
      <w:r>
        <w:t xml:space="preserve">or </w:t>
      </w:r>
      <w:r w:rsidRPr="004A4B36">
        <w:rPr>
          <w:b/>
          <w:color w:val="FF0000"/>
        </w:rPr>
        <w:t>medium</w:t>
      </w:r>
      <w:r w:rsidRPr="004A4B36">
        <w:rPr>
          <w:color w:val="FF0000"/>
        </w:rPr>
        <w:t xml:space="preserve"> </w:t>
      </w:r>
      <w:r>
        <w:t>to store the data in:</w:t>
      </w:r>
    </w:p>
    <w:p w:rsidR="004A4B36" w:rsidRDefault="004A4B36" w:rsidP="004A4B36">
      <w:pPr>
        <w:pStyle w:val="NoSpacing"/>
        <w:numPr>
          <w:ilvl w:val="0"/>
          <w:numId w:val="24"/>
        </w:numPr>
      </w:pPr>
      <w:r w:rsidRPr="0069329B">
        <w:rPr>
          <w:b/>
        </w:rPr>
        <w:t>Frequency</w:t>
      </w:r>
      <w:r>
        <w:t xml:space="preserve"> of accessing data</w:t>
      </w:r>
    </w:p>
    <w:p w:rsidR="004A4B36" w:rsidRDefault="004A4B36" w:rsidP="004A4B36">
      <w:pPr>
        <w:pStyle w:val="NoSpacing"/>
        <w:numPr>
          <w:ilvl w:val="0"/>
          <w:numId w:val="24"/>
        </w:numPr>
      </w:pPr>
      <w:r w:rsidRPr="0069329B">
        <w:rPr>
          <w:b/>
        </w:rPr>
        <w:t>Speed</w:t>
      </w:r>
      <w:r>
        <w:t xml:space="preserve"> of accessing data</w:t>
      </w:r>
    </w:p>
    <w:p w:rsidR="004A4B36" w:rsidRDefault="004A4B36" w:rsidP="004A4B36">
      <w:pPr>
        <w:pStyle w:val="ListParagraph"/>
        <w:numPr>
          <w:ilvl w:val="0"/>
          <w:numId w:val="24"/>
        </w:numPr>
      </w:pPr>
      <w:r w:rsidRPr="0069329B">
        <w:rPr>
          <w:b/>
        </w:rPr>
        <w:t>Size</w:t>
      </w:r>
      <w:r>
        <w:t xml:space="preserve"> of data files</w:t>
      </w:r>
    </w:p>
    <w:p w:rsidR="00232BA6" w:rsidRDefault="00232BA6" w:rsidP="001007F1">
      <w:pPr>
        <w:pStyle w:val="Heading2"/>
      </w:pPr>
      <w:r>
        <w:t>3.7</w:t>
      </w:r>
      <w:r w:rsidR="00235D48">
        <w:tab/>
      </w:r>
      <w:r>
        <w:t>Algorithms</w:t>
      </w:r>
    </w:p>
    <w:p w:rsidR="00232BA6" w:rsidRDefault="00232BA6" w:rsidP="00232BA6">
      <w:pPr>
        <w:jc w:val="both"/>
      </w:pPr>
      <w:r>
        <w:t xml:space="preserve">To process the data, the </w:t>
      </w:r>
      <w:r>
        <w:rPr>
          <w:b/>
        </w:rPr>
        <w:t>systems designer</w:t>
      </w:r>
      <w:r>
        <w:t xml:space="preserve"> must design the actual steps to be followed to process the data (</w:t>
      </w:r>
      <w:r>
        <w:rPr>
          <w:b/>
        </w:rPr>
        <w:t>algorithms</w:t>
      </w:r>
      <w:r>
        <w:t>).</w:t>
      </w:r>
    </w:p>
    <w:p w:rsidR="00232BA6" w:rsidRDefault="00232BA6" w:rsidP="001007F1">
      <w:pPr>
        <w:pStyle w:val="Heading2"/>
      </w:pPr>
      <w:r>
        <w:t>3.8</w:t>
      </w:r>
      <w:r w:rsidR="00235D48">
        <w:tab/>
      </w:r>
      <w:r>
        <w:t>Designing System Outputs</w:t>
      </w:r>
    </w:p>
    <w:p w:rsidR="00232BA6" w:rsidRDefault="00232BA6" w:rsidP="00232BA6">
      <w:pPr>
        <w:jc w:val="both"/>
      </w:pPr>
      <w:r>
        <w:t xml:space="preserve">There are usually </w:t>
      </w:r>
      <w:r>
        <w:rPr>
          <w:b/>
        </w:rPr>
        <w:t>two</w:t>
      </w:r>
      <w:r>
        <w:t xml:space="preserve"> types of output from a system that needs to be designed: </w:t>
      </w:r>
      <w:r w:rsidRPr="005A20F1">
        <w:rPr>
          <w:b/>
          <w:color w:val="FF0000"/>
        </w:rPr>
        <w:t>on-screen reports</w:t>
      </w:r>
      <w:r w:rsidRPr="005A20F1">
        <w:rPr>
          <w:color w:val="FF0000"/>
        </w:rPr>
        <w:t xml:space="preserve"> </w:t>
      </w:r>
      <w:r>
        <w:t xml:space="preserve">and </w:t>
      </w:r>
      <w:r w:rsidRPr="005A20F1">
        <w:rPr>
          <w:b/>
          <w:color w:val="FF0000"/>
        </w:rPr>
        <w:t>printed reports</w:t>
      </w:r>
      <w:r>
        <w:t>.</w:t>
      </w:r>
    </w:p>
    <w:p w:rsidR="00232BA6" w:rsidRDefault="00232BA6" w:rsidP="001007F1">
      <w:pPr>
        <w:pStyle w:val="Heading3"/>
      </w:pPr>
      <w:r>
        <w:t>On-screen reports</w:t>
      </w:r>
    </w:p>
    <w:p w:rsidR="00232BA6" w:rsidRDefault="00232BA6" w:rsidP="00232BA6">
      <w:r>
        <w:t xml:space="preserve">Designing an </w:t>
      </w:r>
      <w:r w:rsidRPr="001A60BB">
        <w:rPr>
          <w:b/>
          <w:color w:val="1F4D78"/>
        </w:rPr>
        <w:t>on-screen report</w:t>
      </w:r>
      <w:r w:rsidRPr="001A60BB">
        <w:rPr>
          <w:color w:val="1F4D78"/>
        </w:rPr>
        <w:t xml:space="preserve"> </w:t>
      </w:r>
      <w:r>
        <w:t xml:space="preserve">is similar to designing an </w:t>
      </w:r>
      <w:r w:rsidRPr="001A60BB">
        <w:rPr>
          <w:b/>
        </w:rPr>
        <w:t>on-screen form</w:t>
      </w:r>
      <w:r>
        <w:t>.</w:t>
      </w:r>
    </w:p>
    <w:p w:rsidR="00232BA6" w:rsidRDefault="00232BA6" w:rsidP="00232BA6">
      <w:pPr>
        <w:pStyle w:val="NoSpacing"/>
      </w:pPr>
      <w:r>
        <w:t xml:space="preserve">When designing an </w:t>
      </w:r>
      <w:r w:rsidRPr="001A60BB">
        <w:rPr>
          <w:b/>
          <w:color w:val="1F4D78"/>
        </w:rPr>
        <w:t>on-screen report</w:t>
      </w:r>
      <w:r>
        <w:t>, the designer should:</w:t>
      </w:r>
    </w:p>
    <w:p w:rsidR="00232BA6" w:rsidRDefault="00232BA6" w:rsidP="00957653">
      <w:pPr>
        <w:pStyle w:val="NoSpacing"/>
        <w:numPr>
          <w:ilvl w:val="0"/>
          <w:numId w:val="25"/>
        </w:numPr>
      </w:pPr>
      <w:r>
        <w:t xml:space="preserve">Show </w:t>
      </w:r>
      <w:r>
        <w:rPr>
          <w:b/>
        </w:rPr>
        <w:t>all</w:t>
      </w:r>
      <w:r>
        <w:t xml:space="preserve"> necessary fields</w:t>
      </w:r>
    </w:p>
    <w:p w:rsidR="00232BA6" w:rsidRDefault="00232BA6" w:rsidP="00957653">
      <w:pPr>
        <w:pStyle w:val="NoSpacing"/>
        <w:numPr>
          <w:ilvl w:val="0"/>
          <w:numId w:val="25"/>
        </w:numPr>
      </w:pPr>
      <w:r>
        <w:t xml:space="preserve">Have fields that are the </w:t>
      </w:r>
      <w:r>
        <w:rPr>
          <w:b/>
        </w:rPr>
        <w:t>right size</w:t>
      </w:r>
      <w:r>
        <w:t xml:space="preserve"> for the data</w:t>
      </w:r>
    </w:p>
    <w:p w:rsidR="00232BA6" w:rsidRDefault="00232BA6" w:rsidP="00957653">
      <w:pPr>
        <w:pStyle w:val="NoSpacing"/>
        <w:numPr>
          <w:ilvl w:val="0"/>
          <w:numId w:val="25"/>
        </w:numPr>
      </w:pPr>
      <w:r>
        <w:t xml:space="preserve">Have </w:t>
      </w:r>
      <w:r>
        <w:rPr>
          <w:b/>
        </w:rPr>
        <w:t>easy-to-understand</w:t>
      </w:r>
      <w:r>
        <w:t xml:space="preserve"> instructions</w:t>
      </w:r>
    </w:p>
    <w:p w:rsidR="00232BA6" w:rsidRPr="001A60BB" w:rsidRDefault="00232BA6" w:rsidP="00957653">
      <w:pPr>
        <w:pStyle w:val="NoSpacing"/>
        <w:numPr>
          <w:ilvl w:val="0"/>
          <w:numId w:val="25"/>
        </w:numPr>
      </w:pPr>
      <w:r>
        <w:t xml:space="preserve">Make good use of </w:t>
      </w:r>
      <w:r>
        <w:rPr>
          <w:b/>
        </w:rPr>
        <w:t>available screen area</w:t>
      </w:r>
    </w:p>
    <w:p w:rsidR="00232BA6" w:rsidRDefault="00232BA6" w:rsidP="00957653">
      <w:pPr>
        <w:pStyle w:val="ListParagraph"/>
        <w:numPr>
          <w:ilvl w:val="0"/>
          <w:numId w:val="25"/>
        </w:numPr>
      </w:pPr>
      <w:r>
        <w:t xml:space="preserve">Make good use of </w:t>
      </w:r>
      <w:r w:rsidRPr="001A60BB">
        <w:rPr>
          <w:b/>
        </w:rPr>
        <w:t>colours</w:t>
      </w:r>
      <w:r>
        <w:t xml:space="preserve"> and </w:t>
      </w:r>
      <w:r w:rsidRPr="001A60BB">
        <w:rPr>
          <w:b/>
        </w:rPr>
        <w:t>fonts</w:t>
      </w:r>
      <w:r>
        <w:t xml:space="preserve"> to make data clear</w:t>
      </w:r>
    </w:p>
    <w:p w:rsidR="00232BA6" w:rsidRDefault="00232BA6" w:rsidP="001007F1">
      <w:pPr>
        <w:pStyle w:val="Heading3"/>
      </w:pPr>
      <w:r>
        <w:t>Printed reports</w:t>
      </w:r>
    </w:p>
    <w:p w:rsidR="00232BA6" w:rsidRDefault="00232BA6" w:rsidP="00232BA6">
      <w:pPr>
        <w:jc w:val="both"/>
      </w:pPr>
      <w:r>
        <w:t xml:space="preserve">Designing a </w:t>
      </w:r>
      <w:r w:rsidRPr="005A20F1">
        <w:t xml:space="preserve">printed report </w:t>
      </w:r>
      <w:r>
        <w:t xml:space="preserve">is similar to designing an </w:t>
      </w:r>
      <w:r w:rsidRPr="005A20F1">
        <w:rPr>
          <w:b/>
        </w:rPr>
        <w:t>on-screen report</w:t>
      </w:r>
      <w:r>
        <w:t xml:space="preserve">, just that it is </w:t>
      </w:r>
      <w:r w:rsidRPr="005A20F1">
        <w:rPr>
          <w:b/>
          <w:color w:val="FF0000"/>
        </w:rPr>
        <w:t>printed</w:t>
      </w:r>
      <w:r w:rsidRPr="005A20F1">
        <w:rPr>
          <w:color w:val="FF0000"/>
        </w:rPr>
        <w:t xml:space="preserve"> </w:t>
      </w:r>
      <w:r>
        <w:t>on a piece of paper.</w:t>
      </w:r>
    </w:p>
    <w:p w:rsidR="00232BA6" w:rsidRDefault="00232BA6" w:rsidP="00232BA6">
      <w:r>
        <w:br w:type="page"/>
      </w:r>
    </w:p>
    <w:p w:rsidR="00232BA6" w:rsidRDefault="00232BA6" w:rsidP="001007F1">
      <w:pPr>
        <w:pStyle w:val="Heading1"/>
      </w:pPr>
      <w:r>
        <w:lastRenderedPageBreak/>
        <w:t>Step 3b: Development</w:t>
      </w:r>
    </w:p>
    <w:p w:rsidR="00232BA6" w:rsidRDefault="00232BA6" w:rsidP="00232BA6">
      <w:pPr>
        <w:pStyle w:val="NoSpacing"/>
      </w:pPr>
      <w:r>
        <w:t xml:space="preserve">It is the process of </w:t>
      </w:r>
      <w:r>
        <w:rPr>
          <w:b/>
        </w:rPr>
        <w:t>constructing</w:t>
      </w:r>
      <w:r>
        <w:t xml:space="preserve"> the </w:t>
      </w:r>
      <w:r w:rsidRPr="005A20F1">
        <w:rPr>
          <w:b/>
          <w:color w:val="FF0000"/>
        </w:rPr>
        <w:t>actual computer system</w:t>
      </w:r>
      <w:r w:rsidRPr="005A20F1">
        <w:rPr>
          <w:color w:val="FF0000"/>
        </w:rPr>
        <w:t xml:space="preserve"> </w:t>
      </w:r>
      <w:r>
        <w:t>itself.</w:t>
      </w:r>
      <w:r>
        <w:br/>
        <w:t>It includes:</w:t>
      </w:r>
    </w:p>
    <w:p w:rsidR="00232BA6" w:rsidRDefault="00232BA6" w:rsidP="00957653">
      <w:pPr>
        <w:pStyle w:val="NoSpacing"/>
        <w:numPr>
          <w:ilvl w:val="0"/>
          <w:numId w:val="26"/>
        </w:numPr>
      </w:pPr>
      <w:r>
        <w:t xml:space="preserve">Identifying the </w:t>
      </w:r>
      <w:r>
        <w:rPr>
          <w:b/>
        </w:rPr>
        <w:t>modules</w:t>
      </w:r>
      <w:r>
        <w:t xml:space="preserve"> to be used and </w:t>
      </w:r>
      <w:r>
        <w:rPr>
          <w:b/>
        </w:rPr>
        <w:t xml:space="preserve">specifying </w:t>
      </w:r>
      <w:r>
        <w:t>them</w:t>
      </w:r>
    </w:p>
    <w:p w:rsidR="00232BA6" w:rsidRDefault="00232BA6" w:rsidP="00957653">
      <w:pPr>
        <w:pStyle w:val="NoSpacing"/>
        <w:numPr>
          <w:ilvl w:val="0"/>
          <w:numId w:val="26"/>
        </w:numPr>
      </w:pPr>
      <w:r>
        <w:t xml:space="preserve">Identifying the </w:t>
      </w:r>
      <w:r>
        <w:rPr>
          <w:b/>
        </w:rPr>
        <w:t>main data structure</w:t>
      </w:r>
      <w:r>
        <w:t xml:space="preserve"> within the programs</w:t>
      </w:r>
    </w:p>
    <w:p w:rsidR="00232BA6" w:rsidRDefault="00232BA6" w:rsidP="00957653">
      <w:pPr>
        <w:pStyle w:val="NoSpacing"/>
        <w:numPr>
          <w:ilvl w:val="0"/>
          <w:numId w:val="26"/>
        </w:numPr>
        <w:jc w:val="both"/>
      </w:pPr>
      <w:r>
        <w:t xml:space="preserve">Identifying the </w:t>
      </w:r>
      <w:r>
        <w:rPr>
          <w:b/>
        </w:rPr>
        <w:t>main algorithms</w:t>
      </w:r>
      <w:r>
        <w:t xml:space="preserve"> to use as </w:t>
      </w:r>
      <w:proofErr w:type="spellStart"/>
      <w:r>
        <w:rPr>
          <w:b/>
        </w:rPr>
        <w:t>pseudocode</w:t>
      </w:r>
      <w:proofErr w:type="spellEnd"/>
      <w:r>
        <w:t xml:space="preserve"> or </w:t>
      </w:r>
      <w:r>
        <w:rPr>
          <w:b/>
        </w:rPr>
        <w:t>structure diagrams</w:t>
      </w:r>
    </w:p>
    <w:p w:rsidR="00232BA6" w:rsidRDefault="00232BA6" w:rsidP="00957653">
      <w:pPr>
        <w:pStyle w:val="ListParagraph"/>
        <w:numPr>
          <w:ilvl w:val="0"/>
          <w:numId w:val="26"/>
        </w:numPr>
        <w:jc w:val="both"/>
      </w:pPr>
      <w:r w:rsidRPr="001A60BB">
        <w:rPr>
          <w:b/>
        </w:rPr>
        <w:t>Producing</w:t>
      </w:r>
      <w:r>
        <w:t xml:space="preserve"> the program and any other elements of the system</w:t>
      </w:r>
    </w:p>
    <w:p w:rsidR="00232BA6" w:rsidRDefault="00232BA6" w:rsidP="001007F1">
      <w:pPr>
        <w:pStyle w:val="Heading2"/>
      </w:pPr>
      <w:r>
        <w:t>3.9</w:t>
      </w:r>
      <w:r w:rsidR="00235D48">
        <w:tab/>
      </w:r>
      <w:r>
        <w:t>Software Development Cycle</w:t>
      </w:r>
    </w:p>
    <w:p w:rsidR="00232BA6" w:rsidRDefault="00232BA6" w:rsidP="00232BA6">
      <w:pPr>
        <w:jc w:val="both"/>
      </w:pPr>
      <w:r>
        <w:t xml:space="preserve">The </w:t>
      </w:r>
      <w:r>
        <w:rPr>
          <w:b/>
        </w:rPr>
        <w:t>software development cycle</w:t>
      </w:r>
      <w:r>
        <w:t xml:space="preserve"> is the sequence of steps taken to </w:t>
      </w:r>
      <w:r w:rsidRPr="005A20F1">
        <w:rPr>
          <w:b/>
          <w:color w:val="FF0000"/>
        </w:rPr>
        <w:t>produce working software</w:t>
      </w:r>
      <w:r>
        <w:t>.</w:t>
      </w:r>
    </w:p>
    <w:p w:rsidR="00232BA6" w:rsidRDefault="00232BA6" w:rsidP="00232BA6">
      <w:pPr>
        <w:pStyle w:val="NoSpacing"/>
        <w:tabs>
          <w:tab w:val="left" w:pos="5777"/>
        </w:tabs>
      </w:pPr>
      <w:r>
        <w:t>The stages are:</w:t>
      </w:r>
      <w:r>
        <w:tab/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Overall design</w:t>
      </w:r>
      <w:r w:rsidRPr="005A20F1">
        <w:rPr>
          <w:sz w:val="23"/>
          <w:szCs w:val="23"/>
        </w:rPr>
        <w:tab/>
        <w:t>-</w:t>
      </w:r>
      <w:r w:rsidRPr="005A20F1">
        <w:rPr>
          <w:sz w:val="23"/>
          <w:szCs w:val="23"/>
        </w:rPr>
        <w:tab/>
        <w:t xml:space="preserve">identifies </w:t>
      </w:r>
      <w:r w:rsidRPr="005A20F1">
        <w:rPr>
          <w:b/>
          <w:sz w:val="23"/>
          <w:szCs w:val="23"/>
        </w:rPr>
        <w:t>what is needed</w:t>
      </w:r>
      <w:r w:rsidRPr="005A20F1">
        <w:rPr>
          <w:sz w:val="23"/>
          <w:szCs w:val="23"/>
        </w:rPr>
        <w:t xml:space="preserve"> and </w:t>
      </w:r>
      <w:r w:rsidRPr="005A20F1">
        <w:rPr>
          <w:b/>
          <w:sz w:val="23"/>
          <w:szCs w:val="23"/>
        </w:rPr>
        <w:t>splits</w:t>
      </w:r>
      <w:r w:rsidRPr="005A20F1">
        <w:rPr>
          <w:sz w:val="23"/>
          <w:szCs w:val="23"/>
        </w:rPr>
        <w:t xml:space="preserve"> it into </w:t>
      </w:r>
      <w:r w:rsidRPr="005A20F1">
        <w:rPr>
          <w:b/>
          <w:sz w:val="23"/>
          <w:szCs w:val="23"/>
        </w:rPr>
        <w:t>self-</w:t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b/>
          <w:sz w:val="23"/>
          <w:szCs w:val="23"/>
        </w:rPr>
        <w:t>contained modules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Module design</w:t>
      </w:r>
      <w:r w:rsidRPr="005A20F1">
        <w:rPr>
          <w:sz w:val="23"/>
          <w:szCs w:val="23"/>
        </w:rPr>
        <w:tab/>
        <w:t>-</w:t>
      </w:r>
      <w:r w:rsidRPr="005A20F1">
        <w:rPr>
          <w:sz w:val="23"/>
          <w:szCs w:val="23"/>
        </w:rPr>
        <w:tab/>
        <w:t xml:space="preserve">decides how </w:t>
      </w:r>
      <w:r w:rsidRPr="005A20F1">
        <w:rPr>
          <w:b/>
          <w:sz w:val="23"/>
          <w:szCs w:val="23"/>
        </w:rPr>
        <w:t>each module</w:t>
      </w:r>
      <w:r w:rsidRPr="005A20F1">
        <w:rPr>
          <w:sz w:val="23"/>
          <w:szCs w:val="23"/>
        </w:rPr>
        <w:t xml:space="preserve"> performs its task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Module production</w:t>
      </w:r>
      <w:r w:rsidRPr="005A20F1">
        <w:rPr>
          <w:b/>
          <w:sz w:val="23"/>
          <w:szCs w:val="23"/>
        </w:rPr>
        <w:tab/>
      </w:r>
      <w:r w:rsidRPr="005A20F1">
        <w:rPr>
          <w:sz w:val="23"/>
          <w:szCs w:val="23"/>
        </w:rPr>
        <w:t>-</w:t>
      </w:r>
      <w:r w:rsidRPr="005A20F1">
        <w:rPr>
          <w:sz w:val="23"/>
          <w:szCs w:val="23"/>
        </w:rPr>
        <w:tab/>
        <w:t xml:space="preserve">programs </w:t>
      </w:r>
      <w:r w:rsidRPr="005A20F1">
        <w:rPr>
          <w:b/>
          <w:sz w:val="23"/>
          <w:szCs w:val="23"/>
        </w:rPr>
        <w:t>each module</w:t>
      </w:r>
      <w:r w:rsidRPr="005A20F1">
        <w:rPr>
          <w:sz w:val="23"/>
          <w:szCs w:val="23"/>
        </w:rPr>
        <w:t xml:space="preserve"> using a programming </w:t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</w:r>
      <w:r w:rsidRPr="005A20F1">
        <w:rPr>
          <w:sz w:val="23"/>
          <w:szCs w:val="23"/>
        </w:rPr>
        <w:tab/>
        <w:t>language.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Module testing</w:t>
      </w:r>
      <w:r w:rsidRPr="005A20F1">
        <w:rPr>
          <w:b/>
          <w:sz w:val="23"/>
          <w:szCs w:val="23"/>
        </w:rPr>
        <w:tab/>
      </w:r>
      <w:r w:rsidRPr="005A20F1">
        <w:rPr>
          <w:sz w:val="23"/>
          <w:szCs w:val="23"/>
        </w:rPr>
        <w:t>-</w:t>
      </w:r>
      <w:r w:rsidRPr="005A20F1">
        <w:rPr>
          <w:sz w:val="23"/>
          <w:szCs w:val="23"/>
        </w:rPr>
        <w:tab/>
        <w:t xml:space="preserve">ensures that each module </w:t>
      </w:r>
      <w:r w:rsidRPr="005A20F1">
        <w:rPr>
          <w:b/>
          <w:sz w:val="23"/>
          <w:szCs w:val="23"/>
        </w:rPr>
        <w:t>works independently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Combining modules</w:t>
      </w:r>
      <w:r w:rsidRPr="005A20F1">
        <w:rPr>
          <w:b/>
          <w:sz w:val="23"/>
          <w:szCs w:val="23"/>
        </w:rPr>
        <w:tab/>
      </w:r>
      <w:r w:rsidRPr="005A20F1">
        <w:rPr>
          <w:sz w:val="23"/>
          <w:szCs w:val="23"/>
        </w:rPr>
        <w:t xml:space="preserve">to form the </w:t>
      </w:r>
      <w:r w:rsidRPr="005A20F1">
        <w:rPr>
          <w:b/>
          <w:sz w:val="23"/>
          <w:szCs w:val="23"/>
        </w:rPr>
        <w:t>complete system</w:t>
      </w:r>
    </w:p>
    <w:p w:rsidR="00232BA6" w:rsidRPr="005A20F1" w:rsidRDefault="00232BA6" w:rsidP="00957653">
      <w:pPr>
        <w:pStyle w:val="ListParagraph"/>
        <w:numPr>
          <w:ilvl w:val="0"/>
          <w:numId w:val="27"/>
        </w:numPr>
        <w:rPr>
          <w:sz w:val="23"/>
          <w:szCs w:val="23"/>
        </w:rPr>
      </w:pPr>
      <w:r w:rsidRPr="005A20F1">
        <w:rPr>
          <w:b/>
          <w:sz w:val="23"/>
          <w:szCs w:val="23"/>
        </w:rPr>
        <w:t>Integration testing</w:t>
      </w:r>
      <w:r w:rsidRPr="005A20F1">
        <w:rPr>
          <w:sz w:val="23"/>
          <w:szCs w:val="23"/>
        </w:rPr>
        <w:tab/>
        <w:t>-</w:t>
      </w:r>
      <w:r w:rsidRPr="005A20F1">
        <w:rPr>
          <w:sz w:val="23"/>
          <w:szCs w:val="23"/>
        </w:rPr>
        <w:tab/>
        <w:t xml:space="preserve">ensures that modules </w:t>
      </w:r>
      <w:r w:rsidRPr="005A20F1">
        <w:rPr>
          <w:b/>
          <w:sz w:val="23"/>
          <w:szCs w:val="23"/>
        </w:rPr>
        <w:t>work together</w:t>
      </w:r>
    </w:p>
    <w:p w:rsidR="00232BA6" w:rsidRDefault="00232BA6" w:rsidP="001007F1">
      <w:pPr>
        <w:pStyle w:val="Heading2"/>
      </w:pPr>
      <w:r>
        <w:t>3.10</w:t>
      </w:r>
      <w:r w:rsidR="00235D48">
        <w:tab/>
      </w:r>
      <w:r>
        <w:t>Program design</w:t>
      </w:r>
    </w:p>
    <w:p w:rsidR="00232BA6" w:rsidRPr="00745D5B" w:rsidRDefault="00232BA6" w:rsidP="00232BA6">
      <w:pPr>
        <w:jc w:val="both"/>
      </w:pPr>
      <w:r>
        <w:t xml:space="preserve">It involves </w:t>
      </w:r>
      <w:r>
        <w:rPr>
          <w:b/>
        </w:rPr>
        <w:t>drawing structure charts</w:t>
      </w:r>
      <w:r>
        <w:t xml:space="preserve"> and writing </w:t>
      </w:r>
      <w:r>
        <w:rPr>
          <w:b/>
        </w:rPr>
        <w:t>detailed program specifications</w:t>
      </w:r>
      <w:r>
        <w:t>.</w:t>
      </w:r>
    </w:p>
    <w:p w:rsidR="00232BA6" w:rsidRDefault="00232BA6" w:rsidP="001007F1">
      <w:pPr>
        <w:pStyle w:val="Heading2"/>
      </w:pPr>
      <w:r>
        <w:t>3.11</w:t>
      </w:r>
      <w:r w:rsidR="00235D48">
        <w:tab/>
      </w:r>
      <w:r>
        <w:t>Prototyping</w:t>
      </w:r>
    </w:p>
    <w:p w:rsidR="00232BA6" w:rsidRDefault="00232BA6" w:rsidP="00232BA6">
      <w:pPr>
        <w:jc w:val="both"/>
      </w:pPr>
      <w:r>
        <w:t xml:space="preserve">It is the building of a </w:t>
      </w:r>
      <w:r w:rsidRPr="00745D5B">
        <w:rPr>
          <w:b/>
          <w:color w:val="FF0000"/>
        </w:rPr>
        <w:t>working model</w:t>
      </w:r>
      <w:r w:rsidRPr="00745D5B">
        <w:rPr>
          <w:color w:val="FF0000"/>
        </w:rPr>
        <w:t xml:space="preserve"> </w:t>
      </w:r>
      <w:r>
        <w:t xml:space="preserve">of the system to </w:t>
      </w:r>
      <w:r w:rsidRPr="00745D5B">
        <w:rPr>
          <w:b/>
          <w:color w:val="00B050"/>
        </w:rPr>
        <w:t>evaluate</w:t>
      </w:r>
      <w:r w:rsidRPr="00745D5B">
        <w:rPr>
          <w:color w:val="00B050"/>
        </w:rPr>
        <w:t xml:space="preserve"> </w:t>
      </w:r>
      <w:r>
        <w:t xml:space="preserve">it, </w:t>
      </w:r>
      <w:r w:rsidRPr="00745D5B">
        <w:rPr>
          <w:b/>
          <w:color w:val="00B050"/>
        </w:rPr>
        <w:t>test</w:t>
      </w:r>
      <w:r w:rsidRPr="00745D5B">
        <w:rPr>
          <w:color w:val="00B050"/>
        </w:rPr>
        <w:t xml:space="preserve"> </w:t>
      </w:r>
      <w:r>
        <w:t xml:space="preserve">it, or </w:t>
      </w:r>
      <w:r w:rsidRPr="00745D5B">
        <w:rPr>
          <w:b/>
          <w:color w:val="00B050"/>
        </w:rPr>
        <w:t>have</w:t>
      </w:r>
      <w:r w:rsidRPr="00745D5B">
        <w:rPr>
          <w:color w:val="00B050"/>
        </w:rPr>
        <w:t xml:space="preserve"> </w:t>
      </w:r>
      <w:r>
        <w:t xml:space="preserve">it </w:t>
      </w:r>
      <w:r w:rsidRPr="00745D5B">
        <w:rPr>
          <w:b/>
          <w:color w:val="00B050"/>
        </w:rPr>
        <w:t>approved</w:t>
      </w:r>
      <w:r w:rsidRPr="00745D5B">
        <w:rPr>
          <w:color w:val="00B050"/>
        </w:rPr>
        <w:t xml:space="preserve"> </w:t>
      </w:r>
      <w:r>
        <w:t xml:space="preserve">before building the </w:t>
      </w:r>
      <w:r w:rsidRPr="00745D5B">
        <w:rPr>
          <w:b/>
        </w:rPr>
        <w:t>final product</w:t>
      </w:r>
      <w:r>
        <w:t>.</w:t>
      </w:r>
    </w:p>
    <w:p w:rsidR="00232BA6" w:rsidRPr="00AD665B" w:rsidRDefault="00232BA6" w:rsidP="00232BA6">
      <w:pPr>
        <w:jc w:val="both"/>
      </w:pPr>
      <w:r>
        <w:t xml:space="preserve">While some prototypes get </w:t>
      </w:r>
      <w:r w:rsidRPr="005A20F1">
        <w:rPr>
          <w:b/>
        </w:rPr>
        <w:t>developed</w:t>
      </w:r>
      <w:r>
        <w:t xml:space="preserve"> into the final product, others are </w:t>
      </w:r>
      <w:r w:rsidRPr="005A20F1">
        <w:rPr>
          <w:b/>
        </w:rPr>
        <w:t>discarded</w:t>
      </w:r>
      <w:r>
        <w:t>.</w:t>
      </w:r>
      <w:r>
        <w:br w:type="page"/>
      </w:r>
    </w:p>
    <w:p w:rsidR="00232BA6" w:rsidRDefault="00232BA6" w:rsidP="001007F1">
      <w:pPr>
        <w:pStyle w:val="Heading1"/>
      </w:pPr>
      <w:r>
        <w:lastRenderedPageBreak/>
        <w:t>Step 4: Testing</w:t>
      </w:r>
    </w:p>
    <w:p w:rsidR="00232BA6" w:rsidRPr="0088197D" w:rsidRDefault="00232BA6" w:rsidP="00232BA6">
      <w:r>
        <w:rPr>
          <w:b/>
        </w:rPr>
        <w:t xml:space="preserve">Testing </w:t>
      </w:r>
      <w:r>
        <w:t xml:space="preserve">is the process of </w:t>
      </w:r>
      <w:r w:rsidRPr="00745D5B">
        <w:rPr>
          <w:b/>
          <w:color w:val="FF0000"/>
        </w:rPr>
        <w:t>detecting errors</w:t>
      </w:r>
      <w:r w:rsidRPr="00745D5B">
        <w:rPr>
          <w:color w:val="FF0000"/>
        </w:rPr>
        <w:t xml:space="preserve"> </w:t>
      </w:r>
      <w:r>
        <w:t>in a system.</w:t>
      </w:r>
    </w:p>
    <w:p w:rsidR="00232BA6" w:rsidRDefault="00232BA6" w:rsidP="001007F1">
      <w:pPr>
        <w:pStyle w:val="Heading2"/>
      </w:pPr>
      <w:r>
        <w:t>4.1</w:t>
      </w:r>
      <w:r w:rsidR="00235D48">
        <w:tab/>
      </w:r>
      <w:r>
        <w:t>Test Plan, Test Data and Test Cases</w:t>
      </w:r>
    </w:p>
    <w:p w:rsidR="00232BA6" w:rsidRDefault="00232BA6" w:rsidP="001007F1">
      <w:pPr>
        <w:pStyle w:val="Heading3"/>
      </w:pPr>
      <w:r>
        <w:t>Test Plan</w:t>
      </w:r>
    </w:p>
    <w:p w:rsidR="00232BA6" w:rsidRDefault="00232BA6" w:rsidP="00232BA6">
      <w:r>
        <w:t xml:space="preserve">It is a plan containing </w:t>
      </w:r>
      <w:r w:rsidRPr="006A2446">
        <w:rPr>
          <w:b/>
          <w:color w:val="FF0000"/>
        </w:rPr>
        <w:t>details</w:t>
      </w:r>
      <w:r w:rsidRPr="006A2446">
        <w:rPr>
          <w:color w:val="FF0000"/>
        </w:rPr>
        <w:t xml:space="preserve"> </w:t>
      </w:r>
      <w:r>
        <w:t xml:space="preserve">on </w:t>
      </w:r>
      <w:r w:rsidRPr="006A2446">
        <w:rPr>
          <w:b/>
          <w:color w:val="00B050"/>
        </w:rPr>
        <w:t>every single thing</w:t>
      </w:r>
      <w:r w:rsidRPr="006A2446">
        <w:rPr>
          <w:color w:val="00B050"/>
        </w:rPr>
        <w:t xml:space="preserve"> </w:t>
      </w:r>
      <w:r>
        <w:t>to be tested.</w:t>
      </w:r>
      <w:r>
        <w:br/>
        <w:t>(</w:t>
      </w:r>
      <w:proofErr w:type="gramStart"/>
      <w:r>
        <w:t>e.g</w:t>
      </w:r>
      <w:proofErr w:type="gramEnd"/>
      <w:r>
        <w:t>. does XXX work? / does this reject invalid data?)</w:t>
      </w:r>
    </w:p>
    <w:p w:rsidR="00232BA6" w:rsidRDefault="00232BA6" w:rsidP="00232BA6">
      <w:r>
        <w:t xml:space="preserve">It is </w:t>
      </w:r>
      <w:r w:rsidRPr="006A2446">
        <w:rPr>
          <w:b/>
          <w:color w:val="FF0000"/>
        </w:rPr>
        <w:t>very detailed</w:t>
      </w:r>
      <w:r w:rsidRPr="006A2446">
        <w:rPr>
          <w:color w:val="FF0000"/>
        </w:rPr>
        <w:t xml:space="preserve"> </w:t>
      </w:r>
      <w:r>
        <w:t xml:space="preserve">and contain many </w:t>
      </w:r>
      <w:r w:rsidRPr="006A2446">
        <w:rPr>
          <w:b/>
          <w:color w:val="FF0000"/>
        </w:rPr>
        <w:t>precisely specified tests</w:t>
      </w:r>
      <w:r>
        <w:t>.</w:t>
      </w:r>
    </w:p>
    <w:p w:rsidR="00232BA6" w:rsidRDefault="00232BA6" w:rsidP="001007F1">
      <w:pPr>
        <w:pStyle w:val="Heading3"/>
      </w:pPr>
      <w:r>
        <w:t>Test Cases and Test Data</w:t>
      </w:r>
    </w:p>
    <w:p w:rsidR="00232BA6" w:rsidRPr="006A2446" w:rsidRDefault="00232BA6" w:rsidP="00232BA6">
      <w:r w:rsidRPr="003104FA">
        <w:rPr>
          <w:b/>
        </w:rPr>
        <w:t>Test data</w:t>
      </w:r>
      <w:r w:rsidRPr="003104FA">
        <w:t xml:space="preserve"> </w:t>
      </w:r>
      <w:r>
        <w:t>are the data to be tested.</w:t>
      </w:r>
      <w:r>
        <w:br/>
      </w:r>
      <w:r w:rsidRPr="003104FA">
        <w:rPr>
          <w:b/>
        </w:rPr>
        <w:t>Test cases</w:t>
      </w:r>
      <w:r w:rsidRPr="003104FA">
        <w:t xml:space="preserve"> </w:t>
      </w:r>
      <w:r>
        <w:t xml:space="preserve">are the </w:t>
      </w:r>
      <w:r w:rsidRPr="003104FA">
        <w:rPr>
          <w:b/>
          <w:color w:val="FF0000"/>
        </w:rPr>
        <w:t>test data</w:t>
      </w:r>
      <w:r w:rsidRPr="003104FA">
        <w:rPr>
          <w:color w:val="FF0000"/>
        </w:rPr>
        <w:t xml:space="preserve"> </w:t>
      </w:r>
      <w:r>
        <w:t xml:space="preserve">and the </w:t>
      </w:r>
      <w:r w:rsidRPr="003104FA">
        <w:rPr>
          <w:b/>
          <w:color w:val="FF0000"/>
        </w:rPr>
        <w:t>expected outcomes</w:t>
      </w:r>
      <w:r w:rsidRPr="003104FA">
        <w:rPr>
          <w:color w:val="FF0000"/>
        </w:rPr>
        <w:t xml:space="preserve"> </w:t>
      </w:r>
      <w:r>
        <w:t>from the test data.</w:t>
      </w:r>
    </w:p>
    <w:p w:rsidR="00232BA6" w:rsidRDefault="00232BA6" w:rsidP="001007F1">
      <w:pPr>
        <w:pStyle w:val="Heading2"/>
      </w:pPr>
      <w:r>
        <w:t>4.2</w:t>
      </w:r>
      <w:r w:rsidR="00235D48">
        <w:tab/>
      </w:r>
      <w:r>
        <w:t>Dry Run</w:t>
      </w:r>
    </w:p>
    <w:p w:rsidR="00232BA6" w:rsidRPr="006A2446" w:rsidRDefault="00232BA6" w:rsidP="00232BA6">
      <w:pPr>
        <w:jc w:val="both"/>
      </w:pPr>
      <w:r>
        <w:t xml:space="preserve">A </w:t>
      </w:r>
      <w:r w:rsidRPr="003D195B">
        <w:rPr>
          <w:b/>
        </w:rPr>
        <w:t>dry run</w:t>
      </w:r>
      <w:r w:rsidRPr="003D195B">
        <w:t xml:space="preserve"> </w:t>
      </w:r>
      <w:r>
        <w:t xml:space="preserve">(or desk checking) is a </w:t>
      </w:r>
      <w:r w:rsidRPr="006A2446">
        <w:rPr>
          <w:b/>
          <w:color w:val="FF0000"/>
        </w:rPr>
        <w:t>manual check</w:t>
      </w:r>
      <w:r w:rsidRPr="006A2446">
        <w:rPr>
          <w:color w:val="FF0000"/>
        </w:rPr>
        <w:t xml:space="preserve"> </w:t>
      </w:r>
      <w:r>
        <w:t xml:space="preserve">through a program or system </w:t>
      </w:r>
      <w:r w:rsidRPr="006A2446">
        <w:rPr>
          <w:b/>
          <w:color w:val="FF0000"/>
        </w:rPr>
        <w:t>step-by-step</w:t>
      </w:r>
      <w:r>
        <w:t xml:space="preserve">. This is helpful in </w:t>
      </w:r>
      <w:r w:rsidRPr="00123E1A">
        <w:rPr>
          <w:b/>
          <w:color w:val="00B050"/>
        </w:rPr>
        <w:t>locating errors</w:t>
      </w:r>
      <w:r w:rsidRPr="00123E1A">
        <w:rPr>
          <w:color w:val="00B050"/>
        </w:rPr>
        <w:t xml:space="preserve"> </w:t>
      </w:r>
      <w:r>
        <w:t>(especially run-time errors).</w:t>
      </w:r>
    </w:p>
    <w:p w:rsidR="00232BA6" w:rsidRDefault="00232BA6" w:rsidP="001007F1">
      <w:pPr>
        <w:pStyle w:val="Heading2"/>
      </w:pPr>
      <w:r>
        <w:t>4.3</w:t>
      </w:r>
      <w:r w:rsidR="00235D48">
        <w:tab/>
      </w:r>
      <w:r>
        <w:t>Unit and Integration Testing</w:t>
      </w:r>
    </w:p>
    <w:p w:rsidR="00232BA6" w:rsidRPr="00123E1A" w:rsidRDefault="00232BA6" w:rsidP="00232BA6">
      <w:r w:rsidRPr="00123E1A">
        <w:rPr>
          <w:b/>
        </w:rPr>
        <w:t>Unit test</w:t>
      </w:r>
      <w:r>
        <w:t xml:space="preserve"> </w:t>
      </w:r>
      <w:r>
        <w:tab/>
      </w:r>
      <w:r>
        <w:tab/>
        <w:t xml:space="preserve">– </w:t>
      </w:r>
      <w:r>
        <w:tab/>
        <w:t xml:space="preserve">Each part of the system in </w:t>
      </w:r>
      <w:r w:rsidRPr="00123E1A">
        <w:rPr>
          <w:b/>
          <w:color w:val="00B050"/>
        </w:rPr>
        <w:t>individually tested</w:t>
      </w:r>
      <w:r>
        <w:t>.</w:t>
      </w:r>
      <w:r>
        <w:br/>
      </w:r>
      <w:r>
        <w:rPr>
          <w:b/>
        </w:rPr>
        <w:t>Integration test</w:t>
      </w:r>
      <w:r>
        <w:rPr>
          <w:b/>
        </w:rPr>
        <w:tab/>
        <w:t>-</w:t>
      </w:r>
      <w:r>
        <w:rPr>
          <w:b/>
        </w:rPr>
        <w:tab/>
      </w:r>
      <w:r>
        <w:t xml:space="preserve">All parts are </w:t>
      </w:r>
      <w:r w:rsidRPr="003D195B">
        <w:rPr>
          <w:b/>
          <w:color w:val="FF0000"/>
        </w:rPr>
        <w:t>put together</w:t>
      </w:r>
      <w:r w:rsidRPr="003D195B">
        <w:rPr>
          <w:color w:val="FF0000"/>
        </w:rPr>
        <w:t xml:space="preserve"> </w:t>
      </w:r>
      <w:r>
        <w:t xml:space="preserve">and the </w:t>
      </w:r>
      <w:r w:rsidRPr="00123E1A">
        <w:rPr>
          <w:b/>
          <w:color w:val="FF0000"/>
        </w:rPr>
        <w:t>complete system</w:t>
      </w:r>
      <w:r w:rsidRPr="00123E1A">
        <w:rPr>
          <w:color w:val="FF0000"/>
        </w:rPr>
        <w:t xml:space="preserve"> </w:t>
      </w:r>
      <w:r>
        <w:t xml:space="preserve">is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tested.</w:t>
      </w:r>
    </w:p>
    <w:p w:rsidR="00232BA6" w:rsidRDefault="00232BA6" w:rsidP="001007F1">
      <w:pPr>
        <w:pStyle w:val="Heading2"/>
      </w:pPr>
      <w:r>
        <w:t>4.4</w:t>
      </w:r>
      <w:r w:rsidR="00235D48">
        <w:tab/>
      </w:r>
      <w:r>
        <w:t>Bottom-up and Top-down Testing</w:t>
      </w:r>
    </w:p>
    <w:p w:rsidR="00232BA6" w:rsidRDefault="00232BA6" w:rsidP="001007F1">
      <w:pPr>
        <w:pStyle w:val="Heading3"/>
      </w:pPr>
      <w:r>
        <w:t>Bottom-up Testing</w:t>
      </w:r>
    </w:p>
    <w:p w:rsidR="00232BA6" w:rsidRDefault="00232BA6" w:rsidP="00957653">
      <w:pPr>
        <w:pStyle w:val="ListParagraph"/>
        <w:numPr>
          <w:ilvl w:val="0"/>
          <w:numId w:val="28"/>
        </w:numPr>
        <w:jc w:val="both"/>
      </w:pPr>
      <w:r>
        <w:t xml:space="preserve">Components on the </w:t>
      </w:r>
      <w:r w:rsidRPr="00123E1A">
        <w:rPr>
          <w:b/>
          <w:color w:val="FF0000"/>
        </w:rPr>
        <w:t>lowest level</w:t>
      </w:r>
      <w:r w:rsidRPr="00123E1A">
        <w:rPr>
          <w:color w:val="FF0000"/>
        </w:rPr>
        <w:t xml:space="preserve"> </w:t>
      </w:r>
      <w:r>
        <w:t xml:space="preserve">of the </w:t>
      </w:r>
      <w:r>
        <w:rPr>
          <w:b/>
        </w:rPr>
        <w:t xml:space="preserve">hierarchy </w:t>
      </w:r>
      <w:r>
        <w:t>are combined and tested first.</w:t>
      </w:r>
    </w:p>
    <w:p w:rsidR="00232BA6" w:rsidRDefault="00232BA6" w:rsidP="00957653">
      <w:pPr>
        <w:pStyle w:val="ListParagraph"/>
        <w:numPr>
          <w:ilvl w:val="0"/>
          <w:numId w:val="28"/>
        </w:numPr>
        <w:jc w:val="both"/>
      </w:pPr>
      <w:r>
        <w:t xml:space="preserve">The software is put together by including </w:t>
      </w:r>
      <w:r>
        <w:rPr>
          <w:b/>
        </w:rPr>
        <w:t>successively higher-level</w:t>
      </w:r>
      <w:r>
        <w:t xml:space="preserve"> components.</w:t>
      </w:r>
    </w:p>
    <w:p w:rsidR="00232BA6" w:rsidRDefault="00232BA6" w:rsidP="001007F1">
      <w:pPr>
        <w:pStyle w:val="Heading3"/>
      </w:pPr>
      <w:r>
        <w:t>Top-down Testing</w:t>
      </w:r>
    </w:p>
    <w:p w:rsidR="00232BA6" w:rsidRDefault="00232BA6" w:rsidP="00957653">
      <w:pPr>
        <w:pStyle w:val="ListParagraph"/>
        <w:numPr>
          <w:ilvl w:val="0"/>
          <w:numId w:val="29"/>
        </w:numPr>
        <w:jc w:val="both"/>
      </w:pPr>
      <w:r>
        <w:t xml:space="preserve">The </w:t>
      </w:r>
      <w:r w:rsidRPr="00123E1A">
        <w:rPr>
          <w:b/>
          <w:color w:val="FF0000"/>
        </w:rPr>
        <w:t>skeleton</w:t>
      </w:r>
      <w:r w:rsidRPr="00123E1A">
        <w:rPr>
          <w:color w:val="FF0000"/>
        </w:rPr>
        <w:t xml:space="preserve"> </w:t>
      </w:r>
      <w:r>
        <w:t xml:space="preserve">of the </w:t>
      </w:r>
      <w:r w:rsidRPr="00123E1A">
        <w:rPr>
          <w:b/>
          <w:color w:val="00B050"/>
        </w:rPr>
        <w:t>complete system</w:t>
      </w:r>
      <w:r w:rsidRPr="00123E1A">
        <w:rPr>
          <w:color w:val="00B050"/>
        </w:rPr>
        <w:t xml:space="preserve"> </w:t>
      </w:r>
      <w:r>
        <w:t xml:space="preserve">is tested, where </w:t>
      </w:r>
      <w:r>
        <w:rPr>
          <w:b/>
        </w:rPr>
        <w:t>individual modules</w:t>
      </w:r>
      <w:r>
        <w:t xml:space="preserve"> are replaced by ‘stubs’.</w:t>
      </w:r>
    </w:p>
    <w:p w:rsidR="00232BA6" w:rsidRDefault="00232BA6" w:rsidP="00957653">
      <w:pPr>
        <w:pStyle w:val="ListParagraph"/>
        <w:numPr>
          <w:ilvl w:val="0"/>
          <w:numId w:val="29"/>
        </w:numPr>
        <w:jc w:val="both"/>
      </w:pPr>
      <w:r>
        <w:t xml:space="preserve">These ‘stubs’ stand in for modules while they are </w:t>
      </w:r>
      <w:r w:rsidRPr="00123E1A">
        <w:rPr>
          <w:b/>
        </w:rPr>
        <w:t>developed</w:t>
      </w:r>
      <w:r>
        <w:t>. They may display a message stating that the module has been executed.</w:t>
      </w:r>
    </w:p>
    <w:p w:rsidR="00232BA6" w:rsidRPr="00123E1A" w:rsidRDefault="00232BA6" w:rsidP="00957653">
      <w:pPr>
        <w:pStyle w:val="ListParagraph"/>
        <w:numPr>
          <w:ilvl w:val="0"/>
          <w:numId w:val="29"/>
        </w:numPr>
        <w:jc w:val="both"/>
      </w:pPr>
      <w:r>
        <w:t xml:space="preserve">In </w:t>
      </w:r>
      <w:r>
        <w:rPr>
          <w:b/>
        </w:rPr>
        <w:t>subsequent tests</w:t>
      </w:r>
      <w:r>
        <w:t xml:space="preserve">, the individual modules are included when they are </w:t>
      </w:r>
      <w:r w:rsidRPr="00123E1A">
        <w:rPr>
          <w:b/>
        </w:rPr>
        <w:t>completed</w:t>
      </w:r>
      <w:r>
        <w:t>.</w:t>
      </w:r>
    </w:p>
    <w:p w:rsidR="00232BA6" w:rsidRDefault="00232BA6" w:rsidP="00232BA6">
      <w:pPr>
        <w:rPr>
          <w:rFonts w:asciiTheme="majorHAnsi" w:eastAsiaTheme="majorEastAsia" w:hAnsiTheme="majorHAnsi" w:cstheme="majorBidi"/>
          <w:b/>
          <w:color w:val="7030A0"/>
          <w:sz w:val="32"/>
          <w:szCs w:val="26"/>
        </w:rPr>
      </w:pPr>
      <w:r>
        <w:br w:type="page"/>
      </w:r>
    </w:p>
    <w:p w:rsidR="00232BA6" w:rsidRDefault="00232BA6" w:rsidP="001007F1">
      <w:pPr>
        <w:pStyle w:val="Heading2"/>
      </w:pPr>
      <w:r>
        <w:lastRenderedPageBreak/>
        <w:t>4.5</w:t>
      </w:r>
      <w:r w:rsidR="00235D48">
        <w:tab/>
      </w:r>
      <w:r>
        <w:t>White-box and Black-box Testing</w:t>
      </w:r>
    </w:p>
    <w:p w:rsidR="00232BA6" w:rsidRDefault="00232BA6" w:rsidP="001007F1">
      <w:pPr>
        <w:pStyle w:val="Heading3"/>
      </w:pPr>
      <w:r>
        <w:t>White-box Testing</w:t>
      </w:r>
    </w:p>
    <w:p w:rsidR="00232BA6" w:rsidRDefault="00232BA6" w:rsidP="00232BA6">
      <w:pPr>
        <w:jc w:val="both"/>
      </w:pPr>
      <w:r>
        <w:rPr>
          <w:b/>
        </w:rPr>
        <w:t xml:space="preserve">White-box testing </w:t>
      </w:r>
      <w:r>
        <w:t xml:space="preserve">refers to testing that is done by the </w:t>
      </w:r>
      <w:r>
        <w:rPr>
          <w:b/>
          <w:color w:val="0070C0"/>
        </w:rPr>
        <w:t>programmers</w:t>
      </w:r>
      <w:r w:rsidRPr="00770A72">
        <w:rPr>
          <w:b/>
          <w:color w:val="0070C0"/>
        </w:rPr>
        <w:t xml:space="preserve"> of the system</w:t>
      </w:r>
      <w:r w:rsidRPr="00770A72">
        <w:rPr>
          <w:color w:val="0070C0"/>
        </w:rPr>
        <w:t xml:space="preserve"> </w:t>
      </w:r>
      <w:r>
        <w:t xml:space="preserve">with the </w:t>
      </w:r>
      <w:r w:rsidRPr="00770A72">
        <w:rPr>
          <w:b/>
          <w:color w:val="FF0000"/>
        </w:rPr>
        <w:t xml:space="preserve">knowledge </w:t>
      </w:r>
      <w:r w:rsidRPr="00770A72">
        <w:t>of the</w:t>
      </w:r>
      <w:r w:rsidRPr="00770A72">
        <w:rPr>
          <w:b/>
        </w:rPr>
        <w:t xml:space="preserve"> </w:t>
      </w:r>
      <w:r w:rsidRPr="00770A72">
        <w:rPr>
          <w:b/>
          <w:color w:val="FF0000"/>
        </w:rPr>
        <w:t>underlying code</w:t>
      </w:r>
      <w:r w:rsidRPr="00770A72">
        <w:rPr>
          <w:color w:val="FF0000"/>
        </w:rPr>
        <w:t xml:space="preserve"> </w:t>
      </w:r>
      <w:r>
        <w:t xml:space="preserve">that runs the method. This helps the developers to test </w:t>
      </w:r>
      <w:r w:rsidRPr="00770A72">
        <w:rPr>
          <w:b/>
          <w:color w:val="FF0000"/>
        </w:rPr>
        <w:t>every possible route</w:t>
      </w:r>
      <w:r w:rsidRPr="00770A72">
        <w:rPr>
          <w:color w:val="FF0000"/>
        </w:rPr>
        <w:t xml:space="preserve"> </w:t>
      </w:r>
      <w:r>
        <w:t>through the methods in the program.</w:t>
      </w:r>
    </w:p>
    <w:p w:rsidR="00232BA6" w:rsidRDefault="00232BA6" w:rsidP="001007F1">
      <w:pPr>
        <w:pStyle w:val="Heading3"/>
      </w:pPr>
      <w:r>
        <w:t>Black-box Testing</w:t>
      </w:r>
    </w:p>
    <w:p w:rsidR="00232BA6" w:rsidRPr="00644756" w:rsidRDefault="00232BA6" w:rsidP="00232BA6">
      <w:pPr>
        <w:jc w:val="both"/>
      </w:pPr>
      <w:r>
        <w:rPr>
          <w:b/>
        </w:rPr>
        <w:t>Black-box testing</w:t>
      </w:r>
      <w:r>
        <w:t xml:space="preserve"> refers to testing that is done by </w:t>
      </w:r>
      <w:r w:rsidRPr="00770A72">
        <w:rPr>
          <w:b/>
          <w:color w:val="0070C0"/>
        </w:rPr>
        <w:t>the system’s test engineers</w:t>
      </w:r>
      <w:r w:rsidRPr="00770A72">
        <w:rPr>
          <w:color w:val="0070C0"/>
        </w:rPr>
        <w:t xml:space="preserve"> </w:t>
      </w:r>
      <w:r>
        <w:t xml:space="preserve">whereby </w:t>
      </w:r>
      <w:r w:rsidRPr="00770A72">
        <w:rPr>
          <w:b/>
          <w:color w:val="FF0000"/>
        </w:rPr>
        <w:t>no assumption is made</w:t>
      </w:r>
      <w:r w:rsidRPr="00770A72">
        <w:rPr>
          <w:color w:val="FF0000"/>
        </w:rPr>
        <w:t xml:space="preserve"> </w:t>
      </w:r>
      <w:r>
        <w:t xml:space="preserve">about how the code of the system works and the </w:t>
      </w:r>
      <w:r>
        <w:rPr>
          <w:b/>
        </w:rPr>
        <w:t>test data</w:t>
      </w:r>
      <w:r>
        <w:t xml:space="preserve"> is obtained from an examination of the </w:t>
      </w:r>
      <w:r w:rsidRPr="00770A72">
        <w:rPr>
          <w:b/>
          <w:color w:val="FF0000"/>
        </w:rPr>
        <w:t>requirements</w:t>
      </w:r>
      <w:r>
        <w:rPr>
          <w:b/>
          <w:color w:val="FF0000"/>
        </w:rPr>
        <w:t xml:space="preserve"> statement</w:t>
      </w:r>
      <w:r w:rsidRPr="00770A72">
        <w:rPr>
          <w:color w:val="FF0000"/>
        </w:rPr>
        <w:t xml:space="preserve"> </w:t>
      </w:r>
      <w:r>
        <w:t>of the system.</w:t>
      </w:r>
    </w:p>
    <w:p w:rsidR="00232BA6" w:rsidRDefault="00232BA6" w:rsidP="001007F1">
      <w:pPr>
        <w:pStyle w:val="Heading2"/>
      </w:pPr>
      <w:r>
        <w:t>4.6</w:t>
      </w:r>
      <w:r w:rsidR="00235D48">
        <w:tab/>
      </w:r>
      <w:r>
        <w:t>Developmental Testing</w:t>
      </w:r>
    </w:p>
    <w:p w:rsidR="00232BA6" w:rsidRPr="00587CEB" w:rsidRDefault="00232BA6" w:rsidP="00232BA6">
      <w:pPr>
        <w:jc w:val="both"/>
      </w:pPr>
      <w:r w:rsidRPr="003104FA">
        <w:rPr>
          <w:b/>
        </w:rPr>
        <w:t>Developmental testing</w:t>
      </w:r>
      <w:r w:rsidRPr="003104FA">
        <w:t xml:space="preserve"> </w:t>
      </w:r>
      <w:r>
        <w:t xml:space="preserve">is the </w:t>
      </w:r>
      <w:r w:rsidRPr="00587CEB">
        <w:rPr>
          <w:b/>
          <w:color w:val="FF0000"/>
        </w:rPr>
        <w:t>repeated testing</w:t>
      </w:r>
      <w:r w:rsidRPr="00587CEB">
        <w:rPr>
          <w:color w:val="FF0000"/>
        </w:rPr>
        <w:t xml:space="preserve"> </w:t>
      </w:r>
      <w:r>
        <w:t xml:space="preserve">of a </w:t>
      </w:r>
      <w:r w:rsidRPr="00587CEB">
        <w:rPr>
          <w:b/>
          <w:color w:val="FF66FF"/>
        </w:rPr>
        <w:t>system</w:t>
      </w:r>
      <w:r w:rsidRPr="00587CEB">
        <w:rPr>
          <w:color w:val="FF66FF"/>
        </w:rPr>
        <w:t xml:space="preserve"> </w:t>
      </w:r>
      <w:r>
        <w:t xml:space="preserve">such that the results can be used for </w:t>
      </w:r>
      <w:r w:rsidRPr="00587CEB">
        <w:rPr>
          <w:b/>
          <w:color w:val="00B050"/>
        </w:rPr>
        <w:t>further design and development</w:t>
      </w:r>
      <w:r>
        <w:t>.</w:t>
      </w:r>
    </w:p>
    <w:p w:rsidR="00232BA6" w:rsidRDefault="00232BA6" w:rsidP="001007F1">
      <w:pPr>
        <w:pStyle w:val="Heading3"/>
      </w:pPr>
      <w:r>
        <w:t>Alpha Testing</w:t>
      </w:r>
    </w:p>
    <w:p w:rsidR="00232BA6" w:rsidRPr="0088197D" w:rsidRDefault="00232BA6" w:rsidP="00232BA6">
      <w:pPr>
        <w:jc w:val="both"/>
      </w:pPr>
      <w:r w:rsidRPr="003D195B">
        <w:rPr>
          <w:b/>
        </w:rPr>
        <w:t>Alpha testing</w:t>
      </w:r>
      <w:r w:rsidRPr="003D195B">
        <w:t xml:space="preserve"> </w:t>
      </w:r>
      <w:r>
        <w:t xml:space="preserve">is the issue of the software to a </w:t>
      </w:r>
      <w:r w:rsidRPr="003D195B">
        <w:rPr>
          <w:b/>
          <w:color w:val="FF0000"/>
        </w:rPr>
        <w:t>restricted number of testers</w:t>
      </w:r>
      <w:r w:rsidRPr="003D195B">
        <w:rPr>
          <w:color w:val="FF0000"/>
        </w:rPr>
        <w:t xml:space="preserve"> </w:t>
      </w:r>
      <w:r w:rsidRPr="003D195B">
        <w:t>within</w:t>
      </w:r>
      <w:r>
        <w:t xml:space="preserve"> the </w:t>
      </w:r>
      <w:r w:rsidRPr="0088197D">
        <w:rPr>
          <w:b/>
          <w:color w:val="0070C0"/>
        </w:rPr>
        <w:t>developer’s own company</w:t>
      </w:r>
      <w:r>
        <w:t xml:space="preserve">. The alpha version may be </w:t>
      </w:r>
      <w:r w:rsidRPr="0088197D">
        <w:rPr>
          <w:b/>
          <w:color w:val="FF0000"/>
        </w:rPr>
        <w:t>incomplete</w:t>
      </w:r>
      <w:r w:rsidRPr="0088197D">
        <w:rPr>
          <w:color w:val="FF0000"/>
        </w:rPr>
        <w:t xml:space="preserve"> </w:t>
      </w:r>
      <w:r>
        <w:t xml:space="preserve">and </w:t>
      </w:r>
      <w:r w:rsidRPr="0088197D">
        <w:rPr>
          <w:b/>
          <w:color w:val="FF0000"/>
        </w:rPr>
        <w:t>have some faults</w:t>
      </w:r>
      <w:r>
        <w:t>.</w:t>
      </w:r>
    </w:p>
    <w:p w:rsidR="00232BA6" w:rsidRDefault="00232BA6" w:rsidP="001007F1">
      <w:pPr>
        <w:pStyle w:val="Heading3"/>
      </w:pPr>
      <w:r>
        <w:t>Beta Testing</w:t>
      </w:r>
      <w:r w:rsidRPr="0088197D">
        <w:t xml:space="preserve"> </w:t>
      </w:r>
    </w:p>
    <w:p w:rsidR="00232BA6" w:rsidRDefault="00232BA6" w:rsidP="00232BA6">
      <w:pPr>
        <w:jc w:val="both"/>
      </w:pPr>
      <w:r w:rsidRPr="003D195B">
        <w:rPr>
          <w:b/>
        </w:rPr>
        <w:t>Beta testing</w:t>
      </w:r>
      <w:r w:rsidRPr="003D195B">
        <w:t xml:space="preserve"> </w:t>
      </w:r>
      <w:r>
        <w:t xml:space="preserve">is the issue of the software to a </w:t>
      </w:r>
      <w:r w:rsidRPr="003D195B">
        <w:t xml:space="preserve">number </w:t>
      </w:r>
      <w:r>
        <w:t xml:space="preserve">of </w:t>
      </w:r>
      <w:r w:rsidRPr="0088197D">
        <w:rPr>
          <w:b/>
          <w:color w:val="0070C0"/>
        </w:rPr>
        <w:t>privileged customers</w:t>
      </w:r>
      <w:r w:rsidRPr="0088197D">
        <w:rPr>
          <w:color w:val="0070C0"/>
        </w:rPr>
        <w:t xml:space="preserve"> </w:t>
      </w:r>
      <w:r>
        <w:t xml:space="preserve">in exchange for their </w:t>
      </w:r>
      <w:r w:rsidRPr="00587CEB">
        <w:rPr>
          <w:b/>
          <w:color w:val="FF0000"/>
        </w:rPr>
        <w:t>constructive comments</w:t>
      </w:r>
      <w:r>
        <w:t xml:space="preserve">. The beta version are usually </w:t>
      </w:r>
      <w:r w:rsidRPr="0088197D">
        <w:rPr>
          <w:b/>
          <w:color w:val="00B050"/>
        </w:rPr>
        <w:t>similar to the finished product</w:t>
      </w:r>
      <w:r>
        <w:t xml:space="preserve">. </w:t>
      </w:r>
      <w:r w:rsidRPr="003D195B">
        <w:t xml:space="preserve">Beta testing </w:t>
      </w:r>
      <w:r>
        <w:t xml:space="preserve">takes place after the </w:t>
      </w:r>
      <w:r w:rsidRPr="003D195B">
        <w:t xml:space="preserve">results </w:t>
      </w:r>
      <w:r>
        <w:t xml:space="preserve">of the </w:t>
      </w:r>
      <w:r w:rsidRPr="003D195B">
        <w:t>alpha testing</w:t>
      </w:r>
      <w:r>
        <w:t xml:space="preserve"> has been </w:t>
      </w:r>
      <w:r w:rsidRPr="003D195B">
        <w:t xml:space="preserve">studied </w:t>
      </w:r>
      <w:r>
        <w:t xml:space="preserve">and </w:t>
      </w:r>
      <w:r w:rsidRPr="003D195B">
        <w:rPr>
          <w:b/>
          <w:color w:val="FF0000"/>
        </w:rPr>
        <w:t xml:space="preserve">changes </w:t>
      </w:r>
      <w:r>
        <w:rPr>
          <w:b/>
          <w:color w:val="FF0000"/>
        </w:rPr>
        <w:t>have been</w:t>
      </w:r>
      <w:r w:rsidRPr="003D195B">
        <w:rPr>
          <w:b/>
          <w:color w:val="FF0000"/>
        </w:rPr>
        <w:t xml:space="preserve"> made</w:t>
      </w:r>
      <w:r>
        <w:t>.</w:t>
      </w:r>
    </w:p>
    <w:p w:rsidR="00232BA6" w:rsidRDefault="00232BA6" w:rsidP="001007F1">
      <w:pPr>
        <w:pStyle w:val="Heading3"/>
      </w:pPr>
      <w:r>
        <w:t>Acceptance Testing</w:t>
      </w:r>
      <w:r w:rsidRPr="00587CEB">
        <w:t xml:space="preserve"> </w:t>
      </w:r>
      <w:r>
        <w:tab/>
      </w:r>
    </w:p>
    <w:p w:rsidR="00232BA6" w:rsidRPr="00587CEB" w:rsidRDefault="00232BA6" w:rsidP="00232BA6">
      <w:pPr>
        <w:jc w:val="both"/>
      </w:pPr>
      <w:r w:rsidRPr="003104FA">
        <w:rPr>
          <w:b/>
        </w:rPr>
        <w:t>Acceptance testing</w:t>
      </w:r>
      <w:r w:rsidRPr="003104FA">
        <w:t xml:space="preserve"> </w:t>
      </w:r>
      <w:r>
        <w:t xml:space="preserve">is the testing carried out to </w:t>
      </w:r>
      <w:r w:rsidRPr="0073500C">
        <w:rPr>
          <w:b/>
          <w:color w:val="FF0000"/>
        </w:rPr>
        <w:t>prove</w:t>
      </w:r>
      <w:r w:rsidRPr="0073500C">
        <w:rPr>
          <w:color w:val="FF0000"/>
        </w:rPr>
        <w:t xml:space="preserve"> </w:t>
      </w:r>
      <w:r>
        <w:t xml:space="preserve">to the </w:t>
      </w:r>
      <w:r w:rsidRPr="0073500C">
        <w:rPr>
          <w:b/>
          <w:color w:val="0070C0"/>
        </w:rPr>
        <w:t>customer</w:t>
      </w:r>
      <w:r w:rsidRPr="0073500C">
        <w:rPr>
          <w:color w:val="0070C0"/>
        </w:rPr>
        <w:t xml:space="preserve"> </w:t>
      </w:r>
      <w:r>
        <w:t xml:space="preserve">that the system works correctly. It is carried out </w:t>
      </w:r>
      <w:r>
        <w:rPr>
          <w:b/>
        </w:rPr>
        <w:t xml:space="preserve">after </w:t>
      </w:r>
      <w:r>
        <w:t xml:space="preserve">the system is completed, and </w:t>
      </w:r>
      <w:r w:rsidRPr="003D195B">
        <w:rPr>
          <w:b/>
          <w:color w:val="FF0000"/>
        </w:rPr>
        <w:t>ready to be handed over</w:t>
      </w:r>
      <w:r w:rsidRPr="003D195B">
        <w:rPr>
          <w:color w:val="FF0000"/>
        </w:rPr>
        <w:t xml:space="preserve"> </w:t>
      </w:r>
      <w:r>
        <w:t>to the customer.</w:t>
      </w:r>
    </w:p>
    <w:p w:rsidR="00232BA6" w:rsidRDefault="00232BA6" w:rsidP="001007F1">
      <w:pPr>
        <w:pStyle w:val="Heading2"/>
      </w:pPr>
      <w:r>
        <w:t>4.6</w:t>
      </w:r>
      <w:r w:rsidR="00235D48">
        <w:tab/>
      </w:r>
      <w:r>
        <w:t>Test Data</w:t>
      </w:r>
    </w:p>
    <w:p w:rsidR="00232BA6" w:rsidRDefault="00232BA6" w:rsidP="001007F1">
      <w:pPr>
        <w:pStyle w:val="Heading3"/>
      </w:pPr>
      <w:r>
        <w:t>Live Data</w:t>
      </w:r>
    </w:p>
    <w:p w:rsidR="00232BA6" w:rsidRDefault="00232BA6" w:rsidP="00232BA6">
      <w:r>
        <w:rPr>
          <w:b/>
        </w:rPr>
        <w:t>Live data</w:t>
      </w:r>
      <w:r>
        <w:t xml:space="preserve"> is data that would normally be used in the current system.</w:t>
      </w:r>
    </w:p>
    <w:p w:rsidR="00232BA6" w:rsidRDefault="00232BA6" w:rsidP="001007F1">
      <w:pPr>
        <w:pStyle w:val="Heading3"/>
      </w:pPr>
      <w:r>
        <w:t>Normal, Abnormal, and Extreme Data Values</w:t>
      </w:r>
    </w:p>
    <w:p w:rsidR="00232BA6" w:rsidRDefault="00232BA6" w:rsidP="00232BA6">
      <w:pPr>
        <w:spacing w:after="0"/>
        <w:jc w:val="both"/>
      </w:pPr>
      <w:r>
        <w:rPr>
          <w:b/>
        </w:rPr>
        <w:t>Normal data</w:t>
      </w:r>
      <w:r>
        <w:t xml:space="preserve"> is data that would </w:t>
      </w:r>
      <w:r w:rsidRPr="00770A72">
        <w:rPr>
          <w:b/>
          <w:color w:val="FF0000"/>
        </w:rPr>
        <w:t>normally be entered</w:t>
      </w:r>
      <w:r w:rsidRPr="00770A72">
        <w:rPr>
          <w:color w:val="FF0000"/>
        </w:rPr>
        <w:t xml:space="preserve"> </w:t>
      </w:r>
      <w:r>
        <w:t>into the system.</w:t>
      </w:r>
    </w:p>
    <w:p w:rsidR="00232BA6" w:rsidRPr="00770A72" w:rsidRDefault="00232BA6" w:rsidP="00232BA6">
      <w:pPr>
        <w:spacing w:after="0"/>
        <w:jc w:val="both"/>
      </w:pPr>
      <w:r>
        <w:rPr>
          <w:b/>
        </w:rPr>
        <w:t>Extreme data</w:t>
      </w:r>
      <w:r>
        <w:t xml:space="preserve"> is normal data, but at the </w:t>
      </w:r>
      <w:r w:rsidRPr="00770A72">
        <w:rPr>
          <w:b/>
          <w:color w:val="FF0000"/>
        </w:rPr>
        <w:t>absolute limits</w:t>
      </w:r>
      <w:r w:rsidRPr="00770A72">
        <w:rPr>
          <w:color w:val="FF0000"/>
        </w:rPr>
        <w:t xml:space="preserve"> </w:t>
      </w:r>
      <w:r>
        <w:t>of the normal range.</w:t>
      </w:r>
    </w:p>
    <w:p w:rsidR="00232BA6" w:rsidRPr="00770A72" w:rsidRDefault="00232BA6" w:rsidP="00232BA6">
      <w:pPr>
        <w:spacing w:after="0"/>
        <w:jc w:val="both"/>
      </w:pPr>
      <w:r>
        <w:rPr>
          <w:b/>
        </w:rPr>
        <w:t>Abnormal data</w:t>
      </w:r>
      <w:r>
        <w:t xml:space="preserve"> is data that </w:t>
      </w:r>
      <w:r w:rsidRPr="00770A72">
        <w:rPr>
          <w:b/>
          <w:color w:val="FF0000"/>
        </w:rPr>
        <w:t>should not normally be accepted</w:t>
      </w:r>
      <w:r w:rsidRPr="00770A72">
        <w:rPr>
          <w:color w:val="FF0000"/>
        </w:rPr>
        <w:t xml:space="preserve"> </w:t>
      </w:r>
      <w:r>
        <w:t>be accepted into the system, as the values are invalid.</w:t>
      </w:r>
    </w:p>
    <w:p w:rsidR="00232BA6" w:rsidRDefault="00232BA6" w:rsidP="001007F1">
      <w:pPr>
        <w:pStyle w:val="Heading2"/>
      </w:pPr>
      <w:r>
        <w:lastRenderedPageBreak/>
        <w:t>4.7</w:t>
      </w:r>
      <w:r w:rsidR="00235D48">
        <w:tab/>
      </w:r>
      <w:r>
        <w:t>Debugging, Errors, and Breakpoints</w:t>
      </w:r>
    </w:p>
    <w:p w:rsidR="00232BA6" w:rsidRDefault="00232BA6" w:rsidP="001007F1">
      <w:pPr>
        <w:pStyle w:val="Heading3"/>
      </w:pPr>
      <w:r>
        <w:t>Debugging</w:t>
      </w:r>
    </w:p>
    <w:p w:rsidR="00232BA6" w:rsidRDefault="00232BA6" w:rsidP="00232BA6">
      <w:pPr>
        <w:jc w:val="both"/>
      </w:pPr>
      <w:r>
        <w:t xml:space="preserve">It is the </w:t>
      </w:r>
      <w:r w:rsidRPr="00770A72">
        <w:rPr>
          <w:b/>
          <w:color w:val="FF0000"/>
        </w:rPr>
        <w:t>detection</w:t>
      </w:r>
      <w:r>
        <w:t xml:space="preserve">, </w:t>
      </w:r>
      <w:r w:rsidRPr="00770A72">
        <w:rPr>
          <w:b/>
          <w:color w:val="FF0000"/>
        </w:rPr>
        <w:t>location</w:t>
      </w:r>
      <w:r w:rsidRPr="00770A72">
        <w:rPr>
          <w:color w:val="FF0000"/>
        </w:rPr>
        <w:t xml:space="preserve"> </w:t>
      </w:r>
      <w:r>
        <w:t xml:space="preserve">and </w:t>
      </w:r>
      <w:r w:rsidRPr="00770A72">
        <w:rPr>
          <w:b/>
          <w:color w:val="FF0000"/>
        </w:rPr>
        <w:t>correction</w:t>
      </w:r>
      <w:r w:rsidRPr="00770A72">
        <w:rPr>
          <w:color w:val="FF0000"/>
        </w:rPr>
        <w:t xml:space="preserve"> </w:t>
      </w:r>
      <w:r>
        <w:t xml:space="preserve">of faults/bugs that cause errors in a program. These errors are detected by </w:t>
      </w:r>
      <w:r w:rsidRPr="00770A72">
        <w:rPr>
          <w:b/>
          <w:color w:val="00B050"/>
        </w:rPr>
        <w:t>observing error messages</w:t>
      </w:r>
      <w:r w:rsidRPr="00770A72">
        <w:rPr>
          <w:color w:val="00B050"/>
        </w:rPr>
        <w:t xml:space="preserve"> </w:t>
      </w:r>
      <w:r>
        <w:t xml:space="preserve">or by finding </w:t>
      </w:r>
      <w:r w:rsidRPr="00770A72">
        <w:rPr>
          <w:b/>
          <w:color w:val="00B050"/>
        </w:rPr>
        <w:t>unexpected results</w:t>
      </w:r>
      <w:r w:rsidRPr="00770A72">
        <w:rPr>
          <w:color w:val="00B050"/>
        </w:rPr>
        <w:t xml:space="preserve"> </w:t>
      </w:r>
      <w:r>
        <w:t>in the test output.</w:t>
      </w:r>
    </w:p>
    <w:p w:rsidR="00232BA6" w:rsidRDefault="00232BA6" w:rsidP="001007F1">
      <w:pPr>
        <w:pStyle w:val="Heading3"/>
      </w:pPr>
      <w:r>
        <w:t>Errors</w:t>
      </w:r>
    </w:p>
    <w:p w:rsidR="00232BA6" w:rsidRDefault="00232BA6" w:rsidP="00232BA6">
      <w:pPr>
        <w:spacing w:after="120"/>
        <w:jc w:val="both"/>
      </w:pPr>
      <w:r>
        <w:t xml:space="preserve">Errors are </w:t>
      </w:r>
      <w:r w:rsidRPr="00CB1489">
        <w:rPr>
          <w:b/>
          <w:color w:val="FF0000"/>
        </w:rPr>
        <w:t>faults</w:t>
      </w:r>
      <w:r w:rsidRPr="00CB1489">
        <w:rPr>
          <w:color w:val="FF0000"/>
        </w:rPr>
        <w:t xml:space="preserve"> </w:t>
      </w:r>
      <w:r>
        <w:t xml:space="preserve">or </w:t>
      </w:r>
      <w:r w:rsidRPr="00CB1489">
        <w:rPr>
          <w:b/>
          <w:color w:val="FF0000"/>
        </w:rPr>
        <w:t>mistakes</w:t>
      </w:r>
      <w:r w:rsidRPr="00CB1489">
        <w:rPr>
          <w:color w:val="FF0000"/>
        </w:rPr>
        <w:t xml:space="preserve"> </w:t>
      </w:r>
      <w:r>
        <w:t xml:space="preserve">in a computer program or system that causes it to produce the wrong results or not work. A </w:t>
      </w:r>
      <w:r w:rsidRPr="00CB1489">
        <w:rPr>
          <w:b/>
        </w:rPr>
        <w:t>bug</w:t>
      </w:r>
      <w:r>
        <w:t xml:space="preserve"> is a fault in the program that </w:t>
      </w:r>
      <w:r w:rsidRPr="00CB1489">
        <w:rPr>
          <w:b/>
          <w:color w:val="FF0000"/>
        </w:rPr>
        <w:t>causes errors</w:t>
      </w:r>
      <w:r>
        <w:t xml:space="preserve">. </w:t>
      </w:r>
      <w:r w:rsidRPr="00CB1489">
        <w:rPr>
          <w:b/>
        </w:rPr>
        <w:t>Error messages</w:t>
      </w:r>
      <w:r>
        <w:t xml:space="preserve"> are generated by the computer to help the user</w:t>
      </w:r>
      <w:r w:rsidRPr="00CB1489">
        <w:rPr>
          <w:b/>
          <w:color w:val="FF0000"/>
        </w:rPr>
        <w:t xml:space="preserve"> locate the likely source</w:t>
      </w:r>
      <w:r>
        <w:t xml:space="preserve"> of the errors.</w:t>
      </w:r>
    </w:p>
    <w:p w:rsidR="00232BA6" w:rsidRDefault="00232BA6" w:rsidP="00232BA6">
      <w:pPr>
        <w:spacing w:after="0"/>
        <w:jc w:val="both"/>
      </w:pPr>
      <w:r>
        <w:t>Some types of errors include: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Execution errors</w:t>
      </w:r>
      <w:r>
        <w:rPr>
          <w:b/>
        </w:rPr>
        <w:tab/>
        <w:t>-</w:t>
      </w:r>
      <w:r>
        <w:rPr>
          <w:b/>
        </w:rPr>
        <w:tab/>
      </w:r>
      <w:r>
        <w:t xml:space="preserve">errors detected </w:t>
      </w:r>
      <w:r w:rsidRPr="00CB1489">
        <w:rPr>
          <w:b/>
          <w:color w:val="FF0000"/>
        </w:rPr>
        <w:t>during program execution</w:t>
      </w:r>
      <w:r>
        <w:t xml:space="preserve">, such </w:t>
      </w:r>
      <w:r>
        <w:rPr>
          <w:b/>
        </w:rPr>
        <w:tab/>
      </w:r>
      <w:r>
        <w:rPr>
          <w:b/>
        </w:rPr>
        <w:tab/>
      </w:r>
      <w:r>
        <w:t xml:space="preserve">as </w:t>
      </w:r>
      <w:r w:rsidRPr="00CB1489">
        <w:rPr>
          <w:b/>
        </w:rPr>
        <w:t>division by 0 errors</w:t>
      </w:r>
      <w:r>
        <w:t xml:space="preserve">, or </w:t>
      </w:r>
      <w:r w:rsidRPr="00CB1489">
        <w:rPr>
          <w:b/>
        </w:rPr>
        <w:t>overflow errors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Compilation errors</w:t>
      </w:r>
      <w:r>
        <w:rPr>
          <w:b/>
        </w:rPr>
        <w:tab/>
        <w:t>-</w:t>
      </w:r>
      <w:r>
        <w:rPr>
          <w:b/>
        </w:rPr>
        <w:tab/>
      </w:r>
      <w:r>
        <w:t xml:space="preserve">errors detected </w:t>
      </w:r>
      <w:r w:rsidRPr="00CB1489">
        <w:rPr>
          <w:b/>
          <w:color w:val="FF0000"/>
        </w:rPr>
        <w:t>during compilation</w:t>
      </w:r>
      <w:r>
        <w:t xml:space="preserve">, such as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1489">
        <w:rPr>
          <w:b/>
        </w:rPr>
        <w:t>syntax errors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Linking errors</w:t>
      </w:r>
      <w:r>
        <w:rPr>
          <w:b/>
        </w:rPr>
        <w:tab/>
        <w:t>-</w:t>
      </w:r>
      <w:r>
        <w:tab/>
        <w:t xml:space="preserve">errors caused when a program is </w:t>
      </w:r>
      <w:r w:rsidRPr="00CB1489">
        <w:rPr>
          <w:b/>
          <w:color w:val="FF0000"/>
        </w:rPr>
        <w:t xml:space="preserve">linked to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1489">
        <w:rPr>
          <w:b/>
          <w:color w:val="FF0000"/>
        </w:rPr>
        <w:t>library routines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Syntax errors</w:t>
      </w:r>
      <w:r>
        <w:rPr>
          <w:b/>
        </w:rPr>
        <w:tab/>
        <w:t>-</w:t>
      </w:r>
      <w:r>
        <w:tab/>
        <w:t xml:space="preserve">errors caused due to </w:t>
      </w:r>
      <w:r w:rsidRPr="00CB1489">
        <w:rPr>
          <w:b/>
          <w:color w:val="FF0000"/>
        </w:rPr>
        <w:t>incorrect program syntax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Logical errors</w:t>
      </w:r>
      <w:r>
        <w:rPr>
          <w:b/>
        </w:rPr>
        <w:tab/>
        <w:t>-</w:t>
      </w:r>
      <w:r>
        <w:tab/>
      </w:r>
      <w:r w:rsidRPr="00CB1489">
        <w:rPr>
          <w:b/>
          <w:color w:val="FF0000"/>
        </w:rPr>
        <w:t>mistakes</w:t>
      </w:r>
      <w:r w:rsidRPr="00CB1489">
        <w:rPr>
          <w:color w:val="FF0000"/>
        </w:rPr>
        <w:t xml:space="preserve"> </w:t>
      </w:r>
      <w:r>
        <w:t xml:space="preserve">in the </w:t>
      </w:r>
      <w:r w:rsidRPr="00CB1489">
        <w:rPr>
          <w:b/>
          <w:color w:val="FF0000"/>
        </w:rPr>
        <w:t>program design</w:t>
      </w:r>
      <w:r>
        <w:t xml:space="preserve">, usually leading </w:t>
      </w:r>
      <w:r>
        <w:rPr>
          <w:b/>
        </w:rPr>
        <w:tab/>
      </w:r>
      <w:r>
        <w:rPr>
          <w:b/>
        </w:rPr>
        <w:tab/>
      </w:r>
      <w:r>
        <w:t xml:space="preserve">to program </w:t>
      </w:r>
      <w:r w:rsidRPr="00CB1489">
        <w:rPr>
          <w:b/>
          <w:color w:val="00B050"/>
        </w:rPr>
        <w:t>displaying wrong results</w:t>
      </w:r>
      <w:r>
        <w:t>.</w:t>
      </w:r>
    </w:p>
    <w:p w:rsidR="00232BA6" w:rsidRDefault="00232BA6" w:rsidP="00957653">
      <w:pPr>
        <w:pStyle w:val="ListParagraph"/>
        <w:numPr>
          <w:ilvl w:val="0"/>
          <w:numId w:val="33"/>
        </w:numPr>
        <w:tabs>
          <w:tab w:val="left" w:pos="3119"/>
        </w:tabs>
        <w:spacing w:after="0"/>
        <w:jc w:val="both"/>
      </w:pPr>
      <w:r>
        <w:rPr>
          <w:b/>
        </w:rPr>
        <w:t>Semantic errors</w:t>
      </w:r>
      <w:r>
        <w:rPr>
          <w:b/>
        </w:rPr>
        <w:tab/>
        <w:t>-</w:t>
      </w:r>
      <w:r>
        <w:rPr>
          <w:b/>
        </w:rPr>
        <w:tab/>
      </w:r>
      <w:r>
        <w:t xml:space="preserve">errors caused by </w:t>
      </w:r>
      <w:r w:rsidRPr="00CB1489">
        <w:rPr>
          <w:b/>
          <w:color w:val="FF0000"/>
        </w:rPr>
        <w:t>violating rules</w:t>
      </w:r>
      <w:r w:rsidRPr="00CB1489">
        <w:rPr>
          <w:color w:val="FF0000"/>
        </w:rPr>
        <w:t xml:space="preserve"> </w:t>
      </w:r>
      <w:r>
        <w:t>of the language.</w:t>
      </w:r>
    </w:p>
    <w:p w:rsidR="00232BA6" w:rsidRDefault="00232BA6" w:rsidP="00232BA6">
      <w:pPr>
        <w:tabs>
          <w:tab w:val="left" w:pos="3119"/>
        </w:tabs>
        <w:spacing w:after="0"/>
        <w:jc w:val="both"/>
      </w:pPr>
    </w:p>
    <w:p w:rsidR="00232BA6" w:rsidRDefault="00232BA6" w:rsidP="001007F1">
      <w:pPr>
        <w:pStyle w:val="Heading3"/>
      </w:pPr>
      <w:r>
        <w:t>Breakpoints</w:t>
      </w:r>
    </w:p>
    <w:p w:rsidR="00232BA6" w:rsidRPr="008C6EFD" w:rsidRDefault="00232BA6" w:rsidP="00232BA6">
      <w:pPr>
        <w:jc w:val="both"/>
      </w:pPr>
      <w:r>
        <w:t xml:space="preserve">It is a </w:t>
      </w:r>
      <w:r w:rsidRPr="008C6EFD">
        <w:t>position</w:t>
      </w:r>
      <w:r>
        <w:t xml:space="preserve"> within the program where the </w:t>
      </w:r>
      <w:r w:rsidRPr="008C6EFD">
        <w:rPr>
          <w:b/>
          <w:color w:val="FF0000"/>
        </w:rPr>
        <w:t>program is halted</w:t>
      </w:r>
      <w:r w:rsidRPr="008C6EFD">
        <w:rPr>
          <w:color w:val="FF0000"/>
        </w:rPr>
        <w:t xml:space="preserve"> </w:t>
      </w:r>
      <w:r>
        <w:t xml:space="preserve">to aid in debugging. When the program is halted, the programmer can </w:t>
      </w:r>
      <w:r w:rsidRPr="008C6EFD">
        <w:rPr>
          <w:b/>
          <w:color w:val="FF0000"/>
        </w:rPr>
        <w:t xml:space="preserve">investigate the values </w:t>
      </w:r>
      <w:r w:rsidRPr="008C6EFD">
        <w:t>of</w:t>
      </w:r>
      <w:r>
        <w:rPr>
          <w:b/>
        </w:rPr>
        <w:t xml:space="preserve"> variables, memory locations, and registers</w:t>
      </w:r>
      <w:r>
        <w:t xml:space="preserve">. This helps the programmers to locate errors, particularly </w:t>
      </w:r>
      <w:r w:rsidRPr="008C6EFD">
        <w:rPr>
          <w:b/>
        </w:rPr>
        <w:t>run-time errors</w:t>
      </w:r>
      <w:r>
        <w:t>.</w:t>
      </w:r>
    </w:p>
    <w:p w:rsidR="00232BA6" w:rsidRDefault="00232BA6" w:rsidP="001007F1">
      <w:pPr>
        <w:pStyle w:val="Heading2"/>
      </w:pPr>
      <w:r>
        <w:t>4.8</w:t>
      </w:r>
      <w:r w:rsidR="00235D48">
        <w:tab/>
      </w:r>
      <w:r>
        <w:t>System Testing</w:t>
      </w:r>
    </w:p>
    <w:p w:rsidR="00232BA6" w:rsidRDefault="00232BA6" w:rsidP="00232BA6">
      <w:pPr>
        <w:spacing w:after="0"/>
      </w:pPr>
      <w:r>
        <w:t>There are several ways to test the entire system: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  <w:color w:val="0070C0"/>
        </w:rPr>
        <w:t>Functional Testing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ensuring all parts of the system works correctly</w:t>
      </w:r>
    </w:p>
    <w:p w:rsidR="00232BA6" w:rsidRPr="003104FA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test data.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  <w:color w:val="0070C0"/>
        </w:rPr>
        <w:t>Recovery Testing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ensuring that the system can cope and recover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  <w:color w:val="0070C0"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failures (power, hardware, etc.)</w:t>
      </w:r>
    </w:p>
    <w:p w:rsidR="00232BA6" w:rsidRDefault="00232BA6" w:rsidP="00232BA6">
      <w:pPr>
        <w:tabs>
          <w:tab w:val="left" w:pos="2694"/>
          <w:tab w:val="left" w:pos="2977"/>
        </w:tabs>
        <w:spacing w:after="0"/>
        <w:rPr>
          <w:b/>
        </w:rPr>
      </w:pPr>
      <w:r>
        <w:rPr>
          <w:b/>
          <w:color w:val="0070C0"/>
        </w:rPr>
        <w:t>Performance Testing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tests whether the system can cope with a realistic</w:t>
      </w:r>
    </w:p>
    <w:p w:rsidR="00232BA6" w:rsidRPr="00AE3F3A" w:rsidRDefault="00232BA6" w:rsidP="00232BA6">
      <w:pPr>
        <w:tabs>
          <w:tab w:val="left" w:pos="2694"/>
          <w:tab w:val="left" w:pos="2977"/>
        </w:tabs>
        <w:spacing w:after="0"/>
        <w:rPr>
          <w:b/>
          <w:color w:val="0070C0"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workload</w:t>
      </w:r>
      <w:proofErr w:type="gramEnd"/>
      <w:r>
        <w:rPr>
          <w:b/>
        </w:rPr>
        <w:t>.</w:t>
      </w:r>
    </w:p>
    <w:p w:rsidR="00232BA6" w:rsidRDefault="00232BA6" w:rsidP="00232BA6">
      <w:pPr>
        <w:rPr>
          <w:color w:val="9900CC"/>
          <w:sz w:val="36"/>
          <w:szCs w:val="32"/>
        </w:rPr>
      </w:pPr>
      <w:r>
        <w:br w:type="page"/>
      </w:r>
    </w:p>
    <w:p w:rsidR="00232BA6" w:rsidRDefault="00232BA6" w:rsidP="001007F1">
      <w:pPr>
        <w:pStyle w:val="Heading1"/>
      </w:pPr>
      <w:r>
        <w:lastRenderedPageBreak/>
        <w:t>Step 5: Documentation</w:t>
      </w:r>
    </w:p>
    <w:p w:rsidR="00232BA6" w:rsidRDefault="00232BA6" w:rsidP="001007F1">
      <w:pPr>
        <w:pStyle w:val="Heading2"/>
      </w:pPr>
      <w:r>
        <w:t>5.1</w:t>
      </w:r>
      <w:r w:rsidR="00235D48">
        <w:tab/>
      </w:r>
      <w:r>
        <w:t>User Documentation</w:t>
      </w:r>
    </w:p>
    <w:p w:rsidR="00232BA6" w:rsidRDefault="00232BA6" w:rsidP="00232BA6">
      <w:r w:rsidRPr="005A20F1">
        <w:t xml:space="preserve">User documentation </w:t>
      </w:r>
      <w:r>
        <w:t xml:space="preserve">is intended to </w:t>
      </w:r>
      <w:r w:rsidRPr="005A20F1">
        <w:rPr>
          <w:b/>
          <w:color w:val="FF0000"/>
        </w:rPr>
        <w:t>help the</w:t>
      </w:r>
      <w:r w:rsidRPr="005A20F1">
        <w:rPr>
          <w:color w:val="FF0000"/>
        </w:rPr>
        <w:t xml:space="preserve"> </w:t>
      </w:r>
      <w:r w:rsidRPr="005A20F1">
        <w:rPr>
          <w:b/>
          <w:color w:val="FF0000"/>
        </w:rPr>
        <w:t>users</w:t>
      </w:r>
      <w:r w:rsidRPr="005A20F1">
        <w:rPr>
          <w:color w:val="FF0000"/>
        </w:rPr>
        <w:t xml:space="preserve"> </w:t>
      </w:r>
      <w:r>
        <w:t>of the system.</w:t>
      </w:r>
    </w:p>
    <w:p w:rsidR="00232BA6" w:rsidRDefault="00232BA6" w:rsidP="00232BA6">
      <w:pPr>
        <w:jc w:val="both"/>
      </w:pPr>
      <w:r>
        <w:t xml:space="preserve">As the users are </w:t>
      </w:r>
      <w:r w:rsidRPr="00020CFA">
        <w:rPr>
          <w:b/>
          <w:color w:val="0070C0"/>
        </w:rPr>
        <w:t>non-technical people</w:t>
      </w:r>
      <w:r>
        <w:t xml:space="preserve">, they do not need to know about </w:t>
      </w:r>
      <w:r w:rsidRPr="00020CFA">
        <w:t>how the system works</w:t>
      </w:r>
      <w:r>
        <w:t xml:space="preserve">, just </w:t>
      </w:r>
      <w:r w:rsidRPr="005A20F1">
        <w:rPr>
          <w:b/>
          <w:color w:val="FF0000"/>
        </w:rPr>
        <w:t>how to use it</w:t>
      </w:r>
      <w:r>
        <w:t>.</w:t>
      </w:r>
    </w:p>
    <w:p w:rsidR="00232BA6" w:rsidRDefault="00232BA6" w:rsidP="00232BA6">
      <w:pPr>
        <w:pStyle w:val="NoSpacing"/>
      </w:pPr>
      <w:r w:rsidRPr="005A20F1">
        <w:t xml:space="preserve">User documentations </w:t>
      </w:r>
      <w:r>
        <w:t>may include: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 w:rsidRPr="009079E0">
        <w:rPr>
          <w:b/>
        </w:rPr>
        <w:t>Minimum</w:t>
      </w:r>
      <w:r>
        <w:t xml:space="preserve"> </w:t>
      </w:r>
      <w:r>
        <w:rPr>
          <w:b/>
        </w:rPr>
        <w:t>hardware</w:t>
      </w:r>
      <w:r>
        <w:t xml:space="preserve"> and </w:t>
      </w:r>
      <w:r>
        <w:rPr>
          <w:b/>
        </w:rPr>
        <w:t xml:space="preserve">software </w:t>
      </w:r>
      <w:r>
        <w:t>required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t xml:space="preserve">How to </w:t>
      </w:r>
      <w:r>
        <w:rPr>
          <w:b/>
        </w:rPr>
        <w:t>install</w:t>
      </w:r>
      <w:r>
        <w:t xml:space="preserve">, </w:t>
      </w:r>
      <w:r>
        <w:rPr>
          <w:b/>
        </w:rPr>
        <w:t>start</w:t>
      </w:r>
      <w:r>
        <w:t xml:space="preserve"> and </w:t>
      </w:r>
      <w:r>
        <w:rPr>
          <w:b/>
        </w:rPr>
        <w:t>stop</w:t>
      </w:r>
      <w:r>
        <w:t xml:space="preserve"> the system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t xml:space="preserve">How to </w:t>
      </w:r>
      <w:r>
        <w:rPr>
          <w:b/>
        </w:rPr>
        <w:t>use the features</w:t>
      </w:r>
      <w:r>
        <w:t xml:space="preserve"> of the system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rPr>
          <w:b/>
        </w:rPr>
        <w:t>Screenshots</w:t>
      </w:r>
      <w:r>
        <w:t xml:space="preserve"> showing </w:t>
      </w:r>
      <w:r>
        <w:rPr>
          <w:b/>
        </w:rPr>
        <w:t>typical usage</w:t>
      </w:r>
      <w:r>
        <w:t xml:space="preserve"> of the system</w:t>
      </w:r>
    </w:p>
    <w:p w:rsidR="00232BA6" w:rsidRPr="009079E0" w:rsidRDefault="00232BA6" w:rsidP="00957653">
      <w:pPr>
        <w:pStyle w:val="NoSpacing"/>
        <w:numPr>
          <w:ilvl w:val="0"/>
          <w:numId w:val="11"/>
        </w:numPr>
      </w:pPr>
      <w:r>
        <w:t xml:space="preserve">Example </w:t>
      </w:r>
      <w:r>
        <w:rPr>
          <w:b/>
        </w:rPr>
        <w:t>inputs</w:t>
      </w:r>
      <w:r>
        <w:t xml:space="preserve"> and </w:t>
      </w:r>
      <w:r>
        <w:rPr>
          <w:b/>
        </w:rPr>
        <w:t>outputs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t xml:space="preserve">Explanations to any </w:t>
      </w:r>
      <w:r>
        <w:rPr>
          <w:b/>
        </w:rPr>
        <w:t>error message</w:t>
      </w:r>
      <w:r>
        <w:t xml:space="preserve"> shown</w:t>
      </w:r>
    </w:p>
    <w:p w:rsidR="00232BA6" w:rsidRPr="009079E0" w:rsidRDefault="00232BA6" w:rsidP="00957653">
      <w:pPr>
        <w:pStyle w:val="ListParagraph"/>
        <w:numPr>
          <w:ilvl w:val="0"/>
          <w:numId w:val="11"/>
        </w:numPr>
        <w:rPr>
          <w:b/>
        </w:rPr>
      </w:pPr>
      <w:r w:rsidRPr="009079E0">
        <w:rPr>
          <w:b/>
        </w:rPr>
        <w:t>Troubleshooting guide</w:t>
      </w:r>
    </w:p>
    <w:p w:rsidR="00232BA6" w:rsidRDefault="00232BA6" w:rsidP="001007F1">
      <w:pPr>
        <w:pStyle w:val="Heading2"/>
      </w:pPr>
      <w:r>
        <w:t>5.2</w:t>
      </w:r>
      <w:r w:rsidR="00235D48">
        <w:tab/>
      </w:r>
      <w:r>
        <w:t>Technical Documentation</w:t>
      </w:r>
    </w:p>
    <w:p w:rsidR="00232BA6" w:rsidRDefault="00232BA6" w:rsidP="00232BA6">
      <w:r w:rsidRPr="005A20F1">
        <w:t xml:space="preserve">Technical documentation </w:t>
      </w:r>
      <w:r>
        <w:t xml:space="preserve">is intended to </w:t>
      </w:r>
      <w:r w:rsidRPr="005A20F1">
        <w:rPr>
          <w:b/>
          <w:color w:val="FF0000"/>
        </w:rPr>
        <w:t>help the maintainers</w:t>
      </w:r>
      <w:r w:rsidRPr="005A20F1">
        <w:rPr>
          <w:color w:val="FF0000"/>
        </w:rPr>
        <w:t xml:space="preserve"> </w:t>
      </w:r>
      <w:r>
        <w:t>of the system.</w:t>
      </w:r>
    </w:p>
    <w:p w:rsidR="00232BA6" w:rsidRPr="009079E0" w:rsidRDefault="00232BA6" w:rsidP="00232BA6">
      <w:r>
        <w:t xml:space="preserve">It provides information on </w:t>
      </w:r>
      <w:r w:rsidRPr="005A20F1">
        <w:rPr>
          <w:b/>
          <w:color w:val="FF0000"/>
        </w:rPr>
        <w:t>how the system works</w:t>
      </w:r>
      <w:r>
        <w:t>.</w:t>
      </w:r>
    </w:p>
    <w:p w:rsidR="00232BA6" w:rsidRDefault="00232BA6" w:rsidP="00232BA6">
      <w:pPr>
        <w:pStyle w:val="NoSpacing"/>
      </w:pPr>
      <w:r w:rsidRPr="005A20F1">
        <w:t xml:space="preserve">Technical documentations </w:t>
      </w:r>
      <w:r>
        <w:t>may include details on:</w:t>
      </w:r>
    </w:p>
    <w:p w:rsidR="00232BA6" w:rsidRDefault="00232BA6" w:rsidP="00957653">
      <w:pPr>
        <w:pStyle w:val="NoSpacing"/>
        <w:numPr>
          <w:ilvl w:val="0"/>
          <w:numId w:val="11"/>
        </w:numPr>
      </w:pPr>
      <w:r>
        <w:rPr>
          <w:b/>
        </w:rPr>
        <w:t>Hardware</w:t>
      </w:r>
      <w:r>
        <w:t xml:space="preserve"> and </w:t>
      </w:r>
      <w:r>
        <w:rPr>
          <w:b/>
        </w:rPr>
        <w:t xml:space="preserve">software </w:t>
      </w:r>
      <w:r>
        <w:t>required</w:t>
      </w:r>
    </w:p>
    <w:p w:rsidR="00232BA6" w:rsidRPr="009079E0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Data structures</w:t>
      </w:r>
      <w:r>
        <w:t xml:space="preserve"> used in the system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Expected inputs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Validation checks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 w:rsidRPr="009079E0">
        <w:t>How</w:t>
      </w:r>
      <w:r>
        <w:rPr>
          <w:b/>
        </w:rPr>
        <w:t xml:space="preserve"> data </w:t>
      </w:r>
      <w:r w:rsidRPr="009079E0">
        <w:t>is</w:t>
      </w:r>
      <w:r>
        <w:rPr>
          <w:b/>
        </w:rPr>
        <w:t xml:space="preserve"> processed</w:t>
      </w:r>
    </w:p>
    <w:p w:rsidR="00232BA6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Data flow diagram</w:t>
      </w:r>
    </w:p>
    <w:p w:rsidR="00232BA6" w:rsidRPr="009079E0" w:rsidRDefault="00232BA6" w:rsidP="00957653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System flowchart</w:t>
      </w:r>
    </w:p>
    <w:p w:rsidR="00232BA6" w:rsidRDefault="00232BA6" w:rsidP="001007F1">
      <w:pPr>
        <w:pStyle w:val="Heading2"/>
      </w:pPr>
      <w:r>
        <w:t>5.3</w:t>
      </w:r>
      <w:r w:rsidR="00235D48">
        <w:tab/>
      </w:r>
      <w:r>
        <w:t>Systems Documentation</w:t>
      </w:r>
    </w:p>
    <w:p w:rsidR="00232BA6" w:rsidRDefault="00232BA6" w:rsidP="00232BA6">
      <w:pPr>
        <w:jc w:val="both"/>
      </w:pPr>
      <w:r w:rsidRPr="005A20F1">
        <w:t xml:space="preserve">Systems documentation </w:t>
      </w:r>
      <w:r>
        <w:t xml:space="preserve">describes the results of </w:t>
      </w:r>
      <w:r>
        <w:rPr>
          <w:b/>
        </w:rPr>
        <w:t>systems analysis</w:t>
      </w:r>
      <w:r>
        <w:t xml:space="preserve">, what is </w:t>
      </w:r>
      <w:r>
        <w:rPr>
          <w:b/>
        </w:rPr>
        <w:t>expected</w:t>
      </w:r>
      <w:r>
        <w:t xml:space="preserve"> of the system, the </w:t>
      </w:r>
      <w:r>
        <w:rPr>
          <w:b/>
        </w:rPr>
        <w:t>overall design decisions</w:t>
      </w:r>
      <w:r>
        <w:t xml:space="preserve">, the </w:t>
      </w:r>
      <w:r>
        <w:rPr>
          <w:b/>
        </w:rPr>
        <w:t>test plan</w:t>
      </w:r>
      <w:r>
        <w:t xml:space="preserve">, and the </w:t>
      </w:r>
      <w:r>
        <w:rPr>
          <w:b/>
        </w:rPr>
        <w:t>test data</w:t>
      </w:r>
      <w:r>
        <w:t xml:space="preserve"> with the </w:t>
      </w:r>
      <w:r>
        <w:rPr>
          <w:b/>
        </w:rPr>
        <w:t>expected results</w:t>
      </w:r>
      <w:r>
        <w:t>.</w:t>
      </w:r>
    </w:p>
    <w:p w:rsidR="00232BA6" w:rsidRDefault="00232BA6" w:rsidP="001007F1">
      <w:pPr>
        <w:pStyle w:val="Heading2"/>
      </w:pPr>
      <w:r>
        <w:t>5.4</w:t>
      </w:r>
      <w:r w:rsidR="00235D48">
        <w:tab/>
      </w:r>
      <w:r>
        <w:t>Systems Specification</w:t>
      </w:r>
      <w:r w:rsidRPr="00C17AF8">
        <w:t xml:space="preserve"> </w:t>
      </w:r>
    </w:p>
    <w:p w:rsidR="00232BA6" w:rsidRPr="00C17AF8" w:rsidRDefault="00232BA6" w:rsidP="00232BA6">
      <w:pPr>
        <w:jc w:val="both"/>
      </w:pPr>
      <w:r w:rsidRPr="005A20F1">
        <w:t xml:space="preserve">Systems specification </w:t>
      </w:r>
      <w:r>
        <w:t xml:space="preserve">is a </w:t>
      </w:r>
      <w:r w:rsidRPr="005A20F1">
        <w:rPr>
          <w:b/>
          <w:color w:val="FF0000"/>
        </w:rPr>
        <w:t>complete description</w:t>
      </w:r>
      <w:r w:rsidRPr="005A20F1">
        <w:rPr>
          <w:color w:val="FF0000"/>
        </w:rPr>
        <w:t xml:space="preserve"> </w:t>
      </w:r>
      <w:r>
        <w:t xml:space="preserve">of the </w:t>
      </w:r>
      <w:r w:rsidRPr="005A20F1">
        <w:rPr>
          <w:b/>
          <w:color w:val="00B050"/>
        </w:rPr>
        <w:t>whole system</w:t>
      </w:r>
      <w:r>
        <w:t xml:space="preserve">, containing </w:t>
      </w:r>
      <w:r>
        <w:rPr>
          <w:b/>
        </w:rPr>
        <w:t>data flow diagrams</w:t>
      </w:r>
      <w:r>
        <w:t xml:space="preserve">, </w:t>
      </w:r>
      <w:r>
        <w:rPr>
          <w:b/>
        </w:rPr>
        <w:t>system flowcharts</w:t>
      </w:r>
      <w:r>
        <w:t xml:space="preserve">, </w:t>
      </w:r>
      <w:r>
        <w:rPr>
          <w:b/>
        </w:rPr>
        <w:t>inputs</w:t>
      </w:r>
      <w:r>
        <w:t xml:space="preserve">, </w:t>
      </w:r>
      <w:r>
        <w:rPr>
          <w:b/>
        </w:rPr>
        <w:t>files</w:t>
      </w:r>
      <w:r>
        <w:t xml:space="preserve">, </w:t>
      </w:r>
      <w:r>
        <w:rPr>
          <w:b/>
        </w:rPr>
        <w:t>outputs</w:t>
      </w:r>
      <w:r>
        <w:t xml:space="preserve">, and </w:t>
      </w:r>
      <w:r>
        <w:rPr>
          <w:b/>
        </w:rPr>
        <w:t>processing</w:t>
      </w:r>
      <w:r>
        <w:t>.</w:t>
      </w:r>
    </w:p>
    <w:p w:rsidR="00232BA6" w:rsidRDefault="00232BA6" w:rsidP="001007F1">
      <w:pPr>
        <w:pStyle w:val="Heading2"/>
      </w:pPr>
      <w:r>
        <w:t>5.5</w:t>
      </w:r>
      <w:r w:rsidR="00235D48">
        <w:tab/>
      </w:r>
      <w:r>
        <w:t>Program Documentation</w:t>
      </w:r>
      <w:r w:rsidRPr="00C17AF8">
        <w:t xml:space="preserve"> </w:t>
      </w:r>
    </w:p>
    <w:p w:rsidR="00232BA6" w:rsidRDefault="00232BA6" w:rsidP="00232BA6">
      <w:pPr>
        <w:jc w:val="both"/>
      </w:pPr>
      <w:r w:rsidRPr="005A20F1">
        <w:t xml:space="preserve">Program documentation </w:t>
      </w:r>
      <w:r>
        <w:t xml:space="preserve">is the </w:t>
      </w:r>
      <w:r w:rsidRPr="005A20F1">
        <w:rPr>
          <w:b/>
          <w:color w:val="FF0000"/>
        </w:rPr>
        <w:t>complete description</w:t>
      </w:r>
      <w:r w:rsidRPr="005A20F1">
        <w:rPr>
          <w:color w:val="FF0000"/>
        </w:rPr>
        <w:t xml:space="preserve"> </w:t>
      </w:r>
      <w:r>
        <w:t xml:space="preserve">of the </w:t>
      </w:r>
      <w:r w:rsidRPr="005A20F1">
        <w:rPr>
          <w:b/>
          <w:color w:val="00B050"/>
        </w:rPr>
        <w:t>software intended for use</w:t>
      </w:r>
      <w:r w:rsidRPr="005A20F1">
        <w:rPr>
          <w:color w:val="00B050"/>
        </w:rPr>
        <w:t xml:space="preserve"> </w:t>
      </w:r>
      <w:r>
        <w:t xml:space="preserve">when </w:t>
      </w:r>
      <w:r w:rsidRPr="006164E4">
        <w:rPr>
          <w:b/>
          <w:color w:val="FF0000"/>
        </w:rPr>
        <w:t>altering</w:t>
      </w:r>
      <w:r w:rsidRPr="006164E4">
        <w:rPr>
          <w:color w:val="FF0000"/>
        </w:rPr>
        <w:t xml:space="preserve"> </w:t>
      </w:r>
      <w:r>
        <w:t xml:space="preserve">or </w:t>
      </w:r>
      <w:r w:rsidRPr="006164E4">
        <w:rPr>
          <w:b/>
          <w:color w:val="FF0000"/>
        </w:rPr>
        <w:t>adapting</w:t>
      </w:r>
      <w:r w:rsidRPr="006164E4">
        <w:rPr>
          <w:color w:val="FF0000"/>
        </w:rPr>
        <w:t xml:space="preserve"> </w:t>
      </w:r>
      <w:r>
        <w:t xml:space="preserve">the software, including the </w:t>
      </w:r>
      <w:r>
        <w:rPr>
          <w:b/>
        </w:rPr>
        <w:t>purpose</w:t>
      </w:r>
      <w:r>
        <w:t xml:space="preserve"> of the software, </w:t>
      </w:r>
      <w:r>
        <w:rPr>
          <w:b/>
        </w:rPr>
        <w:t>restrictions</w:t>
      </w:r>
      <w:r>
        <w:t xml:space="preserve"> on use </w:t>
      </w:r>
      <w:r>
        <w:lastRenderedPageBreak/>
        <w:t xml:space="preserve">of the software, </w:t>
      </w:r>
      <w:r w:rsidRPr="006164E4">
        <w:rPr>
          <w:b/>
        </w:rPr>
        <w:t>input</w:t>
      </w:r>
      <w:r>
        <w:t xml:space="preserve"> and </w:t>
      </w:r>
      <w:r w:rsidRPr="006164E4">
        <w:rPr>
          <w:b/>
        </w:rPr>
        <w:t>output</w:t>
      </w:r>
      <w:r>
        <w:t xml:space="preserve"> data, </w:t>
      </w:r>
      <w:r w:rsidRPr="006164E4">
        <w:rPr>
          <w:b/>
        </w:rPr>
        <w:t>flowcharts</w:t>
      </w:r>
      <w:r>
        <w:t xml:space="preserve">, </w:t>
      </w:r>
      <w:r w:rsidRPr="006164E4">
        <w:rPr>
          <w:b/>
        </w:rPr>
        <w:t>program listings</w:t>
      </w:r>
      <w:r>
        <w:t xml:space="preserve"> and </w:t>
      </w:r>
      <w:r w:rsidRPr="006164E4">
        <w:rPr>
          <w:b/>
        </w:rPr>
        <w:t>notes</w:t>
      </w:r>
      <w:r>
        <w:t xml:space="preserve"> to assist in future modifications.</w:t>
      </w:r>
    </w:p>
    <w:p w:rsidR="00232BA6" w:rsidRDefault="00232BA6" w:rsidP="00232BA6">
      <w:r>
        <w:br w:type="page"/>
      </w:r>
    </w:p>
    <w:p w:rsidR="00232BA6" w:rsidRDefault="00232BA6" w:rsidP="001007F1">
      <w:pPr>
        <w:pStyle w:val="Heading1"/>
      </w:pPr>
      <w:r>
        <w:lastRenderedPageBreak/>
        <w:t>Step 6: Implementation</w:t>
      </w:r>
    </w:p>
    <w:p w:rsidR="00232BA6" w:rsidRDefault="00232BA6" w:rsidP="00232BA6">
      <w:pPr>
        <w:jc w:val="both"/>
      </w:pPr>
      <w:r>
        <w:t xml:space="preserve">The </w:t>
      </w:r>
      <w:r>
        <w:rPr>
          <w:b/>
        </w:rPr>
        <w:t>impl</w:t>
      </w:r>
      <w:bookmarkStart w:id="0" w:name="_GoBack"/>
      <w:bookmarkEnd w:id="0"/>
      <w:r>
        <w:rPr>
          <w:b/>
        </w:rPr>
        <w:t>ementation</w:t>
      </w:r>
      <w:r>
        <w:t xml:space="preserve"> of the </w:t>
      </w:r>
      <w:r w:rsidRPr="00B466BE">
        <w:t xml:space="preserve">new system </w:t>
      </w:r>
      <w:r>
        <w:t xml:space="preserve">occurs when the </w:t>
      </w:r>
      <w:r w:rsidRPr="00B466BE">
        <w:rPr>
          <w:b/>
          <w:color w:val="FF66FF"/>
          <w:u w:val="single"/>
        </w:rPr>
        <w:t>old system is replaced</w:t>
      </w:r>
      <w:r>
        <w:t>.</w:t>
      </w:r>
    </w:p>
    <w:p w:rsidR="00232BA6" w:rsidRDefault="00232BA6" w:rsidP="001007F1">
      <w:pPr>
        <w:pStyle w:val="Heading2"/>
      </w:pPr>
      <w:r>
        <w:t>6.1</w:t>
      </w:r>
      <w:r w:rsidR="00235D48">
        <w:tab/>
      </w:r>
      <w:r>
        <w:t>Direct changeover</w:t>
      </w:r>
    </w:p>
    <w:p w:rsidR="00232BA6" w:rsidRDefault="00232BA6" w:rsidP="00232BA6">
      <w:pPr>
        <w:pStyle w:val="NoSpacing"/>
      </w:pPr>
      <w:r w:rsidRPr="000471C9">
        <w:t>The old system</w:t>
      </w:r>
      <w:r>
        <w:t xml:space="preserve"> is </w:t>
      </w:r>
      <w:r w:rsidRPr="004A4B36">
        <w:rPr>
          <w:b/>
          <w:color w:val="002060"/>
          <w:u w:val="single"/>
        </w:rPr>
        <w:t>stopped immediately</w:t>
      </w:r>
      <w:r w:rsidRPr="004A4B36">
        <w:rPr>
          <w:color w:val="002060"/>
        </w:rPr>
        <w:t xml:space="preserve"> </w:t>
      </w:r>
      <w:r>
        <w:t xml:space="preserve">and the </w:t>
      </w:r>
      <w:r w:rsidRPr="000471C9">
        <w:t>new system</w:t>
      </w:r>
      <w:r>
        <w:rPr>
          <w:b/>
        </w:rPr>
        <w:t xml:space="preserve"> </w:t>
      </w:r>
      <w:r w:rsidRPr="004A4B36">
        <w:rPr>
          <w:b/>
          <w:color w:val="002060"/>
          <w:u w:val="single"/>
        </w:rPr>
        <w:t>takes over</w:t>
      </w:r>
      <w:r>
        <w:t>.</w:t>
      </w:r>
    </w:p>
    <w:p w:rsidR="00232BA6" w:rsidRPr="004A4B36" w:rsidRDefault="00232BA6" w:rsidP="004A4B36">
      <w:pPr>
        <w:pStyle w:val="NoSpacing"/>
        <w:numPr>
          <w:ilvl w:val="1"/>
          <w:numId w:val="34"/>
        </w:numPr>
      </w:pPr>
      <w:r w:rsidRPr="000471C9">
        <w:t>New system</w:t>
      </w:r>
      <w:r>
        <w:t xml:space="preserve"> can be </w:t>
      </w:r>
      <w:r w:rsidRPr="008A17F7">
        <w:rPr>
          <w:b/>
          <w:color w:val="00B050"/>
        </w:rPr>
        <w:t>started immediately</w:t>
      </w:r>
    </w:p>
    <w:p w:rsidR="00232BA6" w:rsidRPr="00184C96" w:rsidRDefault="00232BA6" w:rsidP="004A4B36">
      <w:pPr>
        <w:pStyle w:val="NoSpacing"/>
        <w:numPr>
          <w:ilvl w:val="1"/>
          <w:numId w:val="44"/>
        </w:numPr>
      </w:pPr>
      <w:r>
        <w:t xml:space="preserve">If the </w:t>
      </w:r>
      <w:r w:rsidRPr="000471C9">
        <w:t>new system</w:t>
      </w:r>
      <w:r>
        <w:t xml:space="preserve"> fails, data is lost as there is </w:t>
      </w:r>
      <w:r w:rsidRPr="004A4B36">
        <w:rPr>
          <w:b/>
          <w:color w:val="FF0000"/>
        </w:rPr>
        <w:t>no back-up system</w:t>
      </w:r>
      <w:r>
        <w:t>.</w:t>
      </w:r>
    </w:p>
    <w:p w:rsidR="00232BA6" w:rsidRDefault="00232BA6" w:rsidP="001007F1">
      <w:pPr>
        <w:pStyle w:val="Heading2"/>
      </w:pPr>
      <w:r>
        <w:t>6.2</w:t>
      </w:r>
      <w:r w:rsidR="00235D48">
        <w:tab/>
      </w:r>
      <w:r>
        <w:t>Parallel running</w:t>
      </w:r>
      <w:r w:rsidRPr="00184C96">
        <w:t xml:space="preserve"> </w:t>
      </w:r>
    </w:p>
    <w:p w:rsidR="00232BA6" w:rsidRPr="00184C96" w:rsidRDefault="00232BA6" w:rsidP="00232BA6">
      <w:pPr>
        <w:pStyle w:val="NoSpacing"/>
        <w:jc w:val="both"/>
      </w:pPr>
      <w:r>
        <w:t xml:space="preserve">The </w:t>
      </w:r>
      <w:r w:rsidRPr="000471C9">
        <w:t>new system</w:t>
      </w:r>
      <w:r>
        <w:t xml:space="preserve"> is started but the </w:t>
      </w:r>
      <w:r w:rsidRPr="004A4B36">
        <w:rPr>
          <w:b/>
          <w:color w:val="002060"/>
          <w:u w:val="single"/>
        </w:rPr>
        <w:t>old system continues running for a short while in parallel</w:t>
      </w:r>
      <w:r w:rsidRPr="000471C9">
        <w:rPr>
          <w:color w:val="0070C0"/>
        </w:rPr>
        <w:t xml:space="preserve"> </w:t>
      </w:r>
      <w:r>
        <w:t xml:space="preserve">with the </w:t>
      </w:r>
      <w:r w:rsidRPr="000471C9">
        <w:t>new system</w:t>
      </w:r>
      <w:r>
        <w:t xml:space="preserve">. After the </w:t>
      </w:r>
      <w:r w:rsidRPr="000471C9">
        <w:t>new system</w:t>
      </w:r>
      <w:r>
        <w:t xml:space="preserve"> is proven to work, the </w:t>
      </w:r>
      <w:r w:rsidRPr="000471C9">
        <w:t xml:space="preserve">old system </w:t>
      </w:r>
      <w:r>
        <w:t>can stop operating.</w:t>
      </w:r>
    </w:p>
    <w:p w:rsidR="00232BA6" w:rsidRDefault="00232BA6" w:rsidP="004A4B36">
      <w:pPr>
        <w:pStyle w:val="NoSpacing"/>
        <w:numPr>
          <w:ilvl w:val="1"/>
          <w:numId w:val="45"/>
        </w:numPr>
      </w:pPr>
      <w:r>
        <w:t xml:space="preserve">If the </w:t>
      </w:r>
      <w:r w:rsidRPr="000471C9">
        <w:t>new system</w:t>
      </w:r>
      <w:r>
        <w:t xml:space="preserve"> fails, no data is lost as there is a </w:t>
      </w:r>
      <w:r w:rsidRPr="008A17F7">
        <w:rPr>
          <w:b/>
          <w:color w:val="00B050"/>
        </w:rPr>
        <w:t>back-up system</w:t>
      </w:r>
      <w:r>
        <w:t>.</w:t>
      </w:r>
    </w:p>
    <w:p w:rsidR="00232BA6" w:rsidRDefault="00232BA6" w:rsidP="004A4B36">
      <w:pPr>
        <w:pStyle w:val="NoSpacing"/>
        <w:numPr>
          <w:ilvl w:val="1"/>
          <w:numId w:val="45"/>
        </w:numPr>
      </w:pPr>
      <w:r>
        <w:t xml:space="preserve">The </w:t>
      </w:r>
      <w:r>
        <w:rPr>
          <w:b/>
        </w:rPr>
        <w:t>outputs</w:t>
      </w:r>
      <w:r>
        <w:t xml:space="preserve"> of </w:t>
      </w:r>
      <w:r>
        <w:rPr>
          <w:b/>
        </w:rPr>
        <w:t>both systems</w:t>
      </w:r>
      <w:r>
        <w:t xml:space="preserve"> can be </w:t>
      </w:r>
      <w:r w:rsidRPr="008A17F7">
        <w:rPr>
          <w:b/>
          <w:color w:val="00B050"/>
        </w:rPr>
        <w:t>compared</w:t>
      </w:r>
      <w:r w:rsidRPr="008A17F7">
        <w:rPr>
          <w:color w:val="00B050"/>
        </w:rPr>
        <w:t xml:space="preserve"> </w:t>
      </w:r>
      <w:r>
        <w:t xml:space="preserve">to check that the </w:t>
      </w:r>
      <w:r w:rsidRPr="000471C9">
        <w:t>new system</w:t>
      </w:r>
      <w:r>
        <w:t xml:space="preserve"> is working correctly.</w:t>
      </w:r>
    </w:p>
    <w:p w:rsidR="00232BA6" w:rsidRDefault="00232BA6" w:rsidP="004A4B36">
      <w:pPr>
        <w:pStyle w:val="ListParagraph"/>
        <w:numPr>
          <w:ilvl w:val="1"/>
          <w:numId w:val="43"/>
        </w:numPr>
      </w:pPr>
      <w:r w:rsidRPr="004A4B36">
        <w:rPr>
          <w:b/>
          <w:color w:val="FF0000"/>
        </w:rPr>
        <w:t>Entering data</w:t>
      </w:r>
      <w:r w:rsidRPr="004A4B36">
        <w:rPr>
          <w:color w:val="FF0000"/>
        </w:rPr>
        <w:t xml:space="preserve"> </w:t>
      </w:r>
      <w:r>
        <w:t xml:space="preserve">into </w:t>
      </w:r>
      <w:r w:rsidRPr="000471C9">
        <w:t>two systems</w:t>
      </w:r>
      <w:r>
        <w:t xml:space="preserve"> and </w:t>
      </w:r>
      <w:r w:rsidRPr="004A4B36">
        <w:rPr>
          <w:b/>
          <w:color w:val="FF0000"/>
        </w:rPr>
        <w:t>running</w:t>
      </w:r>
      <w:r w:rsidRPr="004A4B36">
        <w:rPr>
          <w:color w:val="FF0000"/>
        </w:rPr>
        <w:t xml:space="preserve"> </w:t>
      </w:r>
      <w:r w:rsidRPr="004A4B36">
        <w:rPr>
          <w:b/>
          <w:color w:val="FF0000"/>
        </w:rPr>
        <w:t>both systems</w:t>
      </w:r>
      <w:r>
        <w:t xml:space="preserve"> takes up </w:t>
      </w:r>
      <w:r w:rsidRPr="004A4B36">
        <w:rPr>
          <w:b/>
          <w:color w:val="FF0000"/>
        </w:rPr>
        <w:t>more</w:t>
      </w:r>
      <w:r w:rsidRPr="004A4B36">
        <w:rPr>
          <w:color w:val="FF0000"/>
        </w:rPr>
        <w:t xml:space="preserve"> </w:t>
      </w:r>
      <w:r w:rsidRPr="004A4B36">
        <w:rPr>
          <w:b/>
          <w:color w:val="FF0000"/>
        </w:rPr>
        <w:t>time</w:t>
      </w:r>
      <w:r w:rsidRPr="004A4B36">
        <w:rPr>
          <w:color w:val="FF0000"/>
        </w:rPr>
        <w:t xml:space="preserve"> </w:t>
      </w:r>
      <w:r w:rsidRPr="004A4B36">
        <w:rPr>
          <w:b/>
          <w:color w:val="FF0000"/>
        </w:rPr>
        <w:t>and</w:t>
      </w:r>
      <w:r w:rsidRPr="004A4B36">
        <w:rPr>
          <w:color w:val="FF0000"/>
        </w:rPr>
        <w:t xml:space="preserve"> </w:t>
      </w:r>
      <w:r w:rsidRPr="004A4B36">
        <w:rPr>
          <w:b/>
          <w:color w:val="FF0000"/>
        </w:rPr>
        <w:t>effort</w:t>
      </w:r>
      <w:r>
        <w:t>.</w:t>
      </w:r>
    </w:p>
    <w:p w:rsidR="00232BA6" w:rsidRDefault="00232BA6" w:rsidP="001007F1">
      <w:pPr>
        <w:pStyle w:val="Heading2"/>
      </w:pPr>
      <w:r>
        <w:t>6.3</w:t>
      </w:r>
      <w:r w:rsidR="00235D48">
        <w:tab/>
      </w:r>
      <w:r>
        <w:t>Phased implementation</w:t>
      </w:r>
      <w:r w:rsidRPr="008A17F7">
        <w:t xml:space="preserve"> </w:t>
      </w:r>
    </w:p>
    <w:p w:rsidR="00232BA6" w:rsidRDefault="00232BA6" w:rsidP="00232BA6">
      <w:pPr>
        <w:pStyle w:val="NoSpacing"/>
      </w:pPr>
      <w:r>
        <w:t xml:space="preserve">The </w:t>
      </w:r>
      <w:r w:rsidRPr="000471C9">
        <w:t>old system</w:t>
      </w:r>
      <w:r>
        <w:t xml:space="preserve"> is replaced by the </w:t>
      </w:r>
      <w:r w:rsidRPr="000471C9">
        <w:t>new system</w:t>
      </w:r>
      <w:r>
        <w:rPr>
          <w:b/>
        </w:rPr>
        <w:t xml:space="preserve"> </w:t>
      </w:r>
      <w:r w:rsidRPr="004A4B36">
        <w:rPr>
          <w:b/>
          <w:color w:val="002060"/>
          <w:u w:val="single"/>
        </w:rPr>
        <w:t>gradually, in phases</w:t>
      </w:r>
      <w:r>
        <w:t>.</w:t>
      </w:r>
    </w:p>
    <w:p w:rsidR="00232BA6" w:rsidRDefault="00232BA6" w:rsidP="004A4B36">
      <w:pPr>
        <w:pStyle w:val="NoSpacing"/>
        <w:numPr>
          <w:ilvl w:val="1"/>
          <w:numId w:val="45"/>
        </w:numPr>
      </w:pPr>
      <w:r>
        <w:t xml:space="preserve">Allows users to </w:t>
      </w:r>
      <w:r w:rsidRPr="008A17F7">
        <w:rPr>
          <w:b/>
          <w:color w:val="00B050"/>
        </w:rPr>
        <w:t>gradually</w:t>
      </w:r>
      <w:r w:rsidRPr="008A17F7">
        <w:rPr>
          <w:color w:val="00B050"/>
        </w:rPr>
        <w:t xml:space="preserve"> </w:t>
      </w:r>
      <w:r w:rsidRPr="008A17F7">
        <w:rPr>
          <w:b/>
          <w:color w:val="00B050"/>
        </w:rPr>
        <w:t>get used</w:t>
      </w:r>
      <w:r w:rsidRPr="008A17F7">
        <w:rPr>
          <w:color w:val="00B050"/>
        </w:rPr>
        <w:t xml:space="preserve"> </w:t>
      </w:r>
      <w:r>
        <w:t xml:space="preserve">to the </w:t>
      </w:r>
      <w:r>
        <w:rPr>
          <w:b/>
        </w:rPr>
        <w:t>new system</w:t>
      </w:r>
    </w:p>
    <w:p w:rsidR="00232BA6" w:rsidRDefault="00232BA6" w:rsidP="004A4B36">
      <w:pPr>
        <w:pStyle w:val="NoSpacing"/>
        <w:numPr>
          <w:ilvl w:val="1"/>
          <w:numId w:val="45"/>
        </w:numPr>
      </w:pPr>
      <w:r>
        <w:t xml:space="preserve">Staff training can be done </w:t>
      </w:r>
      <w:r w:rsidRPr="008A17F7">
        <w:rPr>
          <w:b/>
          <w:color w:val="00B050"/>
        </w:rPr>
        <w:t>in stages</w:t>
      </w:r>
    </w:p>
    <w:p w:rsidR="00232BA6" w:rsidRDefault="00232BA6" w:rsidP="004A4B36">
      <w:pPr>
        <w:pStyle w:val="ListParagraph"/>
        <w:numPr>
          <w:ilvl w:val="1"/>
          <w:numId w:val="43"/>
        </w:numPr>
      </w:pPr>
      <w:r>
        <w:t xml:space="preserve">If the </w:t>
      </w:r>
      <w:r w:rsidRPr="000471C9">
        <w:t>new system</w:t>
      </w:r>
      <w:r>
        <w:t xml:space="preserve"> fails, data is lost as there is </w:t>
      </w:r>
      <w:r w:rsidRPr="004A4B36">
        <w:rPr>
          <w:b/>
          <w:color w:val="FF0000"/>
        </w:rPr>
        <w:t>no back-up system</w:t>
      </w:r>
      <w:r>
        <w:t>.</w:t>
      </w:r>
    </w:p>
    <w:p w:rsidR="00232BA6" w:rsidRDefault="00232BA6" w:rsidP="001007F1">
      <w:pPr>
        <w:pStyle w:val="Heading2"/>
      </w:pPr>
      <w:r>
        <w:t>6.4</w:t>
      </w:r>
      <w:r w:rsidR="00235D48">
        <w:tab/>
      </w:r>
      <w:r>
        <w:t>Pilot running</w:t>
      </w:r>
      <w:r w:rsidRPr="008A17F7">
        <w:t xml:space="preserve"> </w:t>
      </w:r>
    </w:p>
    <w:p w:rsidR="00232BA6" w:rsidRDefault="00232BA6" w:rsidP="00232BA6">
      <w:pPr>
        <w:pStyle w:val="NoSpacing"/>
      </w:pPr>
      <w:r>
        <w:t xml:space="preserve">The </w:t>
      </w:r>
      <w:r w:rsidRPr="000471C9">
        <w:t>new system</w:t>
      </w:r>
      <w:r>
        <w:t xml:space="preserve"> is </w:t>
      </w:r>
      <w:r w:rsidRPr="004A4B36">
        <w:rPr>
          <w:b/>
          <w:color w:val="002060"/>
          <w:u w:val="single"/>
        </w:rPr>
        <w:t>trialled</w:t>
      </w:r>
      <w:r w:rsidRPr="004A4B36">
        <w:rPr>
          <w:color w:val="002060"/>
        </w:rPr>
        <w:t xml:space="preserve"> </w:t>
      </w:r>
      <w:r>
        <w:t xml:space="preserve">(pilot) in </w:t>
      </w:r>
      <w:r w:rsidRPr="004A4B36">
        <w:rPr>
          <w:b/>
          <w:color w:val="002060"/>
          <w:u w:val="single"/>
        </w:rPr>
        <w:t>one part of the business/organisation</w:t>
      </w:r>
      <w:r>
        <w:t>.</w:t>
      </w:r>
    </w:p>
    <w:p w:rsidR="00232BA6" w:rsidRPr="008A17F7" w:rsidRDefault="00232BA6" w:rsidP="004A4B36">
      <w:pPr>
        <w:pStyle w:val="NoSpacing"/>
        <w:numPr>
          <w:ilvl w:val="1"/>
          <w:numId w:val="45"/>
        </w:numPr>
      </w:pPr>
      <w:r w:rsidRPr="000471C9">
        <w:t>Features</w:t>
      </w:r>
      <w:r>
        <w:t xml:space="preserve"> can be </w:t>
      </w:r>
      <w:r w:rsidRPr="008A17F7">
        <w:rPr>
          <w:b/>
          <w:color w:val="00B050"/>
        </w:rPr>
        <w:t>fully trialled</w:t>
      </w:r>
    </w:p>
    <w:p w:rsidR="00232BA6" w:rsidRDefault="00232BA6" w:rsidP="004A4B36">
      <w:pPr>
        <w:pStyle w:val="NoSpacing"/>
        <w:numPr>
          <w:ilvl w:val="1"/>
          <w:numId w:val="45"/>
        </w:numPr>
      </w:pPr>
      <w:r w:rsidRPr="000471C9">
        <w:t xml:space="preserve">Staff </w:t>
      </w:r>
      <w:r>
        <w:t xml:space="preserve">part of the pilot scheme can </w:t>
      </w:r>
      <w:r w:rsidRPr="008A17F7">
        <w:rPr>
          <w:b/>
          <w:color w:val="00B050"/>
        </w:rPr>
        <w:t>train</w:t>
      </w:r>
      <w:r w:rsidRPr="008A17F7">
        <w:rPr>
          <w:color w:val="00B050"/>
        </w:rPr>
        <w:t xml:space="preserve"> </w:t>
      </w:r>
      <w:r w:rsidRPr="000471C9">
        <w:rPr>
          <w:b/>
          <w:color w:val="00B050"/>
        </w:rPr>
        <w:t>other staff</w:t>
      </w:r>
      <w:r>
        <w:t>.</w:t>
      </w:r>
    </w:p>
    <w:p w:rsidR="00232BA6" w:rsidRPr="008A17F7" w:rsidRDefault="00232BA6" w:rsidP="004A4B36">
      <w:pPr>
        <w:pStyle w:val="ListParagraph"/>
        <w:numPr>
          <w:ilvl w:val="1"/>
          <w:numId w:val="43"/>
        </w:numPr>
      </w:pPr>
      <w:r>
        <w:t xml:space="preserve">If the </w:t>
      </w:r>
      <w:r w:rsidRPr="000471C9">
        <w:t>new system</w:t>
      </w:r>
      <w:r>
        <w:t xml:space="preserve"> fails, data is lost as there is </w:t>
      </w:r>
      <w:r w:rsidRPr="004A4B36">
        <w:rPr>
          <w:b/>
          <w:color w:val="FF0000"/>
        </w:rPr>
        <w:t>no back-up system</w:t>
      </w:r>
      <w:r>
        <w:t xml:space="preserve">, for the </w:t>
      </w:r>
      <w:r w:rsidRPr="000471C9">
        <w:t xml:space="preserve">section </w:t>
      </w:r>
      <w:r>
        <w:t xml:space="preserve">of the business/organisation trialling the </w:t>
      </w:r>
      <w:r w:rsidRPr="000471C9">
        <w:t>new system.</w:t>
      </w:r>
      <w:r>
        <w:br w:type="page"/>
      </w:r>
    </w:p>
    <w:p w:rsidR="00232BA6" w:rsidRDefault="00232BA6" w:rsidP="001007F1">
      <w:pPr>
        <w:pStyle w:val="Heading1"/>
      </w:pPr>
      <w:r>
        <w:lastRenderedPageBreak/>
        <w:t xml:space="preserve">Step 7a: </w:t>
      </w:r>
      <w:r w:rsidRPr="00035E2B">
        <w:t>Evaluation</w:t>
      </w:r>
    </w:p>
    <w:p w:rsidR="00232BA6" w:rsidRDefault="00232BA6" w:rsidP="00232BA6">
      <w:pPr>
        <w:pStyle w:val="NoSpacing"/>
      </w:pPr>
      <w:r>
        <w:t xml:space="preserve">The </w:t>
      </w:r>
      <w:r w:rsidRPr="00390FB7">
        <w:t xml:space="preserve">evaluation </w:t>
      </w:r>
      <w:r>
        <w:t xml:space="preserve">process </w:t>
      </w:r>
      <w:r w:rsidRPr="00390FB7">
        <w:rPr>
          <w:b/>
          <w:color w:val="002060"/>
          <w:u w:val="single"/>
        </w:rPr>
        <w:t>assesses the system</w:t>
      </w:r>
      <w:r w:rsidRPr="00390FB7">
        <w:rPr>
          <w:color w:val="002060"/>
        </w:rPr>
        <w:t xml:space="preserve"> </w:t>
      </w:r>
      <w:r>
        <w:t>to see if:</w:t>
      </w:r>
    </w:p>
    <w:p w:rsidR="00232BA6" w:rsidRDefault="00232BA6" w:rsidP="00957653">
      <w:pPr>
        <w:pStyle w:val="NoSpacing"/>
        <w:numPr>
          <w:ilvl w:val="0"/>
          <w:numId w:val="16"/>
        </w:numPr>
      </w:pPr>
      <w:r>
        <w:t xml:space="preserve">It does what it’s </w:t>
      </w:r>
      <w:r w:rsidRPr="00811717">
        <w:rPr>
          <w:b/>
        </w:rPr>
        <w:t>supposed to do</w:t>
      </w:r>
      <w:r>
        <w:rPr>
          <w:b/>
          <w:color w:val="00B050"/>
        </w:rPr>
        <w:tab/>
      </w:r>
    </w:p>
    <w:p w:rsidR="00232BA6" w:rsidRDefault="00232BA6" w:rsidP="00957653">
      <w:pPr>
        <w:pStyle w:val="NoSpacing"/>
        <w:numPr>
          <w:ilvl w:val="0"/>
          <w:numId w:val="16"/>
        </w:numPr>
      </w:pPr>
      <w:r>
        <w:t xml:space="preserve">It is </w:t>
      </w:r>
      <w:r w:rsidRPr="00811717">
        <w:rPr>
          <w:b/>
        </w:rPr>
        <w:t>working well</w:t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</w:p>
    <w:p w:rsidR="00232BA6" w:rsidRDefault="00232BA6" w:rsidP="00957653">
      <w:pPr>
        <w:pStyle w:val="ListParagraph"/>
        <w:numPr>
          <w:ilvl w:val="0"/>
          <w:numId w:val="16"/>
        </w:numPr>
        <w:spacing w:after="240"/>
      </w:pPr>
      <w:r>
        <w:t xml:space="preserve">Everyone is </w:t>
      </w:r>
      <w:r w:rsidRPr="00811717">
        <w:rPr>
          <w:b/>
        </w:rPr>
        <w:t>happy</w:t>
      </w:r>
      <w:r w:rsidRPr="00811717">
        <w:t xml:space="preserve"> </w:t>
      </w:r>
      <w:r>
        <w:t>with it</w:t>
      </w:r>
    </w:p>
    <w:p w:rsidR="00232BA6" w:rsidRDefault="00232BA6" w:rsidP="001007F1">
      <w:pPr>
        <w:pStyle w:val="Heading2"/>
      </w:pPr>
      <w:r>
        <w:t>7.1</w:t>
      </w:r>
      <w:r w:rsidR="00235D48">
        <w:tab/>
      </w:r>
      <w:r>
        <w:t>What does an Evaluation look for?</w:t>
      </w:r>
    </w:p>
    <w:p w:rsidR="00232BA6" w:rsidRDefault="00232BA6" w:rsidP="00232BA6">
      <w:pPr>
        <w:jc w:val="both"/>
      </w:pPr>
      <w:r>
        <w:t xml:space="preserve">When the </w:t>
      </w:r>
      <w:r w:rsidRPr="00390FB7">
        <w:t xml:space="preserve">systems analyst </w:t>
      </w:r>
      <w:r>
        <w:t>evaluates the new system, the following questions will be asked:</w:t>
      </w:r>
    </w:p>
    <w:p w:rsidR="00232BA6" w:rsidRDefault="00232BA6" w:rsidP="00232BA6">
      <w:pPr>
        <w:pStyle w:val="NoSpacing"/>
      </w:pPr>
      <w:r>
        <w:t>Is the system</w:t>
      </w:r>
      <w:proofErr w:type="gramStart"/>
      <w:r>
        <w:t>…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390FB7" w:rsidTr="008501D6">
        <w:tc>
          <w:tcPr>
            <w:tcW w:w="2263" w:type="dxa"/>
          </w:tcPr>
          <w:p w:rsidR="00390FB7" w:rsidRPr="00C604C2" w:rsidRDefault="00C604C2" w:rsidP="00C604C2">
            <w:pPr>
              <w:pStyle w:val="NoSpacing"/>
              <w:numPr>
                <w:ilvl w:val="0"/>
                <w:numId w:val="47"/>
              </w:numPr>
              <w:rPr>
                <w:b/>
              </w:rPr>
            </w:pPr>
            <w:r w:rsidRPr="00C604C2">
              <w:rPr>
                <w:b/>
              </w:rPr>
              <w:t>Efficient?</w:t>
            </w:r>
          </w:p>
        </w:tc>
        <w:tc>
          <w:tcPr>
            <w:tcW w:w="6753" w:type="dxa"/>
          </w:tcPr>
          <w:p w:rsidR="00390FB7" w:rsidRDefault="00C604C2" w:rsidP="00610F3C">
            <w:pPr>
              <w:pStyle w:val="NoSpacing"/>
              <w:jc w:val="both"/>
            </w:pPr>
            <w:r>
              <w:t xml:space="preserve">Does it </w:t>
            </w:r>
            <w:r w:rsidRPr="00610F3C">
              <w:rPr>
                <w:b/>
                <w:u w:val="single"/>
              </w:rPr>
              <w:t>save time and resources</w:t>
            </w:r>
            <w:r>
              <w:t xml:space="preserve">? Does it </w:t>
            </w:r>
            <w:r w:rsidR="00610F3C">
              <w:rPr>
                <w:b/>
                <w:u w:val="single"/>
              </w:rPr>
              <w:t>op</w:t>
            </w:r>
            <w:r w:rsidRPr="00610F3C">
              <w:rPr>
                <w:b/>
                <w:u w:val="single"/>
              </w:rPr>
              <w:t>erate quickly and with minimal waste</w:t>
            </w:r>
            <w:r>
              <w:t>?</w:t>
            </w:r>
          </w:p>
        </w:tc>
      </w:tr>
      <w:tr w:rsidR="00390FB7" w:rsidTr="008501D6">
        <w:tc>
          <w:tcPr>
            <w:tcW w:w="2263" w:type="dxa"/>
          </w:tcPr>
          <w:p w:rsidR="00390FB7" w:rsidRPr="00C604C2" w:rsidRDefault="00C604C2" w:rsidP="00C604C2">
            <w:pPr>
              <w:pStyle w:val="NoSpacing"/>
              <w:numPr>
                <w:ilvl w:val="0"/>
                <w:numId w:val="47"/>
              </w:numPr>
              <w:rPr>
                <w:b/>
              </w:rPr>
            </w:pPr>
            <w:r w:rsidRPr="00C604C2">
              <w:rPr>
                <w:b/>
              </w:rPr>
              <w:t>Easy to use?</w:t>
            </w:r>
          </w:p>
        </w:tc>
        <w:tc>
          <w:tcPr>
            <w:tcW w:w="6753" w:type="dxa"/>
          </w:tcPr>
          <w:p w:rsidR="00390FB7" w:rsidRDefault="00C604C2" w:rsidP="00C604C2">
            <w:pPr>
              <w:pStyle w:val="NoSpacing"/>
              <w:jc w:val="both"/>
            </w:pPr>
            <w:r>
              <w:t xml:space="preserve">Can users use the system </w:t>
            </w:r>
            <w:r w:rsidRPr="00610F3C">
              <w:rPr>
                <w:b/>
                <w:u w:val="single"/>
              </w:rPr>
              <w:t>with minimal training</w:t>
            </w:r>
            <w:r>
              <w:t>?</w:t>
            </w:r>
          </w:p>
        </w:tc>
      </w:tr>
      <w:tr w:rsidR="00390FB7" w:rsidTr="008501D6">
        <w:tc>
          <w:tcPr>
            <w:tcW w:w="2263" w:type="dxa"/>
          </w:tcPr>
          <w:p w:rsidR="00390FB7" w:rsidRPr="00C604C2" w:rsidRDefault="00C604C2" w:rsidP="00C604C2">
            <w:pPr>
              <w:pStyle w:val="NoSpacing"/>
              <w:numPr>
                <w:ilvl w:val="0"/>
                <w:numId w:val="47"/>
              </w:numPr>
              <w:rPr>
                <w:b/>
              </w:rPr>
            </w:pPr>
            <w:r w:rsidRPr="00C604C2">
              <w:rPr>
                <w:b/>
              </w:rPr>
              <w:t>Appropriate?</w:t>
            </w:r>
          </w:p>
        </w:tc>
        <w:tc>
          <w:tcPr>
            <w:tcW w:w="6753" w:type="dxa"/>
          </w:tcPr>
          <w:p w:rsidR="00390FB7" w:rsidRDefault="00C604C2" w:rsidP="00C604C2">
            <w:pPr>
              <w:pStyle w:val="NoSpacing"/>
              <w:jc w:val="both"/>
            </w:pPr>
            <w:r>
              <w:t xml:space="preserve">Is it </w:t>
            </w:r>
            <w:r w:rsidRPr="00610F3C">
              <w:rPr>
                <w:b/>
                <w:u w:val="single"/>
              </w:rPr>
              <w:t>suitable</w:t>
            </w:r>
            <w:r>
              <w:t xml:space="preserve"> and </w:t>
            </w:r>
            <w:r w:rsidRPr="00610F3C">
              <w:rPr>
                <w:b/>
                <w:u w:val="single"/>
              </w:rPr>
              <w:t>meets the needs</w:t>
            </w:r>
            <w:r>
              <w:t xml:space="preserve"> of the business/organisation?</w:t>
            </w:r>
          </w:p>
        </w:tc>
      </w:tr>
    </w:tbl>
    <w:p w:rsidR="00390FB7" w:rsidRDefault="00390FB7" w:rsidP="00232BA6">
      <w:pPr>
        <w:pStyle w:val="NoSpacing"/>
      </w:pPr>
    </w:p>
    <w:p w:rsidR="00232BA6" w:rsidRDefault="00232BA6" w:rsidP="001007F1">
      <w:pPr>
        <w:pStyle w:val="Heading2"/>
      </w:pPr>
      <w:r>
        <w:t>7.2</w:t>
      </w:r>
      <w:r w:rsidR="00235D48">
        <w:tab/>
      </w:r>
      <w:r>
        <w:t>How is a System Evaluated?</w:t>
      </w:r>
    </w:p>
    <w:p w:rsidR="00232BA6" w:rsidRDefault="00232BA6" w:rsidP="00232BA6">
      <w:pPr>
        <w:spacing w:after="120"/>
        <w:jc w:val="both"/>
      </w:pPr>
      <w:r>
        <w:t xml:space="preserve">The </w:t>
      </w:r>
      <w:r w:rsidRPr="005A20F1">
        <w:t xml:space="preserve">systems analyst </w:t>
      </w:r>
      <w:r>
        <w:t>can use a number of techniques to evaluate the system:</w:t>
      </w:r>
    </w:p>
    <w:p w:rsidR="00232BA6" w:rsidRDefault="00232BA6" w:rsidP="001007F1">
      <w:pPr>
        <w:pStyle w:val="Heading3"/>
      </w:pPr>
      <w:r>
        <w:t>Checking against the Requirements Specification</w:t>
      </w:r>
    </w:p>
    <w:p w:rsidR="00232BA6" w:rsidRDefault="00232BA6" w:rsidP="00232BA6">
      <w:pPr>
        <w:jc w:val="both"/>
      </w:pPr>
      <w:r>
        <w:t xml:space="preserve">The </w:t>
      </w:r>
      <w:r w:rsidRPr="005A20F1">
        <w:t xml:space="preserve">systems analyst </w:t>
      </w:r>
      <w:r w:rsidRPr="00610F3C">
        <w:rPr>
          <w:b/>
          <w:color w:val="002060"/>
          <w:u w:val="single"/>
        </w:rPr>
        <w:t>goes through the requirements</w:t>
      </w:r>
      <w:r w:rsidRPr="00610F3C">
        <w:rPr>
          <w:color w:val="002060"/>
        </w:rPr>
        <w:t xml:space="preserve"> </w:t>
      </w:r>
      <w:r>
        <w:t xml:space="preserve">in the </w:t>
      </w:r>
      <w:r w:rsidR="00610F3C">
        <w:t>r</w:t>
      </w:r>
      <w:r>
        <w:t xml:space="preserve">equirements </w:t>
      </w:r>
      <w:r w:rsidR="00610F3C">
        <w:t>s</w:t>
      </w:r>
      <w:r>
        <w:t xml:space="preserve">pecification </w:t>
      </w:r>
      <w:r>
        <w:rPr>
          <w:b/>
        </w:rPr>
        <w:t>one-by-one</w:t>
      </w:r>
      <w:r>
        <w:t xml:space="preserve"> and checks whether the </w:t>
      </w:r>
      <w:r w:rsidRPr="005A20F1">
        <w:t xml:space="preserve">new system </w:t>
      </w:r>
      <w:r>
        <w:t>meets them.</w:t>
      </w:r>
    </w:p>
    <w:p w:rsidR="00232BA6" w:rsidRDefault="00232BA6" w:rsidP="001007F1">
      <w:pPr>
        <w:pStyle w:val="Heading3"/>
      </w:pPr>
      <w:r>
        <w:t>Checking the Users’ Responses</w:t>
      </w:r>
    </w:p>
    <w:p w:rsidR="00232BA6" w:rsidRDefault="00232BA6" w:rsidP="00232BA6">
      <w:pPr>
        <w:spacing w:after="240"/>
        <w:jc w:val="both"/>
      </w:pPr>
      <w:r>
        <w:t xml:space="preserve">They can </w:t>
      </w:r>
      <w:r w:rsidRPr="00610F3C">
        <w:rPr>
          <w:b/>
          <w:color w:val="002060"/>
          <w:u w:val="single"/>
        </w:rPr>
        <w:t>obtain feedback</w:t>
      </w:r>
      <w:r w:rsidRPr="00610F3C">
        <w:rPr>
          <w:color w:val="002060"/>
        </w:rPr>
        <w:t xml:space="preserve"> </w:t>
      </w:r>
      <w:r>
        <w:t xml:space="preserve">from the users of the </w:t>
      </w:r>
      <w:r w:rsidRPr="005A20F1">
        <w:t>new system</w:t>
      </w:r>
      <w:r>
        <w:t xml:space="preserve">, like in </w:t>
      </w:r>
      <w:r w:rsidRPr="00035E2B">
        <w:rPr>
          <w:b/>
          <w:color w:val="9900CC"/>
        </w:rPr>
        <w:t>Step 1</w:t>
      </w:r>
      <w:r>
        <w:t xml:space="preserve">, through </w:t>
      </w:r>
      <w:r>
        <w:rPr>
          <w:b/>
        </w:rPr>
        <w:t>questionnaires</w:t>
      </w:r>
      <w:r>
        <w:t xml:space="preserve">, </w:t>
      </w:r>
      <w:r>
        <w:rPr>
          <w:b/>
        </w:rPr>
        <w:t>interviews</w:t>
      </w:r>
      <w:r>
        <w:t xml:space="preserve">, and </w:t>
      </w:r>
      <w:r>
        <w:rPr>
          <w:b/>
        </w:rPr>
        <w:t>observation</w:t>
      </w:r>
      <w:r>
        <w:t>.</w:t>
      </w:r>
    </w:p>
    <w:p w:rsidR="00232BA6" w:rsidRDefault="00232BA6" w:rsidP="001007F1">
      <w:pPr>
        <w:pStyle w:val="Heading2"/>
      </w:pPr>
      <w:r>
        <w:t>7.3</w:t>
      </w:r>
      <w:r w:rsidR="00235D48">
        <w:tab/>
      </w:r>
      <w:r>
        <w:t>Post-implementation Review</w:t>
      </w:r>
    </w:p>
    <w:p w:rsidR="00232BA6" w:rsidRDefault="00232BA6" w:rsidP="00232BA6">
      <w:pPr>
        <w:jc w:val="both"/>
      </w:pPr>
      <w:r>
        <w:t xml:space="preserve">Once the system is up and running, a </w:t>
      </w:r>
      <w:r w:rsidRPr="00B466BE">
        <w:t>review</w:t>
      </w:r>
      <w:r w:rsidRPr="005A20F1">
        <w:t xml:space="preserve"> </w:t>
      </w:r>
      <w:r>
        <w:t xml:space="preserve">needs to be performed to </w:t>
      </w:r>
      <w:r w:rsidRPr="005A20F1">
        <w:rPr>
          <w:b/>
        </w:rPr>
        <w:t>confirm</w:t>
      </w:r>
      <w:r w:rsidRPr="005A20F1">
        <w:t xml:space="preserve"> </w:t>
      </w:r>
      <w:r>
        <w:t xml:space="preserve">that the </w:t>
      </w:r>
      <w:r w:rsidRPr="005A20F1">
        <w:t xml:space="preserve">new system </w:t>
      </w:r>
      <w:r>
        <w:t xml:space="preserve">is </w:t>
      </w:r>
      <w:r w:rsidRPr="00035E2B">
        <w:rPr>
          <w:b/>
          <w:color w:val="00B050"/>
        </w:rPr>
        <w:t>fulfilling expectations</w:t>
      </w:r>
      <w:r>
        <w:t xml:space="preserve">, and to </w:t>
      </w:r>
      <w:r w:rsidRPr="005A20F1">
        <w:t xml:space="preserve">identify </w:t>
      </w:r>
      <w:r>
        <w:t xml:space="preserve">any </w:t>
      </w:r>
      <w:r w:rsidRPr="00035E2B">
        <w:rPr>
          <w:b/>
          <w:color w:val="FF0000"/>
        </w:rPr>
        <w:t>weaknesses</w:t>
      </w:r>
      <w:r w:rsidRPr="00035E2B">
        <w:rPr>
          <w:color w:val="FF0000"/>
        </w:rPr>
        <w:t xml:space="preserve"> </w:t>
      </w:r>
      <w:r>
        <w:t xml:space="preserve">or </w:t>
      </w:r>
      <w:r w:rsidRPr="00035E2B">
        <w:rPr>
          <w:b/>
          <w:color w:val="FF0000"/>
        </w:rPr>
        <w:t>modifications</w:t>
      </w:r>
      <w:r w:rsidRPr="00035E2B">
        <w:rPr>
          <w:color w:val="FF0000"/>
        </w:rPr>
        <w:t xml:space="preserve"> </w:t>
      </w:r>
      <w:r>
        <w:t>that need to be made.</w:t>
      </w:r>
    </w:p>
    <w:p w:rsidR="00232BA6" w:rsidRDefault="00232BA6" w:rsidP="00232BA6">
      <w:r>
        <w:br w:type="page"/>
      </w:r>
    </w:p>
    <w:p w:rsidR="00232BA6" w:rsidRPr="00035E2B" w:rsidRDefault="00232BA6" w:rsidP="001007F1">
      <w:pPr>
        <w:pStyle w:val="Heading1"/>
      </w:pPr>
      <w:r>
        <w:lastRenderedPageBreak/>
        <w:t>Step 7b: Systems Maintenance</w:t>
      </w:r>
    </w:p>
    <w:p w:rsidR="00232BA6" w:rsidRDefault="00232BA6" w:rsidP="00232BA6">
      <w:pPr>
        <w:pStyle w:val="NoSpacing"/>
      </w:pPr>
      <w:r w:rsidRPr="00E118A2">
        <w:rPr>
          <w:b/>
        </w:rPr>
        <w:t>Systems maintenance</w:t>
      </w:r>
      <w:r>
        <w:t xml:space="preserve"> involves:</w:t>
      </w:r>
    </w:p>
    <w:p w:rsidR="00232BA6" w:rsidRDefault="00232BA6" w:rsidP="00957653">
      <w:pPr>
        <w:pStyle w:val="NoSpacing"/>
        <w:numPr>
          <w:ilvl w:val="0"/>
          <w:numId w:val="19"/>
        </w:numPr>
      </w:pPr>
      <w:r>
        <w:rPr>
          <w:b/>
        </w:rPr>
        <w:t>Updating</w:t>
      </w:r>
      <w:r>
        <w:t xml:space="preserve"> the system to adapt it to </w:t>
      </w:r>
      <w:r>
        <w:rPr>
          <w:b/>
        </w:rPr>
        <w:t>changing circumstances</w:t>
      </w:r>
      <w:r>
        <w:t xml:space="preserve">, </w:t>
      </w:r>
      <w:r>
        <w:rPr>
          <w:b/>
        </w:rPr>
        <w:t>legislation</w:t>
      </w:r>
      <w:r>
        <w:t xml:space="preserve">, or </w:t>
      </w:r>
      <w:r>
        <w:rPr>
          <w:b/>
        </w:rPr>
        <w:t>requirements</w:t>
      </w:r>
    </w:p>
    <w:p w:rsidR="00232BA6" w:rsidRDefault="00232BA6" w:rsidP="00957653">
      <w:pPr>
        <w:pStyle w:val="NoSpacing"/>
        <w:numPr>
          <w:ilvl w:val="0"/>
          <w:numId w:val="19"/>
        </w:numPr>
      </w:pPr>
      <w:r>
        <w:rPr>
          <w:b/>
        </w:rPr>
        <w:t>Correcting</w:t>
      </w:r>
      <w:r>
        <w:t xml:space="preserve"> any errors that come to light</w:t>
      </w:r>
    </w:p>
    <w:p w:rsidR="00232BA6" w:rsidRPr="00E118A2" w:rsidRDefault="00232BA6" w:rsidP="00957653">
      <w:pPr>
        <w:pStyle w:val="ListParagraph"/>
        <w:numPr>
          <w:ilvl w:val="0"/>
          <w:numId w:val="19"/>
        </w:numPr>
      </w:pPr>
      <w:r w:rsidRPr="00E118A2">
        <w:rPr>
          <w:b/>
        </w:rPr>
        <w:t>Documenting system updates</w:t>
      </w:r>
      <w:r>
        <w:t xml:space="preserve"> and </w:t>
      </w:r>
      <w:r w:rsidRPr="00E118A2">
        <w:rPr>
          <w:b/>
        </w:rPr>
        <w:t>corrections</w:t>
      </w:r>
    </w:p>
    <w:p w:rsidR="00232BA6" w:rsidRDefault="00232BA6" w:rsidP="00232BA6">
      <w:pPr>
        <w:spacing w:after="60"/>
      </w:pPr>
      <w:r>
        <w:t>There are several types of systems maintenance, including:</w:t>
      </w:r>
    </w:p>
    <w:p w:rsidR="00232BA6" w:rsidRPr="00AE3F3A" w:rsidRDefault="00232BA6" w:rsidP="00232BA6">
      <w:pPr>
        <w:tabs>
          <w:tab w:val="left" w:pos="2977"/>
          <w:tab w:val="left" w:pos="3261"/>
        </w:tabs>
        <w:spacing w:after="0"/>
      </w:pPr>
      <w:r>
        <w:rPr>
          <w:b/>
          <w:color w:val="0070C0"/>
        </w:rPr>
        <w:t>Perfective Maintenance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making improvements, increasing ease of use</w:t>
      </w:r>
    </w:p>
    <w:p w:rsidR="00232BA6" w:rsidRDefault="00232BA6" w:rsidP="00232BA6">
      <w:pPr>
        <w:tabs>
          <w:tab w:val="left" w:pos="2977"/>
          <w:tab w:val="left" w:pos="3261"/>
        </w:tabs>
        <w:spacing w:after="0"/>
        <w:rPr>
          <w:b/>
        </w:rPr>
      </w:pPr>
      <w:r>
        <w:rPr>
          <w:b/>
          <w:color w:val="0070C0"/>
        </w:rPr>
        <w:t>Adaptive Maintenance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take account of changes in business or legislation</w:t>
      </w:r>
    </w:p>
    <w:p w:rsidR="00232BA6" w:rsidRDefault="00232BA6" w:rsidP="00232BA6">
      <w:pPr>
        <w:tabs>
          <w:tab w:val="left" w:pos="2977"/>
          <w:tab w:val="left" w:pos="3261"/>
        </w:tabs>
        <w:spacing w:after="0"/>
        <w:rPr>
          <w:b/>
          <w:color w:val="0070C0"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over</w:t>
      </w:r>
      <w:proofErr w:type="gramEnd"/>
      <w:r>
        <w:rPr>
          <w:b/>
        </w:rPr>
        <w:t xml:space="preserve"> time</w:t>
      </w:r>
    </w:p>
    <w:p w:rsidR="00232BA6" w:rsidRPr="00AE3F3A" w:rsidRDefault="00232BA6" w:rsidP="00232BA6">
      <w:pPr>
        <w:tabs>
          <w:tab w:val="left" w:pos="2977"/>
          <w:tab w:val="left" w:pos="3261"/>
        </w:tabs>
        <w:spacing w:after="0"/>
        <w:rPr>
          <w:b/>
          <w:color w:val="0070C0"/>
        </w:rPr>
      </w:pPr>
      <w:r>
        <w:rPr>
          <w:b/>
          <w:color w:val="0070C0"/>
        </w:rPr>
        <w:t>Corrective Maintenance</w:t>
      </w:r>
      <w:r>
        <w:rPr>
          <w:b/>
          <w:color w:val="0070C0"/>
        </w:rPr>
        <w:tab/>
      </w:r>
      <w:r>
        <w:rPr>
          <w:b/>
        </w:rPr>
        <w:t>-</w:t>
      </w:r>
      <w:r>
        <w:rPr>
          <w:b/>
        </w:rPr>
        <w:tab/>
        <w:t>correct any errors that may have arisen</w:t>
      </w:r>
    </w:p>
    <w:p w:rsidR="00D03CDF" w:rsidRPr="00232BA6" w:rsidRDefault="00D03CDF" w:rsidP="00232BA6">
      <w:pPr>
        <w:rPr>
          <w:rFonts w:ascii="Consolas" w:hAnsi="Consolas"/>
        </w:rPr>
      </w:pPr>
    </w:p>
    <w:sectPr w:rsidR="00D03CDF" w:rsidRPr="00232BA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390" w:rsidRDefault="001F6390" w:rsidP="00334FC7">
      <w:pPr>
        <w:spacing w:after="0" w:line="240" w:lineRule="auto"/>
      </w:pPr>
      <w:r>
        <w:separator/>
      </w:r>
    </w:p>
  </w:endnote>
  <w:endnote w:type="continuationSeparator" w:id="0">
    <w:p w:rsidR="001F6390" w:rsidRDefault="001F6390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0FB7" w:rsidRDefault="00390F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6B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90FB7" w:rsidRDefault="00390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390" w:rsidRDefault="001F6390" w:rsidP="00334FC7">
      <w:pPr>
        <w:spacing w:after="0" w:line="240" w:lineRule="auto"/>
      </w:pPr>
      <w:r>
        <w:separator/>
      </w:r>
    </w:p>
  </w:footnote>
  <w:footnote w:type="continuationSeparator" w:id="0">
    <w:p w:rsidR="001F6390" w:rsidRDefault="001F6390" w:rsidP="0033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C16"/>
    <w:multiLevelType w:val="hybridMultilevel"/>
    <w:tmpl w:val="47306C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931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D5BE4"/>
    <w:multiLevelType w:val="hybridMultilevel"/>
    <w:tmpl w:val="6BA64C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931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30CC3"/>
    <w:multiLevelType w:val="hybridMultilevel"/>
    <w:tmpl w:val="66E83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041D3"/>
    <w:multiLevelType w:val="hybridMultilevel"/>
    <w:tmpl w:val="BDFE5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18526B"/>
    <w:multiLevelType w:val="hybridMultilevel"/>
    <w:tmpl w:val="4FF6F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421490">
      <w:start w:val="1"/>
      <w:numFmt w:val="bullet"/>
      <w:lvlText w:val=""/>
      <w:lvlJc w:val="left"/>
      <w:pPr>
        <w:ind w:left="931" w:hanging="363"/>
      </w:pPr>
      <w:rPr>
        <w:rFonts w:ascii="Symbol" w:hAnsi="Symbol" w:hint="default"/>
        <w:color w:val="auto"/>
        <w:lang w:val="en-SG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695B8D"/>
    <w:multiLevelType w:val="hybridMultilevel"/>
    <w:tmpl w:val="08506020"/>
    <w:lvl w:ilvl="0" w:tplc="8BB62D5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15FC3"/>
    <w:multiLevelType w:val="hybridMultilevel"/>
    <w:tmpl w:val="EAAE9216"/>
    <w:lvl w:ilvl="0" w:tplc="06B840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6C1136"/>
    <w:multiLevelType w:val="hybridMultilevel"/>
    <w:tmpl w:val="4FF6F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421490">
      <w:start w:val="1"/>
      <w:numFmt w:val="bullet"/>
      <w:lvlText w:val=""/>
      <w:lvlJc w:val="left"/>
      <w:pPr>
        <w:ind w:left="931" w:hanging="363"/>
      </w:pPr>
      <w:rPr>
        <w:rFonts w:ascii="Symbol" w:hAnsi="Symbol" w:hint="default"/>
        <w:color w:val="auto"/>
        <w:lang w:val="en-SG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76A43C3"/>
    <w:multiLevelType w:val="hybridMultilevel"/>
    <w:tmpl w:val="0FD2525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14403"/>
    <w:multiLevelType w:val="hybridMultilevel"/>
    <w:tmpl w:val="1800FC16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  <w:lang w:val="en-SG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71ECF"/>
    <w:multiLevelType w:val="hybridMultilevel"/>
    <w:tmpl w:val="5C5EF9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3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49254D"/>
    <w:multiLevelType w:val="hybridMultilevel"/>
    <w:tmpl w:val="C4C660C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AA653A"/>
    <w:multiLevelType w:val="hybridMultilevel"/>
    <w:tmpl w:val="63B47B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931" w:hanging="363"/>
      </w:pPr>
      <w:rPr>
        <w:rFonts w:ascii="Arial Unicode MS" w:eastAsia="Arial Unicode MS" w:hAnsi="Arial Unicode MS" w:hint="eastAsia"/>
        <w:color w:val="00B05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3E0896"/>
    <w:multiLevelType w:val="hybridMultilevel"/>
    <w:tmpl w:val="AF2825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850202"/>
    <w:multiLevelType w:val="hybridMultilevel"/>
    <w:tmpl w:val="4D704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D50811"/>
    <w:multiLevelType w:val="hybridMultilevel"/>
    <w:tmpl w:val="63B47B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931" w:hanging="363"/>
      </w:pPr>
      <w:rPr>
        <w:rFonts w:ascii="Arial Unicode MS" w:eastAsia="Arial Unicode MS" w:hAnsi="Arial Unicode MS" w:hint="eastAsia"/>
        <w:color w:val="00B05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D65C3"/>
    <w:multiLevelType w:val="hybridMultilevel"/>
    <w:tmpl w:val="58ECBCC4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6D58E6"/>
    <w:multiLevelType w:val="hybridMultilevel"/>
    <w:tmpl w:val="D2CC9228"/>
    <w:lvl w:ilvl="0" w:tplc="8BB62D5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FE5C1D"/>
    <w:multiLevelType w:val="hybridMultilevel"/>
    <w:tmpl w:val="5C5EF9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3" w:hanging="363"/>
      </w:pPr>
      <w:rPr>
        <w:rFonts w:ascii="Arial Unicode MS" w:eastAsia="Arial Unicode MS" w:hAnsi="Arial Unicode MS" w:hint="eastAsia"/>
        <w:color w:val="FF0000"/>
        <w:lang w:val="en-SG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C1753B"/>
    <w:multiLevelType w:val="hybridMultilevel"/>
    <w:tmpl w:val="4FF6F9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421490">
      <w:start w:val="1"/>
      <w:numFmt w:val="bullet"/>
      <w:lvlText w:val=""/>
      <w:lvlJc w:val="left"/>
      <w:pPr>
        <w:ind w:left="931" w:hanging="363"/>
      </w:pPr>
      <w:rPr>
        <w:rFonts w:ascii="Symbol" w:hAnsi="Symbol" w:hint="default"/>
        <w:color w:val="auto"/>
        <w:lang w:val="en-SG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13"/>
    <w:multiLevelType w:val="hybridMultilevel"/>
    <w:tmpl w:val="167E2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BB3387"/>
    <w:multiLevelType w:val="hybridMultilevel"/>
    <w:tmpl w:val="6D0A9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23"/>
  </w:num>
  <w:num w:numId="4">
    <w:abstractNumId w:val="18"/>
  </w:num>
  <w:num w:numId="5">
    <w:abstractNumId w:val="28"/>
  </w:num>
  <w:num w:numId="6">
    <w:abstractNumId w:val="41"/>
  </w:num>
  <w:num w:numId="7">
    <w:abstractNumId w:val="45"/>
  </w:num>
  <w:num w:numId="8">
    <w:abstractNumId w:val="22"/>
  </w:num>
  <w:num w:numId="9">
    <w:abstractNumId w:val="33"/>
  </w:num>
  <w:num w:numId="10">
    <w:abstractNumId w:val="17"/>
  </w:num>
  <w:num w:numId="11">
    <w:abstractNumId w:val="32"/>
  </w:num>
  <w:num w:numId="12">
    <w:abstractNumId w:val="27"/>
  </w:num>
  <w:num w:numId="13">
    <w:abstractNumId w:val="9"/>
  </w:num>
  <w:num w:numId="14">
    <w:abstractNumId w:val="24"/>
  </w:num>
  <w:num w:numId="15">
    <w:abstractNumId w:val="14"/>
  </w:num>
  <w:num w:numId="16">
    <w:abstractNumId w:val="3"/>
  </w:num>
  <w:num w:numId="17">
    <w:abstractNumId w:val="46"/>
  </w:num>
  <w:num w:numId="18">
    <w:abstractNumId w:val="2"/>
  </w:num>
  <w:num w:numId="19">
    <w:abstractNumId w:val="5"/>
  </w:num>
  <w:num w:numId="20">
    <w:abstractNumId w:val="44"/>
  </w:num>
  <w:num w:numId="21">
    <w:abstractNumId w:val="7"/>
  </w:num>
  <w:num w:numId="22">
    <w:abstractNumId w:val="8"/>
  </w:num>
  <w:num w:numId="23">
    <w:abstractNumId w:val="4"/>
  </w:num>
  <w:num w:numId="24">
    <w:abstractNumId w:val="20"/>
  </w:num>
  <w:num w:numId="25">
    <w:abstractNumId w:val="26"/>
  </w:num>
  <w:num w:numId="26">
    <w:abstractNumId w:val="16"/>
  </w:num>
  <w:num w:numId="27">
    <w:abstractNumId w:val="38"/>
  </w:num>
  <w:num w:numId="28">
    <w:abstractNumId w:val="36"/>
  </w:num>
  <w:num w:numId="29">
    <w:abstractNumId w:val="42"/>
  </w:num>
  <w:num w:numId="30">
    <w:abstractNumId w:val="15"/>
  </w:num>
  <w:num w:numId="31">
    <w:abstractNumId w:val="21"/>
  </w:num>
  <w:num w:numId="32">
    <w:abstractNumId w:val="10"/>
  </w:num>
  <w:num w:numId="33">
    <w:abstractNumId w:val="43"/>
  </w:num>
  <w:num w:numId="34">
    <w:abstractNumId w:val="25"/>
  </w:num>
  <w:num w:numId="35">
    <w:abstractNumId w:val="34"/>
  </w:num>
  <w:num w:numId="36">
    <w:abstractNumId w:val="12"/>
  </w:num>
  <w:num w:numId="37">
    <w:abstractNumId w:val="6"/>
  </w:num>
  <w:num w:numId="38">
    <w:abstractNumId w:val="11"/>
  </w:num>
  <w:num w:numId="39">
    <w:abstractNumId w:val="30"/>
  </w:num>
  <w:num w:numId="40">
    <w:abstractNumId w:val="19"/>
  </w:num>
  <w:num w:numId="41">
    <w:abstractNumId w:val="40"/>
  </w:num>
  <w:num w:numId="42">
    <w:abstractNumId w:val="13"/>
  </w:num>
  <w:num w:numId="43">
    <w:abstractNumId w:val="0"/>
  </w:num>
  <w:num w:numId="44">
    <w:abstractNumId w:val="1"/>
  </w:num>
  <w:num w:numId="45">
    <w:abstractNumId w:val="31"/>
  </w:num>
  <w:num w:numId="46">
    <w:abstractNumId w:val="35"/>
  </w:num>
  <w:num w:numId="47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A6"/>
    <w:rsid w:val="00020CFA"/>
    <w:rsid w:val="00035E2B"/>
    <w:rsid w:val="00065D39"/>
    <w:rsid w:val="00070DDF"/>
    <w:rsid w:val="000C3B21"/>
    <w:rsid w:val="001007F1"/>
    <w:rsid w:val="001056B0"/>
    <w:rsid w:val="00114DA6"/>
    <w:rsid w:val="00123E1A"/>
    <w:rsid w:val="00184C96"/>
    <w:rsid w:val="001A60BB"/>
    <w:rsid w:val="001F6390"/>
    <w:rsid w:val="00232BA6"/>
    <w:rsid w:val="002330DB"/>
    <w:rsid w:val="00235D48"/>
    <w:rsid w:val="00235F63"/>
    <w:rsid w:val="002703D9"/>
    <w:rsid w:val="002D407D"/>
    <w:rsid w:val="002F4247"/>
    <w:rsid w:val="00301B07"/>
    <w:rsid w:val="00334FC7"/>
    <w:rsid w:val="00360A3D"/>
    <w:rsid w:val="00390FB7"/>
    <w:rsid w:val="00401C2B"/>
    <w:rsid w:val="004956BC"/>
    <w:rsid w:val="004A4B36"/>
    <w:rsid w:val="004B4DB8"/>
    <w:rsid w:val="004F1A4E"/>
    <w:rsid w:val="0057549D"/>
    <w:rsid w:val="00587CEB"/>
    <w:rsid w:val="005B1A50"/>
    <w:rsid w:val="005E29C2"/>
    <w:rsid w:val="00602C08"/>
    <w:rsid w:val="00610F3C"/>
    <w:rsid w:val="006164E4"/>
    <w:rsid w:val="00632662"/>
    <w:rsid w:val="006812CB"/>
    <w:rsid w:val="0069329B"/>
    <w:rsid w:val="006A2446"/>
    <w:rsid w:val="006C017B"/>
    <w:rsid w:val="0073500C"/>
    <w:rsid w:val="00745D5B"/>
    <w:rsid w:val="00765A4E"/>
    <w:rsid w:val="007A3341"/>
    <w:rsid w:val="007F5017"/>
    <w:rsid w:val="00811717"/>
    <w:rsid w:val="00817925"/>
    <w:rsid w:val="00835594"/>
    <w:rsid w:val="008501D6"/>
    <w:rsid w:val="00866118"/>
    <w:rsid w:val="008773F0"/>
    <w:rsid w:val="0088197D"/>
    <w:rsid w:val="008A17F7"/>
    <w:rsid w:val="008F4736"/>
    <w:rsid w:val="009007CD"/>
    <w:rsid w:val="009079E0"/>
    <w:rsid w:val="00947924"/>
    <w:rsid w:val="00957653"/>
    <w:rsid w:val="009B0ADC"/>
    <w:rsid w:val="00A158FC"/>
    <w:rsid w:val="00A966EB"/>
    <w:rsid w:val="00AD665B"/>
    <w:rsid w:val="00B466BE"/>
    <w:rsid w:val="00B96D3A"/>
    <w:rsid w:val="00BB1385"/>
    <w:rsid w:val="00BD0752"/>
    <w:rsid w:val="00BD2D4C"/>
    <w:rsid w:val="00C17AF8"/>
    <w:rsid w:val="00C604C2"/>
    <w:rsid w:val="00C673F1"/>
    <w:rsid w:val="00C87FC2"/>
    <w:rsid w:val="00CC4DE6"/>
    <w:rsid w:val="00D03CDF"/>
    <w:rsid w:val="00D132AB"/>
    <w:rsid w:val="00D418B3"/>
    <w:rsid w:val="00D64853"/>
    <w:rsid w:val="00D91348"/>
    <w:rsid w:val="00E118A2"/>
    <w:rsid w:val="00EA1128"/>
    <w:rsid w:val="00F82243"/>
    <w:rsid w:val="00F9479A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3654E-1362-4880-A05B-B3F6816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B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7F1"/>
    <w:rPr>
      <w:rFonts w:asciiTheme="majorHAnsi" w:eastAsiaTheme="majorEastAsia" w:hAnsiTheme="majorHAnsi" w:cstheme="majorBid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7F1"/>
    <w:rPr>
      <w:rFonts w:asciiTheme="majorHAnsi" w:eastAsiaTheme="majorEastAsia" w:hAnsiTheme="majorHAnsi" w:cstheme="majorBid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07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Code">
    <w:name w:val="Code"/>
    <w:basedOn w:val="Normal"/>
    <w:link w:val="CodeChar"/>
    <w:qFormat/>
    <w:rsid w:val="00232BA6"/>
    <w:pPr>
      <w:spacing w:after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232BA6"/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23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32B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2B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2B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2B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B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2BA6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32B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32BA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otes%20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33979-4A74-4C76-8279-A13FCD09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color.dotx</Template>
  <TotalTime>182</TotalTime>
  <Pages>17</Pages>
  <Words>3342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13</cp:revision>
  <dcterms:created xsi:type="dcterms:W3CDTF">2019-07-07T13:30:00Z</dcterms:created>
  <dcterms:modified xsi:type="dcterms:W3CDTF">2019-09-14T11:54:00Z</dcterms:modified>
</cp:coreProperties>
</file>