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F62" w:rsidRPr="00AB6DBE" w:rsidRDefault="00431F62" w:rsidP="00901556">
      <w:pPr>
        <w:pStyle w:val="Title"/>
        <w:jc w:val="center"/>
        <w:rPr>
          <w:sz w:val="48"/>
        </w:rPr>
      </w:pPr>
      <w:r w:rsidRPr="00AB6DBE">
        <w:rPr>
          <w:sz w:val="48"/>
        </w:rPr>
        <w:t>H2 Computing Summarised Notes</w:t>
      </w:r>
      <w:r w:rsidR="0028105E" w:rsidRPr="00AB6DBE">
        <w:rPr>
          <w:sz w:val="48"/>
        </w:rPr>
        <w:t xml:space="preserve"> (Part 5)</w:t>
      </w:r>
    </w:p>
    <w:p w:rsidR="0028105E" w:rsidRPr="001007F1" w:rsidRDefault="0028105E" w:rsidP="0028105E">
      <w:pPr>
        <w:pStyle w:val="Title"/>
        <w:jc w:val="center"/>
        <w:rPr>
          <w:u w:val="single"/>
        </w:rPr>
      </w:pPr>
      <w:r>
        <w:rPr>
          <w:u w:val="single"/>
        </w:rPr>
        <w:t>Networking</w:t>
      </w:r>
      <w:r w:rsidRPr="001007F1">
        <w:rPr>
          <w:u w:val="single"/>
        </w:rPr>
        <w:t xml:space="preserve"> (in a Nutshell)</w:t>
      </w:r>
    </w:p>
    <w:p w:rsidR="00431F62" w:rsidRDefault="00431F62" w:rsidP="00431F62">
      <w:pPr>
        <w:pStyle w:val="Heading1"/>
      </w:pPr>
      <w:r>
        <w:t>Networking Fundamentals</w:t>
      </w:r>
    </w:p>
    <w:p w:rsidR="00431F62" w:rsidRDefault="00431F62" w:rsidP="00431F62">
      <w:pPr>
        <w:pStyle w:val="Heading2"/>
      </w:pPr>
      <w:r>
        <w:t>Part 1: Networks and Nodes</w:t>
      </w:r>
    </w:p>
    <w:p w:rsidR="00431F62" w:rsidRPr="00717C90" w:rsidRDefault="00431F62" w:rsidP="00431F62">
      <w:pPr>
        <w:pStyle w:val="Heading3"/>
      </w:pPr>
      <w:r>
        <w:t>1.1</w:t>
      </w:r>
      <w:r>
        <w:tab/>
      </w:r>
      <w:r w:rsidRPr="00717C90">
        <w:t>Network</w:t>
      </w:r>
    </w:p>
    <w:p w:rsidR="00431F62" w:rsidRDefault="00431F62" w:rsidP="00431F62">
      <w:r>
        <w:t xml:space="preserve">A </w:t>
      </w:r>
      <w:r>
        <w:rPr>
          <w:b/>
        </w:rPr>
        <w:t>network</w:t>
      </w:r>
      <w:r>
        <w:t xml:space="preserve"> is a group of devices that are </w:t>
      </w:r>
      <w:r w:rsidRPr="00BD1A18">
        <w:rPr>
          <w:b/>
          <w:color w:val="FF0000"/>
        </w:rPr>
        <w:t>connected</w:t>
      </w:r>
      <w:r w:rsidRPr="00BD1A18">
        <w:rPr>
          <w:color w:val="FF0000"/>
        </w:rPr>
        <w:t xml:space="preserve"> </w:t>
      </w:r>
      <w:r>
        <w:t xml:space="preserve">together and can </w:t>
      </w:r>
      <w:r w:rsidRPr="00BD1A18">
        <w:rPr>
          <w:b/>
          <w:color w:val="FF0000"/>
        </w:rPr>
        <w:t>communicate</w:t>
      </w:r>
      <w:r w:rsidRPr="00BD1A18">
        <w:rPr>
          <w:color w:val="FF0000"/>
        </w:rPr>
        <w:t xml:space="preserve"> </w:t>
      </w:r>
      <w:r>
        <w:t xml:space="preserve">and </w:t>
      </w:r>
      <w:r w:rsidRPr="00BD1A18">
        <w:rPr>
          <w:b/>
          <w:color w:val="FF0000"/>
        </w:rPr>
        <w:t>share files and peripheral devices</w:t>
      </w:r>
      <w:r w:rsidRPr="00BD1A18">
        <w:rPr>
          <w:color w:val="FF0000"/>
        </w:rPr>
        <w:t xml:space="preserve"> </w:t>
      </w:r>
      <w:r>
        <w:t>(like printers) between each other.</w:t>
      </w:r>
    </w:p>
    <w:p w:rsidR="00431F62" w:rsidRDefault="00431F62" w:rsidP="00431F62">
      <w:pPr>
        <w:pStyle w:val="Heading3"/>
      </w:pPr>
      <w:r>
        <w:t>1.2</w:t>
      </w:r>
      <w:r>
        <w:tab/>
        <w:t>Node</w:t>
      </w:r>
    </w:p>
    <w:p w:rsidR="00431F62" w:rsidRDefault="00431F62" w:rsidP="00431F62">
      <w:r>
        <w:t xml:space="preserve">A </w:t>
      </w:r>
      <w:r>
        <w:rPr>
          <w:b/>
        </w:rPr>
        <w:t xml:space="preserve">node </w:t>
      </w:r>
      <w:r>
        <w:t xml:space="preserve">is a device or computer that is able to </w:t>
      </w:r>
      <w:r w:rsidRPr="00FA18EC">
        <w:rPr>
          <w:b/>
          <w:color w:val="FF0000"/>
        </w:rPr>
        <w:t>connect to a network</w:t>
      </w:r>
      <w:r w:rsidRPr="00FA18EC">
        <w:rPr>
          <w:color w:val="FF0000"/>
        </w:rPr>
        <w:t xml:space="preserve"> </w:t>
      </w:r>
      <w:r>
        <w:t xml:space="preserve">and </w:t>
      </w:r>
      <w:r w:rsidRPr="00FA18EC">
        <w:rPr>
          <w:b/>
          <w:color w:val="FF0000"/>
        </w:rPr>
        <w:t>generate, process and transfer data</w:t>
      </w:r>
      <w:r>
        <w:t>.</w:t>
      </w:r>
      <w:r>
        <w:br/>
        <w:t xml:space="preserve">Each node has </w:t>
      </w:r>
      <w:r>
        <w:rPr>
          <w:b/>
        </w:rPr>
        <w:t>addressing information</w:t>
      </w:r>
      <w:r>
        <w:t xml:space="preserve"> (MAC address) in order to allow other devices to communicate with it.</w:t>
      </w:r>
    </w:p>
    <w:p w:rsidR="00431F62" w:rsidRPr="007F34B7" w:rsidRDefault="00431F62" w:rsidP="000F1336">
      <w:pPr>
        <w:pStyle w:val="Heading4"/>
      </w:pPr>
      <w:r>
        <w:t>1.2.1</w:t>
      </w:r>
      <w:r>
        <w:tab/>
      </w:r>
      <w:r w:rsidRPr="007F34B7">
        <w:t>Endpoint</w:t>
      </w:r>
    </w:p>
    <w:p w:rsidR="00431F62" w:rsidRDefault="00431F62" w:rsidP="00431F62">
      <w:r>
        <w:t xml:space="preserve">An </w:t>
      </w:r>
      <w:r w:rsidRPr="00B6374E">
        <w:rPr>
          <w:b/>
        </w:rPr>
        <w:t>endpoint</w:t>
      </w:r>
      <w:r>
        <w:t xml:space="preserve"> is a node that acts as a </w:t>
      </w:r>
      <w:r w:rsidRPr="00B6374E">
        <w:rPr>
          <w:b/>
          <w:color w:val="FF0000"/>
        </w:rPr>
        <w:t>source</w:t>
      </w:r>
      <w:r w:rsidRPr="00B6374E">
        <w:rPr>
          <w:color w:val="FF0000"/>
        </w:rPr>
        <w:t xml:space="preserve"> </w:t>
      </w:r>
      <w:r>
        <w:t xml:space="preserve">or </w:t>
      </w:r>
      <w:r w:rsidRPr="00B6374E">
        <w:rPr>
          <w:b/>
          <w:color w:val="FF0000"/>
        </w:rPr>
        <w:t>destination</w:t>
      </w:r>
      <w:r w:rsidRPr="00B6374E">
        <w:rPr>
          <w:color w:val="FF0000"/>
        </w:rPr>
        <w:t xml:space="preserve"> </w:t>
      </w:r>
      <w:r>
        <w:t>for data transfer.</w:t>
      </w:r>
    </w:p>
    <w:p w:rsidR="00431F62" w:rsidRDefault="00431F62" w:rsidP="000F1336">
      <w:pPr>
        <w:pStyle w:val="Heading4"/>
      </w:pPr>
      <w:r>
        <w:t>1.2.2</w:t>
      </w:r>
      <w:r>
        <w:tab/>
        <w:t>Redistribution Point</w:t>
      </w:r>
    </w:p>
    <w:p w:rsidR="00431F62" w:rsidRDefault="00431F62" w:rsidP="00431F62">
      <w:pPr>
        <w:spacing w:after="0"/>
      </w:pPr>
      <w:r>
        <w:t xml:space="preserve">A </w:t>
      </w:r>
      <w:r w:rsidRPr="00B6374E">
        <w:rPr>
          <w:b/>
        </w:rPr>
        <w:t>redistribution</w:t>
      </w:r>
      <w:r>
        <w:t xml:space="preserve"> point is a node that </w:t>
      </w:r>
      <w:r w:rsidRPr="00B6374E">
        <w:rPr>
          <w:b/>
          <w:color w:val="FF0000"/>
        </w:rPr>
        <w:t>transfers data</w:t>
      </w:r>
      <w:r w:rsidRPr="00B6374E">
        <w:rPr>
          <w:color w:val="FF0000"/>
        </w:rPr>
        <w:t xml:space="preserve"> </w:t>
      </w:r>
      <w:r>
        <w:t>between other nodes.</w:t>
      </w:r>
    </w:p>
    <w:p w:rsidR="00431F62" w:rsidRPr="003E461C" w:rsidRDefault="00431F62" w:rsidP="00431F62">
      <w:pPr>
        <w:pStyle w:val="example"/>
      </w:pPr>
      <w:r w:rsidRPr="003E461C">
        <w:t>(examples: network switches, router)</w:t>
      </w:r>
    </w:p>
    <w:p w:rsidR="00431F62" w:rsidRDefault="00431F62" w:rsidP="00431F62">
      <w:pPr>
        <w:rPr>
          <w:rFonts w:ascii="SF Pro Display" w:eastAsiaTheme="majorEastAsia" w:hAnsi="SF Pro Display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431F62" w:rsidRDefault="00431F62" w:rsidP="00431F62">
      <w:pPr>
        <w:pStyle w:val="Heading2"/>
      </w:pPr>
      <w:r>
        <w:lastRenderedPageBreak/>
        <w:t>Part 2: Local Area Network (LAN)</w:t>
      </w:r>
    </w:p>
    <w:p w:rsidR="00431F62" w:rsidRDefault="00FA57E8" w:rsidP="00FA57E8">
      <w:pPr>
        <w:pStyle w:val="Heading3"/>
      </w:pPr>
      <w:r>
        <w:t>2.1</w:t>
      </w:r>
      <w:r>
        <w:tab/>
      </w:r>
      <w:r w:rsidR="00431F62">
        <w:t>What is a LAN?</w:t>
      </w:r>
    </w:p>
    <w:p w:rsidR="00431F62" w:rsidRDefault="00431F62" w:rsidP="00431F62">
      <w:pPr>
        <w:spacing w:after="0"/>
      </w:pPr>
      <w:r>
        <w:t xml:space="preserve">A LAN is a computer network that covers a </w:t>
      </w:r>
      <w:r w:rsidRPr="00265C12">
        <w:rPr>
          <w:b/>
          <w:color w:val="FF0000"/>
        </w:rPr>
        <w:t>small geographical area</w:t>
      </w:r>
      <w:r>
        <w:t>.</w:t>
      </w:r>
    </w:p>
    <w:p w:rsidR="00431F62" w:rsidRDefault="00431F62" w:rsidP="00431F62">
      <w:pPr>
        <w:pStyle w:val="example"/>
      </w:pPr>
      <w:r>
        <w:t>(examples: home, office, school, a group of buildings)</w:t>
      </w:r>
    </w:p>
    <w:p w:rsidR="00431F62" w:rsidRDefault="0053122C" w:rsidP="0053122C">
      <w:pPr>
        <w:pStyle w:val="Heading3"/>
      </w:pPr>
      <w:r>
        <w:t>2.2</w:t>
      </w:r>
      <w:r>
        <w:tab/>
      </w:r>
      <w:r w:rsidR="00431F62">
        <w:t>Characteristics of LAN</w:t>
      </w:r>
    </w:p>
    <w:p w:rsidR="00431F62" w:rsidRDefault="00431F62" w:rsidP="00431F62">
      <w:pPr>
        <w:spacing w:after="0"/>
      </w:pPr>
      <w:r>
        <w:t>A LAN is usually…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Based in </w:t>
      </w:r>
      <w:r>
        <w:rPr>
          <w:b/>
        </w:rPr>
        <w:t>one</w:t>
      </w:r>
      <w:r>
        <w:t xml:space="preserve"> or </w:t>
      </w:r>
      <w:r>
        <w:rPr>
          <w:b/>
        </w:rPr>
        <w:t>more than one</w:t>
      </w:r>
      <w:r>
        <w:t xml:space="preserve"> building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The organisation operating the LAN controls its </w:t>
      </w:r>
      <w:r w:rsidRPr="00F66976">
        <w:rPr>
          <w:b/>
        </w:rPr>
        <w:t>speed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The organisation operating the LAN is responsible for its </w:t>
      </w:r>
      <w:r w:rsidRPr="00F66976">
        <w:rPr>
          <w:b/>
        </w:rPr>
        <w:t>management</w:t>
      </w:r>
      <w:r>
        <w:t xml:space="preserve"> and </w:t>
      </w:r>
      <w:r w:rsidRPr="00F66976">
        <w:rPr>
          <w:b/>
        </w:rPr>
        <w:t>maintenance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There is a </w:t>
      </w:r>
      <w:r w:rsidRPr="00F66976">
        <w:rPr>
          <w:b/>
        </w:rPr>
        <w:t>choice of technology</w:t>
      </w:r>
      <w:r>
        <w:t>.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There is </w:t>
      </w:r>
      <w:r w:rsidRPr="00F66976">
        <w:rPr>
          <w:b/>
        </w:rPr>
        <w:t>no outside involvement</w:t>
      </w:r>
      <w:r>
        <w:t xml:space="preserve"> from telecommunications providers, unlike many WANs.</w:t>
      </w:r>
    </w:p>
    <w:p w:rsidR="00431F62" w:rsidRDefault="00FE368B" w:rsidP="00FE368B">
      <w:pPr>
        <w:pStyle w:val="Heading3"/>
      </w:pPr>
      <w:r>
        <w:t>2.3</w:t>
      </w:r>
      <w:r>
        <w:tab/>
      </w:r>
      <w:r w:rsidR="00431F62">
        <w:t>Network Configurations</w:t>
      </w:r>
    </w:p>
    <w:p w:rsidR="00431F62" w:rsidRDefault="00431F62" w:rsidP="00431F62">
      <w:pPr>
        <w:rPr>
          <w:color w:val="002060"/>
          <w:sz w:val="18"/>
        </w:rPr>
      </w:pPr>
      <w:r>
        <w:t xml:space="preserve">A </w:t>
      </w:r>
      <w:r w:rsidRPr="009471DA">
        <w:rPr>
          <w:b/>
        </w:rPr>
        <w:t>network configuration</w:t>
      </w:r>
      <w:r>
        <w:t xml:space="preserve"> is a design specification for how the nodes of a network are </w:t>
      </w:r>
      <w:r w:rsidRPr="009471DA">
        <w:rPr>
          <w:b/>
          <w:color w:val="FF0000"/>
        </w:rPr>
        <w:t>constructed</w:t>
      </w:r>
      <w:r w:rsidRPr="009471DA">
        <w:rPr>
          <w:color w:val="FF0000"/>
        </w:rPr>
        <w:t xml:space="preserve"> </w:t>
      </w:r>
      <w:r>
        <w:t xml:space="preserve">to </w:t>
      </w:r>
      <w:r w:rsidRPr="009471DA">
        <w:rPr>
          <w:b/>
          <w:color w:val="C00000"/>
        </w:rPr>
        <w:t>interact</w:t>
      </w:r>
      <w:r w:rsidRPr="009471DA">
        <w:rPr>
          <w:color w:val="C00000"/>
        </w:rPr>
        <w:t xml:space="preserve"> </w:t>
      </w:r>
      <w:r>
        <w:t xml:space="preserve">and </w:t>
      </w:r>
      <w:r w:rsidRPr="009471DA">
        <w:rPr>
          <w:b/>
          <w:color w:val="C00000"/>
        </w:rPr>
        <w:t>communicate</w:t>
      </w:r>
      <w:r>
        <w:t xml:space="preserve">, by determining the degree by which </w:t>
      </w:r>
      <w:r w:rsidRPr="009471DA">
        <w:rPr>
          <w:b/>
          <w:color w:val="FF0000"/>
        </w:rPr>
        <w:t>communications and processing</w:t>
      </w:r>
      <w:r w:rsidRPr="009471DA">
        <w:rPr>
          <w:color w:val="FF0000"/>
        </w:rPr>
        <w:t xml:space="preserve"> </w:t>
      </w:r>
      <w:r>
        <w:t xml:space="preserve">are </w:t>
      </w:r>
      <w:r w:rsidRPr="009471DA">
        <w:rPr>
          <w:b/>
          <w:color w:val="C00000"/>
        </w:rPr>
        <w:t>centralised</w:t>
      </w:r>
      <w:r w:rsidRPr="009471DA">
        <w:rPr>
          <w:color w:val="C00000"/>
        </w:rPr>
        <w:t xml:space="preserve"> </w:t>
      </w:r>
      <w:r>
        <w:t xml:space="preserve">and </w:t>
      </w:r>
      <w:r w:rsidRPr="009471DA">
        <w:rPr>
          <w:b/>
          <w:color w:val="C00000"/>
        </w:rPr>
        <w:t>distributed</w:t>
      </w:r>
      <w:r>
        <w:t>.</w:t>
      </w:r>
    </w:p>
    <w:p w:rsidR="00431F62" w:rsidRDefault="000F1336" w:rsidP="000F1336">
      <w:pPr>
        <w:pStyle w:val="Heading4"/>
      </w:pPr>
      <w:r w:rsidRPr="000F1336">
        <w:t>2.3.1</w:t>
      </w:r>
      <w:r w:rsidRPr="000F1336">
        <w:tab/>
      </w:r>
      <w:r w:rsidR="00431F62">
        <w:t>Centralised Network</w:t>
      </w:r>
    </w:p>
    <w:p w:rsidR="00431F62" w:rsidRDefault="00431F62" w:rsidP="00431F62">
      <w:r>
        <w:t xml:space="preserve">A </w:t>
      </w:r>
      <w:r w:rsidRPr="0062689C">
        <w:rPr>
          <w:b/>
        </w:rPr>
        <w:t>centralised network</w:t>
      </w:r>
      <w:r>
        <w:t xml:space="preserve"> consists of a </w:t>
      </w:r>
      <w:r w:rsidRPr="009473C6">
        <w:rPr>
          <w:b/>
          <w:u w:val="single"/>
        </w:rPr>
        <w:t>central mainframe computer</w:t>
      </w:r>
      <w:r>
        <w:t xml:space="preserve">, which </w:t>
      </w:r>
      <w:r w:rsidRPr="0062689C">
        <w:rPr>
          <w:b/>
          <w:color w:val="FF0000"/>
        </w:rPr>
        <w:t>handles all</w:t>
      </w:r>
      <w:r>
        <w:t xml:space="preserve"> the communications and data processing in behalf of clients.</w:t>
      </w:r>
    </w:p>
    <w:p w:rsidR="00431F62" w:rsidRDefault="00431F62" w:rsidP="00431F62">
      <w:r>
        <w:t xml:space="preserve">These ‘clients’ connect to the mainframe computer via </w:t>
      </w:r>
      <w:r w:rsidRPr="0062689C">
        <w:rPr>
          <w:b/>
        </w:rPr>
        <w:t>dedicated terminals/terminal emulators</w:t>
      </w:r>
      <w:r>
        <w:t>.</w:t>
      </w:r>
    </w:p>
    <w:p w:rsidR="00431F62" w:rsidRDefault="00431F62" w:rsidP="00DB7359">
      <w:pPr>
        <w:pStyle w:val="Heading5"/>
      </w:pPr>
      <w:r w:rsidRPr="00F32C9F">
        <w:t>Advantages</w:t>
      </w:r>
    </w:p>
    <w:p w:rsidR="00431F62" w:rsidRDefault="00431F62" w:rsidP="00F619AD">
      <w:pPr>
        <w:pStyle w:val="ListParagraph"/>
        <w:numPr>
          <w:ilvl w:val="0"/>
          <w:numId w:val="2"/>
        </w:numPr>
      </w:pPr>
      <w:r>
        <w:t xml:space="preserve">These central mainframe computers are </w:t>
      </w:r>
      <w:r w:rsidRPr="00F32C9F">
        <w:rPr>
          <w:b/>
          <w:color w:val="00B050"/>
        </w:rPr>
        <w:t>high performance</w:t>
      </w:r>
      <w:r>
        <w:t>.</w:t>
      </w:r>
    </w:p>
    <w:p w:rsidR="00431F62" w:rsidRDefault="00431F62" w:rsidP="00F619AD">
      <w:pPr>
        <w:pStyle w:val="ListParagraph"/>
        <w:numPr>
          <w:ilvl w:val="0"/>
          <w:numId w:val="2"/>
        </w:numPr>
      </w:pPr>
      <w:r>
        <w:t xml:space="preserve">It allows for management in the LAN to be </w:t>
      </w:r>
      <w:r w:rsidRPr="00F32C9F">
        <w:rPr>
          <w:b/>
          <w:color w:val="00B050"/>
        </w:rPr>
        <w:t>centralised</w:t>
      </w:r>
      <w:r>
        <w:t>.</w:t>
      </w:r>
    </w:p>
    <w:p w:rsidR="00431F62" w:rsidRPr="00CD0C64" w:rsidRDefault="00431F62" w:rsidP="00DB7359">
      <w:pPr>
        <w:pStyle w:val="Heading5"/>
      </w:pPr>
      <w:r w:rsidRPr="00CD0C64">
        <w:t>Disadvantage</w:t>
      </w:r>
    </w:p>
    <w:p w:rsidR="00431F62" w:rsidRDefault="00431F62" w:rsidP="00F619AD">
      <w:pPr>
        <w:pStyle w:val="ListParagraph"/>
        <w:numPr>
          <w:ilvl w:val="0"/>
          <w:numId w:val="3"/>
        </w:numPr>
      </w:pPr>
      <w:r>
        <w:t xml:space="preserve">It is generally </w:t>
      </w:r>
      <w:r w:rsidRPr="00F32C9F">
        <w:rPr>
          <w:b/>
          <w:color w:val="FF0000"/>
        </w:rPr>
        <w:t>very expensive to implement</w:t>
      </w:r>
      <w:r>
        <w:t>, not optimal for smaller businesses.</w:t>
      </w:r>
    </w:p>
    <w:p w:rsidR="00431F62" w:rsidRDefault="00431F62" w:rsidP="00431F62">
      <w:pPr>
        <w:jc w:val="center"/>
      </w:pPr>
      <w:r>
        <w:rPr>
          <w:noProof/>
          <w:lang w:eastAsia="en-SG"/>
        </w:rPr>
        <w:drawing>
          <wp:inline distT="0" distB="0" distL="0" distR="0" wp14:anchorId="03BDC3DB" wp14:editId="220F4E40">
            <wp:extent cx="2027583" cy="2387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ralisednetwo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55" cy="244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2" w:rsidRDefault="00431F62" w:rsidP="00FE368B">
      <w:pPr>
        <w:pStyle w:val="Heading4"/>
      </w:pPr>
      <w:r>
        <w:br w:type="page"/>
      </w:r>
      <w:r w:rsidR="00FE368B">
        <w:lastRenderedPageBreak/>
        <w:t>2.3.2</w:t>
      </w:r>
      <w:r w:rsidR="00FE368B">
        <w:tab/>
      </w:r>
      <w:r>
        <w:t>Client/</w:t>
      </w:r>
      <w:r w:rsidRPr="004903D8">
        <w:t>Server</w:t>
      </w:r>
      <w:r>
        <w:t xml:space="preserve"> Network</w:t>
      </w:r>
    </w:p>
    <w:p w:rsidR="00431F62" w:rsidRDefault="00431F62" w:rsidP="00431F62">
      <w:r>
        <w:t xml:space="preserve">A client/server network is one in which </w:t>
      </w:r>
      <w:r w:rsidRPr="004B421B">
        <w:rPr>
          <w:b/>
          <w:u w:val="single"/>
        </w:rPr>
        <w:t>servers</w:t>
      </w:r>
      <w:r>
        <w:rPr>
          <w:b/>
        </w:rPr>
        <w:t xml:space="preserve"> provide resources </w:t>
      </w:r>
      <w:r w:rsidRPr="0075194B">
        <w:t>to</w:t>
      </w:r>
      <w:r>
        <w:rPr>
          <w:b/>
        </w:rPr>
        <w:t xml:space="preserve"> </w:t>
      </w:r>
      <w:r w:rsidRPr="004B421B">
        <w:rPr>
          <w:b/>
          <w:u w:val="single"/>
        </w:rPr>
        <w:t>clients</w:t>
      </w:r>
      <w:r>
        <w:t>.</w:t>
      </w:r>
    </w:p>
    <w:p w:rsidR="00431F62" w:rsidRDefault="00431F62" w:rsidP="00431F62">
      <w:r>
        <w:t xml:space="preserve">Usually, there is at least one server that provides </w:t>
      </w:r>
      <w:r w:rsidRPr="008477E9">
        <w:rPr>
          <w:b/>
          <w:color w:val="FF0000"/>
        </w:rPr>
        <w:t>central authentication services</w:t>
      </w:r>
      <w:r>
        <w:t xml:space="preserve">. Servers also provide access to </w:t>
      </w:r>
      <w:r w:rsidRPr="008477E9">
        <w:rPr>
          <w:b/>
          <w:color w:val="FF0000"/>
        </w:rPr>
        <w:t xml:space="preserve">shared files, printers, hardware storage </w:t>
      </w:r>
      <w:r>
        <w:t xml:space="preserve">and </w:t>
      </w:r>
      <w:r w:rsidRPr="008477E9">
        <w:rPr>
          <w:b/>
          <w:color w:val="FF0000"/>
        </w:rPr>
        <w:t>applications</w:t>
      </w:r>
      <w:r>
        <w:t>.</w:t>
      </w:r>
    </w:p>
    <w:p w:rsidR="00431F62" w:rsidRDefault="00431F62" w:rsidP="00431F62">
      <w:r>
        <w:t>In client/server networks, processing power, management services, and administrative functions can be concentrated, while clients can still perform many basic end-user tasks on their own.</w:t>
      </w:r>
    </w:p>
    <w:p w:rsidR="00431F62" w:rsidRDefault="00431F62" w:rsidP="00431F62"/>
    <w:p w:rsidR="00431F62" w:rsidRDefault="00431F62" w:rsidP="00431F62">
      <w:pPr>
        <w:jc w:val="center"/>
      </w:pPr>
      <w:r>
        <w:rPr>
          <w:noProof/>
          <w:lang w:eastAsia="en-SG"/>
        </w:rPr>
        <w:drawing>
          <wp:inline distT="0" distB="0" distL="0" distR="0" wp14:anchorId="4039AEBD" wp14:editId="7FF1590E">
            <wp:extent cx="345757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servernetwor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2" w:rsidRDefault="00431F62" w:rsidP="00431F62">
      <w:r>
        <w:br w:type="page"/>
      </w:r>
    </w:p>
    <w:p w:rsidR="00431F62" w:rsidRPr="00AB6DBE" w:rsidRDefault="000F1336" w:rsidP="000F1336">
      <w:pPr>
        <w:pStyle w:val="Heading4"/>
      </w:pPr>
      <w:r>
        <w:lastRenderedPageBreak/>
        <w:t>2.3.3</w:t>
      </w:r>
      <w:r>
        <w:tab/>
      </w:r>
      <w:r w:rsidR="00431F62" w:rsidRPr="00AB6DBE">
        <w:t>Peer-to-Peer Networks</w:t>
      </w:r>
    </w:p>
    <w:p w:rsidR="00431F62" w:rsidRDefault="00431F62" w:rsidP="00431F62">
      <w:pPr>
        <w:jc w:val="both"/>
      </w:pPr>
      <w:r>
        <w:t xml:space="preserve">A </w:t>
      </w:r>
      <w:r w:rsidRPr="00C629BF">
        <w:rPr>
          <w:b/>
        </w:rPr>
        <w:t>peer-to-peer network</w:t>
      </w:r>
      <w:r>
        <w:t xml:space="preserve"> is a network in which resource sharing, processing, and communications control are </w:t>
      </w:r>
      <w:r w:rsidRPr="00F50789">
        <w:rPr>
          <w:b/>
          <w:color w:val="FF0000"/>
        </w:rPr>
        <w:t>completely decentralised</w:t>
      </w:r>
      <w:r>
        <w:t xml:space="preserve">. There are (at least) </w:t>
      </w:r>
      <w:r w:rsidRPr="00F50789">
        <w:rPr>
          <w:b/>
          <w:color w:val="FF0000"/>
          <w:u w:val="single"/>
        </w:rPr>
        <w:t>two communication parties</w:t>
      </w:r>
      <w:r w:rsidRPr="00DF19F8">
        <w:rPr>
          <w:color w:val="FF0000"/>
        </w:rPr>
        <w:t xml:space="preserve"> </w:t>
      </w:r>
      <w:r>
        <w:t xml:space="preserve">with </w:t>
      </w:r>
      <w:r w:rsidRPr="00DF19F8">
        <w:rPr>
          <w:b/>
          <w:color w:val="C00000"/>
        </w:rPr>
        <w:t>equivalent roles and responsibilities</w:t>
      </w:r>
      <w:r>
        <w:rPr>
          <w:b/>
          <w:color w:val="C00000"/>
        </w:rPr>
        <w:t xml:space="preserve"> </w:t>
      </w:r>
      <w:r w:rsidRPr="00F50789">
        <w:t>in a</w:t>
      </w:r>
      <w:r w:rsidRPr="00F50789">
        <w:rPr>
          <w:b/>
        </w:rPr>
        <w:t xml:space="preserve"> </w:t>
      </w:r>
      <w:r w:rsidRPr="001D6B85">
        <w:t>peer-to-peer network</w:t>
      </w:r>
      <w:r>
        <w:t>.</w:t>
      </w:r>
    </w:p>
    <w:p w:rsidR="00431F62" w:rsidRDefault="00431F62" w:rsidP="00431F62">
      <w:pPr>
        <w:jc w:val="both"/>
      </w:pPr>
      <w:r w:rsidRPr="001D6B85">
        <w:rPr>
          <w:b/>
          <w:color w:val="FF0000"/>
        </w:rPr>
        <w:t>Services and resources are distributed</w:t>
      </w:r>
      <w:r w:rsidRPr="001D6B85">
        <w:rPr>
          <w:color w:val="FF0000"/>
        </w:rPr>
        <w:t xml:space="preserve"> </w:t>
      </w:r>
      <w:r>
        <w:t>on each computer for other computers to access. All clients on the network are equal in terms of providing and using resources, and each individual device authenticates its users.</w:t>
      </w:r>
    </w:p>
    <w:p w:rsidR="00431F62" w:rsidRDefault="00431F62" w:rsidP="00DB7359">
      <w:pPr>
        <w:pStyle w:val="Heading5"/>
      </w:pPr>
      <w:r w:rsidRPr="00F50789">
        <w:t>Advantages</w:t>
      </w:r>
    </w:p>
    <w:p w:rsidR="00431F62" w:rsidRDefault="00431F62" w:rsidP="00F619AD">
      <w:pPr>
        <w:pStyle w:val="ListParagraph"/>
        <w:numPr>
          <w:ilvl w:val="0"/>
          <w:numId w:val="4"/>
        </w:numPr>
      </w:pPr>
      <w:r w:rsidRPr="00AD5486">
        <w:rPr>
          <w:b/>
          <w:color w:val="00B050"/>
        </w:rPr>
        <w:t>Easy</w:t>
      </w:r>
      <w:r w:rsidRPr="00AD5486">
        <w:rPr>
          <w:color w:val="00B050"/>
        </w:rPr>
        <w:t xml:space="preserve"> </w:t>
      </w:r>
      <w:r>
        <w:t xml:space="preserve">and </w:t>
      </w:r>
      <w:r w:rsidRPr="00AD5486">
        <w:rPr>
          <w:b/>
          <w:color w:val="00B050"/>
        </w:rPr>
        <w:t>inexpensive</w:t>
      </w:r>
      <w:r w:rsidRPr="00AD5486">
        <w:rPr>
          <w:color w:val="00B050"/>
        </w:rPr>
        <w:t xml:space="preserve"> </w:t>
      </w:r>
      <w:r>
        <w:t>to implement</w:t>
      </w:r>
    </w:p>
    <w:p w:rsidR="00431F62" w:rsidRPr="00F50789" w:rsidRDefault="00431F62" w:rsidP="00DB7359">
      <w:pPr>
        <w:pStyle w:val="Heading5"/>
      </w:pPr>
      <w:r w:rsidRPr="00F50789">
        <w:t>Disadvantages</w:t>
      </w:r>
    </w:p>
    <w:p w:rsidR="00431F62" w:rsidRPr="00F50789" w:rsidRDefault="00431F62" w:rsidP="00F619AD">
      <w:pPr>
        <w:pStyle w:val="ListParagraph"/>
        <w:numPr>
          <w:ilvl w:val="1"/>
          <w:numId w:val="4"/>
        </w:numPr>
        <w:jc w:val="both"/>
      </w:pPr>
      <w:r>
        <w:t xml:space="preserve">Data storage and authentication is </w:t>
      </w:r>
      <w:r w:rsidRPr="00F50789">
        <w:rPr>
          <w:b/>
          <w:color w:val="FF0000"/>
        </w:rPr>
        <w:t>not centralised</w:t>
      </w:r>
      <w:r>
        <w:t xml:space="preserve">, hence it is </w:t>
      </w:r>
      <w:r w:rsidRPr="00F50789">
        <w:rPr>
          <w:b/>
          <w:color w:val="C00000"/>
        </w:rPr>
        <w:t>only practical in very small organisations</w:t>
      </w:r>
      <w:r>
        <w:rPr>
          <w:b/>
          <w:color w:val="C00000"/>
        </w:rPr>
        <w:t>.</w:t>
      </w:r>
    </w:p>
    <w:p w:rsidR="00431F62" w:rsidRDefault="00431F62" w:rsidP="00F619AD">
      <w:pPr>
        <w:pStyle w:val="ListParagraph"/>
        <w:numPr>
          <w:ilvl w:val="1"/>
          <w:numId w:val="4"/>
        </w:numPr>
        <w:jc w:val="both"/>
      </w:pPr>
      <w:r>
        <w:t xml:space="preserve">User accounts must be duplicated on every device from which a user accesses resources. This distribution of user information makes </w:t>
      </w:r>
      <w:r w:rsidRPr="00AD5486">
        <w:rPr>
          <w:b/>
          <w:color w:val="FF0000"/>
        </w:rPr>
        <w:t>maintaining a peer-to-peer network difficult</w:t>
      </w:r>
      <w:r>
        <w:t xml:space="preserve">, especially </w:t>
      </w:r>
      <w:r w:rsidRPr="00AD5486">
        <w:rPr>
          <w:b/>
          <w:color w:val="FF0000"/>
        </w:rPr>
        <w:t>as the network grows</w:t>
      </w:r>
      <w:r>
        <w:t>.</w:t>
      </w:r>
    </w:p>
    <w:p w:rsidR="00431F62" w:rsidRDefault="00431F62" w:rsidP="00431F62">
      <w:pPr>
        <w:jc w:val="center"/>
      </w:pPr>
      <w:r>
        <w:rPr>
          <w:noProof/>
          <w:lang w:eastAsia="en-SG"/>
        </w:rPr>
        <w:drawing>
          <wp:inline distT="0" distB="0" distL="0" distR="0" wp14:anchorId="68F26A77" wp14:editId="36EB4527">
            <wp:extent cx="3485555" cy="337511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ertopeernetwo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25" cy="33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2" w:rsidRDefault="00431F62" w:rsidP="00431F62">
      <w:r>
        <w:br w:type="page"/>
      </w:r>
    </w:p>
    <w:p w:rsidR="00431F62" w:rsidRDefault="00956095" w:rsidP="00956095">
      <w:pPr>
        <w:pStyle w:val="Heading3"/>
      </w:pPr>
      <w:r>
        <w:lastRenderedPageBreak/>
        <w:t>2.4</w:t>
      </w:r>
      <w:r>
        <w:tab/>
      </w:r>
      <w:r w:rsidR="00431F62">
        <w:t>Network Topologies?</w:t>
      </w:r>
    </w:p>
    <w:p w:rsidR="00431F62" w:rsidRPr="004A4547" w:rsidRDefault="00431F62" w:rsidP="00431F62">
      <w:r>
        <w:rPr>
          <w:b/>
        </w:rPr>
        <w:t>These are not required in the A level syllabus.</w:t>
      </w:r>
      <w:r>
        <w:rPr>
          <w:b/>
        </w:rPr>
        <w:br/>
        <w:t>Network topologies</w:t>
      </w:r>
      <w:r>
        <w:t xml:space="preserve"> are the physical shape of the network. There are three types: </w:t>
      </w:r>
      <w:r>
        <w:rPr>
          <w:b/>
        </w:rPr>
        <w:t>bus</w:t>
      </w:r>
      <w:r>
        <w:t xml:space="preserve">, </w:t>
      </w:r>
      <w:r>
        <w:rPr>
          <w:b/>
        </w:rPr>
        <w:t>star</w:t>
      </w:r>
      <w:r>
        <w:t xml:space="preserve">, and </w:t>
      </w:r>
      <w:r>
        <w:rPr>
          <w:b/>
        </w:rPr>
        <w:t>ring topologies</w:t>
      </w:r>
      <w:r>
        <w:t>.</w:t>
      </w:r>
    </w:p>
    <w:p w:rsidR="00431F62" w:rsidRDefault="00956095" w:rsidP="00956095">
      <w:pPr>
        <w:pStyle w:val="Heading3"/>
      </w:pPr>
      <w:r>
        <w:t>2.5</w:t>
      </w:r>
      <w:r>
        <w:tab/>
      </w:r>
      <w:r w:rsidR="00431F62">
        <w:t>Types of Connections</w:t>
      </w:r>
    </w:p>
    <w:p w:rsidR="00431F62" w:rsidRDefault="00431F62" w:rsidP="000F1336">
      <w:pPr>
        <w:pStyle w:val="Heading4"/>
      </w:pPr>
      <w:r>
        <w:t>Simplex Connections</w:t>
      </w:r>
    </w:p>
    <w:p w:rsidR="00431F62" w:rsidRDefault="00431F62" w:rsidP="00431F62">
      <w:pPr>
        <w:jc w:val="both"/>
      </w:pPr>
      <w:r>
        <w:t xml:space="preserve">A </w:t>
      </w:r>
      <w:r w:rsidRPr="00AD5486">
        <w:rPr>
          <w:b/>
        </w:rPr>
        <w:t>simplex connection</w:t>
      </w:r>
      <w:r>
        <w:t xml:space="preserve"> is a connection that allows </w:t>
      </w:r>
      <w:r>
        <w:rPr>
          <w:b/>
          <w:color w:val="FF0000"/>
        </w:rPr>
        <w:t>communication</w:t>
      </w:r>
      <w:r w:rsidRPr="00AD5486">
        <w:rPr>
          <w:b/>
          <w:color w:val="FF0000"/>
        </w:rPr>
        <w:t xml:space="preserve"> in only one direction</w:t>
      </w:r>
      <w:r>
        <w:t>, from the transmitter to the receiver.</w:t>
      </w:r>
    </w:p>
    <w:p w:rsidR="00431F62" w:rsidRDefault="00431F62" w:rsidP="000F1336">
      <w:pPr>
        <w:pStyle w:val="Heading4"/>
      </w:pPr>
      <w:r>
        <w:t>Half-duplex Connections (HDX)</w:t>
      </w:r>
    </w:p>
    <w:p w:rsidR="00431F62" w:rsidRDefault="00431F62" w:rsidP="00431F62">
      <w:pPr>
        <w:jc w:val="both"/>
      </w:pPr>
      <w:r>
        <w:t xml:space="preserve">A </w:t>
      </w:r>
      <w:r>
        <w:rPr>
          <w:b/>
        </w:rPr>
        <w:t>half-duplex connection</w:t>
      </w:r>
      <w:r>
        <w:t xml:space="preserve"> allows </w:t>
      </w:r>
      <w:r w:rsidRPr="00A65998">
        <w:rPr>
          <w:b/>
          <w:color w:val="FF0000"/>
        </w:rPr>
        <w:t>communication to take place in both directions</w:t>
      </w:r>
      <w:r>
        <w:t xml:space="preserve">, but only at </w:t>
      </w:r>
      <w:r w:rsidRPr="00A65998">
        <w:rPr>
          <w:b/>
          <w:color w:val="FF0000"/>
        </w:rPr>
        <w:t>one direction at a time</w:t>
      </w:r>
      <w:r>
        <w:t xml:space="preserve"> (not simultaneously). </w:t>
      </w:r>
    </w:p>
    <w:p w:rsidR="00431F62" w:rsidRDefault="00431F62" w:rsidP="00DB7359">
      <w:pPr>
        <w:pStyle w:val="Heading5"/>
      </w:pPr>
      <w:r>
        <w:t>How half-duplex connections work</w:t>
      </w:r>
    </w:p>
    <w:p w:rsidR="00431F62" w:rsidRDefault="00431F62" w:rsidP="00431F62">
      <w:pPr>
        <w:jc w:val="both"/>
      </w:pPr>
      <w:r>
        <w:t xml:space="preserve">Typically, once a party begins receiving a signal, it </w:t>
      </w:r>
      <w:r w:rsidRPr="004E0727">
        <w:rPr>
          <w:color w:val="C00000"/>
        </w:rPr>
        <w:t>must wait for the transmitter to stop transmitting</w:t>
      </w:r>
      <w:r>
        <w:t xml:space="preserve"> before replying. Antennas are of trans-receiver type in these devices (transmitter and receiver) so as to transmit and receive the signal.</w:t>
      </w:r>
    </w:p>
    <w:p w:rsidR="00431F62" w:rsidRDefault="00431F62" w:rsidP="000F1336">
      <w:pPr>
        <w:pStyle w:val="Heading4"/>
      </w:pPr>
      <w:r>
        <w:t>Full-duplex Connections (FDX)</w:t>
      </w:r>
    </w:p>
    <w:p w:rsidR="00431F62" w:rsidRDefault="00431F62" w:rsidP="00431F62">
      <w:pPr>
        <w:jc w:val="both"/>
      </w:pPr>
      <w:r>
        <w:t xml:space="preserve">A </w:t>
      </w:r>
      <w:r>
        <w:rPr>
          <w:b/>
        </w:rPr>
        <w:t>full-duplex connection</w:t>
      </w:r>
      <w:r>
        <w:t xml:space="preserve"> allows </w:t>
      </w:r>
      <w:r w:rsidRPr="00A76F26">
        <w:rPr>
          <w:b/>
          <w:color w:val="FF0000"/>
        </w:rPr>
        <w:t xml:space="preserve">communication to take place in both directions </w:t>
      </w:r>
      <w:r w:rsidRPr="002652E9">
        <w:rPr>
          <w:b/>
          <w:color w:val="FF0000"/>
          <w:u w:val="single"/>
        </w:rPr>
        <w:t>simultaneously</w:t>
      </w:r>
      <w:r>
        <w:t>.</w:t>
      </w:r>
    </w:p>
    <w:p w:rsidR="00431F62" w:rsidRDefault="00431F62" w:rsidP="00DB7359">
      <w:pPr>
        <w:pStyle w:val="Heading5"/>
      </w:pPr>
      <w:r>
        <w:t>How full-duplex connections work</w:t>
      </w:r>
    </w:p>
    <w:p w:rsidR="00431F62" w:rsidRDefault="00431F62" w:rsidP="00431F62">
      <w:pPr>
        <w:jc w:val="both"/>
      </w:pPr>
      <w:r>
        <w:t xml:space="preserve">These connections work by making simultaneous use of </w:t>
      </w:r>
      <w:r w:rsidRPr="002652E9">
        <w:rPr>
          <w:b/>
          <w:color w:val="FF0000"/>
        </w:rPr>
        <w:t>two physical pairs of twisted cable</w:t>
      </w:r>
      <w:r>
        <w:t xml:space="preserve">, where one pair is used for receiving packets (of data) and one pair is used for sending packets, to a directly connected device. </w:t>
      </w:r>
    </w:p>
    <w:p w:rsidR="00431F62" w:rsidRDefault="00431F62" w:rsidP="00431F62">
      <w:pPr>
        <w:jc w:val="both"/>
      </w:pPr>
      <w:r>
        <w:t xml:space="preserve">This effectively makes the cable a </w:t>
      </w:r>
      <w:r w:rsidRPr="002652E9">
        <w:rPr>
          <w:b/>
          <w:color w:val="00B050"/>
        </w:rPr>
        <w:t>collision-free</w:t>
      </w:r>
      <w:r w:rsidRPr="002652E9">
        <w:rPr>
          <w:color w:val="00B050"/>
        </w:rPr>
        <w:t xml:space="preserve"> </w:t>
      </w:r>
      <w:r>
        <w:t xml:space="preserve">environment and </w:t>
      </w:r>
      <w:r w:rsidRPr="002652E9">
        <w:rPr>
          <w:b/>
          <w:color w:val="00B050"/>
        </w:rPr>
        <w:t>doubles the maximum data capacity</w:t>
      </w:r>
      <w:r w:rsidRPr="002652E9">
        <w:rPr>
          <w:color w:val="00B050"/>
        </w:rPr>
        <w:t xml:space="preserve"> </w:t>
      </w:r>
      <w:r>
        <w:t>for a connection, as compared to a half-duplex connection.</w:t>
      </w:r>
    </w:p>
    <w:p w:rsidR="00431F62" w:rsidRDefault="00431F62" w:rsidP="000F1336">
      <w:pPr>
        <w:pStyle w:val="Heading4"/>
      </w:pPr>
      <w:r>
        <w:t>Benefits of using full-duplex over half-duplex</w:t>
      </w:r>
    </w:p>
    <w:p w:rsidR="00431F62" w:rsidRDefault="00431F62" w:rsidP="00DB7359">
      <w:pPr>
        <w:pStyle w:val="Heading5"/>
        <w:numPr>
          <w:ilvl w:val="0"/>
          <w:numId w:val="5"/>
        </w:numPr>
      </w:pPr>
      <w:r w:rsidRPr="002652E9">
        <w:t>Time is not wasted</w:t>
      </w:r>
    </w:p>
    <w:p w:rsidR="00431F62" w:rsidRDefault="00431F62" w:rsidP="00431F62">
      <w:pPr>
        <w:spacing w:after="0"/>
        <w:ind w:left="720"/>
        <w:jc w:val="both"/>
      </w:pPr>
      <w:r w:rsidRPr="004A4547">
        <w:rPr>
          <w:b/>
          <w:color w:val="538135" w:themeColor="accent6" w:themeShade="BF"/>
        </w:rPr>
        <w:t xml:space="preserve">No frames need to be re-transmitted </w:t>
      </w:r>
      <w:r>
        <w:t xml:space="preserve">using a full-duplex connection as compared to a half-duplex connection, as there are </w:t>
      </w:r>
      <w:r w:rsidRPr="004A4547">
        <w:rPr>
          <w:b/>
          <w:color w:val="538135" w:themeColor="accent6" w:themeShade="BF"/>
        </w:rPr>
        <w:t>no collisions</w:t>
      </w:r>
      <w:r>
        <w:t>.</w:t>
      </w:r>
    </w:p>
    <w:p w:rsidR="00431F62" w:rsidRDefault="00431F62" w:rsidP="00431F62">
      <w:pPr>
        <w:pStyle w:val="example"/>
        <w:ind w:left="720"/>
        <w:jc w:val="both"/>
      </w:pPr>
      <w:r>
        <w:t>(In a half-duplex connection, if two or more stations/nodes transmit at the same time, signals will collide and become garbled.)</w:t>
      </w:r>
    </w:p>
    <w:p w:rsidR="00431F62" w:rsidRDefault="00431F62" w:rsidP="00DB7359">
      <w:pPr>
        <w:pStyle w:val="Heading5"/>
        <w:numPr>
          <w:ilvl w:val="0"/>
          <w:numId w:val="5"/>
        </w:numPr>
      </w:pPr>
      <w:r>
        <w:t>Full data capacity available in both directions</w:t>
      </w:r>
    </w:p>
    <w:p w:rsidR="00431F62" w:rsidRDefault="00431F62" w:rsidP="00431F62">
      <w:pPr>
        <w:ind w:left="720"/>
        <w:jc w:val="both"/>
      </w:pPr>
      <w:r>
        <w:t xml:space="preserve">The </w:t>
      </w:r>
      <w:r w:rsidRPr="004A4547">
        <w:rPr>
          <w:b/>
        </w:rPr>
        <w:t>send and receive functions</w:t>
      </w:r>
      <w:r>
        <w:t xml:space="preserve"> in a full-duplex connection are </w:t>
      </w:r>
      <w:r w:rsidRPr="004A4547">
        <w:rPr>
          <w:b/>
          <w:color w:val="538135" w:themeColor="accent6" w:themeShade="BF"/>
        </w:rPr>
        <w:t>separated</w:t>
      </w:r>
      <w:r>
        <w:t>, unlike a half-duplex connections where the same antennae send and receive data.</w:t>
      </w:r>
    </w:p>
    <w:p w:rsidR="00431F62" w:rsidRPr="004A4547" w:rsidRDefault="00431F62" w:rsidP="00DB7359">
      <w:pPr>
        <w:pStyle w:val="Heading5"/>
        <w:numPr>
          <w:ilvl w:val="0"/>
          <w:numId w:val="5"/>
        </w:numPr>
      </w:pPr>
      <w:r w:rsidRPr="004A4547">
        <w:t>Nodes do not have to wait until others complete their transmission</w:t>
      </w:r>
    </w:p>
    <w:p w:rsidR="00431F62" w:rsidRDefault="00431F62" w:rsidP="00431F62">
      <w:pPr>
        <w:ind w:left="720"/>
        <w:jc w:val="both"/>
      </w:pPr>
      <w:r>
        <w:t xml:space="preserve">This is because there is </w:t>
      </w:r>
      <w:r w:rsidRPr="004A4547">
        <w:rPr>
          <w:b/>
          <w:color w:val="538135" w:themeColor="accent6" w:themeShade="BF"/>
        </w:rPr>
        <w:t>only one transmitter</w:t>
      </w:r>
      <w:r w:rsidRPr="004A4547">
        <w:rPr>
          <w:color w:val="538135" w:themeColor="accent6" w:themeShade="BF"/>
        </w:rPr>
        <w:t xml:space="preserve"> </w:t>
      </w:r>
      <w:r>
        <w:t>for each twisted pair in cables used in a full-duplex connection.</w:t>
      </w:r>
    </w:p>
    <w:p w:rsidR="00431F62" w:rsidRDefault="00431F62" w:rsidP="00431F62">
      <w:r>
        <w:br w:type="page"/>
      </w:r>
    </w:p>
    <w:p w:rsidR="00431F62" w:rsidRDefault="00956095" w:rsidP="00956095">
      <w:pPr>
        <w:pStyle w:val="Heading3"/>
      </w:pPr>
      <w:r>
        <w:lastRenderedPageBreak/>
        <w:t>2.6</w:t>
      </w:r>
      <w:r>
        <w:tab/>
      </w:r>
      <w:r w:rsidR="00431F62">
        <w:t>Interconnection of LANs</w:t>
      </w:r>
    </w:p>
    <w:p w:rsidR="00431F62" w:rsidRDefault="00431F62" w:rsidP="00431F62">
      <w:pPr>
        <w:spacing w:after="0"/>
      </w:pPr>
      <w:r>
        <w:t>LANs need to be interconnected for various reasons:</w:t>
      </w:r>
    </w:p>
    <w:p w:rsidR="00431F62" w:rsidRDefault="00431F62" w:rsidP="00F619AD">
      <w:pPr>
        <w:pStyle w:val="ListParagraph"/>
        <w:numPr>
          <w:ilvl w:val="0"/>
          <w:numId w:val="6"/>
        </w:numPr>
        <w:spacing w:after="0"/>
      </w:pPr>
      <w:r w:rsidRPr="00F24D7F">
        <w:rPr>
          <w:b/>
          <w:color w:val="0070C0"/>
        </w:rPr>
        <w:t>Structure an organisation’s network</w:t>
      </w:r>
      <w:r>
        <w:t>:</w:t>
      </w:r>
    </w:p>
    <w:p w:rsidR="00431F62" w:rsidRDefault="00431F62" w:rsidP="00431F62">
      <w:pPr>
        <w:spacing w:after="158"/>
        <w:ind w:left="1077"/>
      </w:pPr>
      <w:r>
        <w:t>Organisations are generally structured into divisions.</w:t>
      </w:r>
      <w:r>
        <w:br/>
        <w:t>Each one is likely to have its own LAN.</w:t>
      </w:r>
      <w:r>
        <w:br/>
        <w:t xml:space="preserve">To </w:t>
      </w:r>
      <w:r w:rsidRPr="00F604C3">
        <w:rPr>
          <w:b/>
        </w:rPr>
        <w:t>enable communication</w:t>
      </w:r>
      <w:r>
        <w:t xml:space="preserve"> among the divisions, LANs need to be interconnected.</w:t>
      </w:r>
    </w:p>
    <w:p w:rsidR="00431F62" w:rsidRDefault="00431F62" w:rsidP="00F619AD">
      <w:pPr>
        <w:pStyle w:val="ListParagraph"/>
        <w:numPr>
          <w:ilvl w:val="0"/>
          <w:numId w:val="6"/>
        </w:numPr>
        <w:spacing w:after="0"/>
      </w:pPr>
      <w:r w:rsidRPr="00F24D7F">
        <w:rPr>
          <w:b/>
          <w:color w:val="0070C0"/>
        </w:rPr>
        <w:t>Extend maximum distance between stations/nodes</w:t>
      </w:r>
      <w:r>
        <w:t>:</w:t>
      </w:r>
    </w:p>
    <w:p w:rsidR="00431F62" w:rsidRDefault="00431F62" w:rsidP="00431F62">
      <w:pPr>
        <w:spacing w:after="0"/>
        <w:ind w:left="1077"/>
      </w:pPr>
      <w:r>
        <w:t>A division may be spread over several floors in a building.</w:t>
      </w:r>
    </w:p>
    <w:p w:rsidR="00431F62" w:rsidRDefault="00431F62" w:rsidP="00431F62">
      <w:pPr>
        <w:spacing w:after="0"/>
        <w:ind w:left="1077"/>
      </w:pPr>
      <w:r>
        <w:t>Each floor is likely to have its own LAN.</w:t>
      </w:r>
    </w:p>
    <w:p w:rsidR="00431F62" w:rsidRPr="009C7AF8" w:rsidRDefault="00431F62" w:rsidP="00431F62">
      <w:pPr>
        <w:spacing w:after="0"/>
        <w:ind w:left="1077"/>
        <w:rPr>
          <w:b/>
        </w:rPr>
      </w:pPr>
      <w:r>
        <w:t xml:space="preserve">Hence, there is a need to </w:t>
      </w:r>
      <w:r>
        <w:rPr>
          <w:b/>
        </w:rPr>
        <w:t>interconnect these LANs.</w:t>
      </w:r>
    </w:p>
    <w:p w:rsidR="00431F62" w:rsidRDefault="00431F62" w:rsidP="00431F62">
      <w:pPr>
        <w:jc w:val="both"/>
      </w:pPr>
    </w:p>
    <w:p w:rsidR="00431F62" w:rsidRDefault="000F1336" w:rsidP="000F1336">
      <w:pPr>
        <w:pStyle w:val="Heading4"/>
      </w:pPr>
      <w:r>
        <w:t>2.6.1</w:t>
      </w:r>
      <w:r>
        <w:tab/>
      </w:r>
      <w:r w:rsidR="00431F62">
        <w:t>Ways to interconnect LANs</w:t>
      </w:r>
    </w:p>
    <w:p w:rsidR="00431F62" w:rsidRDefault="00431F62" w:rsidP="00431F62">
      <w:pPr>
        <w:spacing w:after="0"/>
        <w:ind w:left="2880" w:hanging="2880"/>
      </w:pPr>
      <w:r w:rsidRPr="009667BE">
        <w:rPr>
          <w:b/>
          <w:color w:val="0070C0"/>
        </w:rPr>
        <w:t>Ethernet LANs:</w:t>
      </w:r>
      <w:r>
        <w:tab/>
        <w:t>Ethernet Hub</w:t>
      </w:r>
      <w:r>
        <w:br/>
        <w:t>Ethernet Switch</w:t>
      </w:r>
      <w:r>
        <w:br/>
        <w:t>Bridge</w:t>
      </w:r>
    </w:p>
    <w:p w:rsidR="00431F62" w:rsidRDefault="00431F62" w:rsidP="00431F62">
      <w:pPr>
        <w:ind w:left="2160" w:hanging="2160"/>
      </w:pPr>
      <w:r w:rsidRPr="009667BE">
        <w:rPr>
          <w:b/>
          <w:color w:val="0070C0"/>
        </w:rPr>
        <w:t>Different types of LANs:</w:t>
      </w:r>
      <w:r>
        <w:tab/>
        <w:t>Bridge</w:t>
      </w:r>
    </w:p>
    <w:p w:rsidR="00431F62" w:rsidRDefault="000F1336" w:rsidP="000F1336">
      <w:pPr>
        <w:pStyle w:val="Heading4"/>
      </w:pPr>
      <w:r>
        <w:t>2.6.2</w:t>
      </w:r>
      <w:r>
        <w:tab/>
      </w:r>
      <w:r w:rsidR="00431F62">
        <w:t>Interconnection using Hub</w:t>
      </w:r>
    </w:p>
    <w:p w:rsidR="00431F62" w:rsidRDefault="00431F62" w:rsidP="00431F62">
      <w:pPr>
        <w:jc w:val="both"/>
      </w:pPr>
      <w:r>
        <w:t xml:space="preserve">It is a networking device used to </w:t>
      </w:r>
      <w:r w:rsidRPr="00820812">
        <w:rPr>
          <w:b/>
          <w:color w:val="FF0000"/>
        </w:rPr>
        <w:t>connect the nodes</w:t>
      </w:r>
      <w:r w:rsidRPr="00820812">
        <w:rPr>
          <w:color w:val="FF0000"/>
        </w:rPr>
        <w:t xml:space="preserve"> </w:t>
      </w:r>
      <w:r>
        <w:t xml:space="preserve">in a physical </w:t>
      </w:r>
      <w:r>
        <w:rPr>
          <w:b/>
        </w:rPr>
        <w:t>star topology</w:t>
      </w:r>
      <w:r>
        <w:t xml:space="preserve"> network into a </w:t>
      </w:r>
      <w:r>
        <w:rPr>
          <w:b/>
        </w:rPr>
        <w:t>logical bus topology</w:t>
      </w:r>
      <w:r>
        <w:t>.</w:t>
      </w:r>
    </w:p>
    <w:p w:rsidR="00431F62" w:rsidRDefault="00431F62" w:rsidP="00431F62">
      <w:pPr>
        <w:jc w:val="both"/>
      </w:pPr>
      <w:r>
        <w:t xml:space="preserve">A hub can be connected in a </w:t>
      </w:r>
      <w:r w:rsidRPr="00820812">
        <w:rPr>
          <w:b/>
          <w:color w:val="FF0000"/>
        </w:rPr>
        <w:t>multi-tier design</w:t>
      </w:r>
      <w:r w:rsidRPr="00820812">
        <w:rPr>
          <w:color w:val="FF0000"/>
        </w:rPr>
        <w:t xml:space="preserve"> </w:t>
      </w:r>
      <w:r>
        <w:t>with a backbone hub at its top, hence allowing interconnection of entire LANs.</w:t>
      </w:r>
    </w:p>
    <w:p w:rsidR="00431F62" w:rsidRPr="00951001" w:rsidRDefault="00431F62" w:rsidP="00DB7359">
      <w:pPr>
        <w:pStyle w:val="Heading5"/>
      </w:pPr>
      <w:r w:rsidRPr="00951001">
        <w:t>Advantage:</w:t>
      </w:r>
    </w:p>
    <w:p w:rsidR="00431F62" w:rsidRDefault="00431F62" w:rsidP="00F619AD">
      <w:pPr>
        <w:pStyle w:val="ListParagraph"/>
        <w:numPr>
          <w:ilvl w:val="0"/>
          <w:numId w:val="4"/>
        </w:numPr>
      </w:pPr>
      <w:r>
        <w:t xml:space="preserve">If one hub is down, the remaining network </w:t>
      </w:r>
      <w:r w:rsidRPr="00E97149">
        <w:rPr>
          <w:b/>
          <w:color w:val="00B050"/>
        </w:rPr>
        <w:t>continues to operate</w:t>
      </w:r>
      <w:r>
        <w:t>.</w:t>
      </w:r>
    </w:p>
    <w:p w:rsidR="00431F62" w:rsidRPr="00951001" w:rsidRDefault="00431F62" w:rsidP="00DB7359">
      <w:pPr>
        <w:pStyle w:val="Heading5"/>
      </w:pPr>
      <w:r w:rsidRPr="00951001">
        <w:t>Disadvantages:</w:t>
      </w:r>
    </w:p>
    <w:p w:rsidR="00431F62" w:rsidRDefault="00431F62" w:rsidP="00F619AD">
      <w:pPr>
        <w:pStyle w:val="ListParagraph"/>
        <w:numPr>
          <w:ilvl w:val="0"/>
          <w:numId w:val="8"/>
        </w:numPr>
      </w:pPr>
      <w:r w:rsidRPr="00E97149">
        <w:rPr>
          <w:b/>
          <w:color w:val="FF0000"/>
        </w:rPr>
        <w:t>Only one station/node can transmit at a time</w:t>
      </w:r>
      <w:r w:rsidRPr="00E97149">
        <w:rPr>
          <w:color w:val="FF0000"/>
        </w:rPr>
        <w:t xml:space="preserve"> </w:t>
      </w:r>
      <w:r>
        <w:t>in the entire network, otherwise, there would be collisions. (i.e. lack of traffic isolation in the network)</w:t>
      </w:r>
    </w:p>
    <w:p w:rsidR="00431F62" w:rsidRDefault="00431F62" w:rsidP="00F619AD">
      <w:pPr>
        <w:pStyle w:val="ListParagraph"/>
        <w:numPr>
          <w:ilvl w:val="0"/>
          <w:numId w:val="8"/>
        </w:numPr>
      </w:pPr>
      <w:r>
        <w:rPr>
          <w:b/>
          <w:color w:val="FF0000"/>
        </w:rPr>
        <w:t>Not too many stations</w:t>
      </w:r>
      <w:r>
        <w:rPr>
          <w:color w:val="FF0000"/>
        </w:rPr>
        <w:t xml:space="preserve"> </w:t>
      </w:r>
      <w:r>
        <w:t>can be connected in the network.</w:t>
      </w:r>
    </w:p>
    <w:p w:rsidR="00431F62" w:rsidRPr="00E97149" w:rsidRDefault="00431F62" w:rsidP="00431F62">
      <w:pPr>
        <w:jc w:val="center"/>
      </w:pPr>
      <w:r>
        <w:rPr>
          <w:noProof/>
          <w:lang w:eastAsia="en-SG"/>
        </w:rPr>
        <w:drawing>
          <wp:inline distT="0" distB="0" distL="0" distR="0" wp14:anchorId="7AC8AE8C" wp14:editId="7FDD38B3">
            <wp:extent cx="3474067" cy="2289810"/>
            <wp:effectExtent l="12700" t="12700" r="1905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b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7" t="12818" r="2263" b="4715"/>
                    <a:stretch/>
                  </pic:blipFill>
                  <pic:spPr bwMode="auto">
                    <a:xfrm>
                      <a:off x="0" y="0"/>
                      <a:ext cx="3515031" cy="23168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62" w:rsidRDefault="000F1336" w:rsidP="000F1336">
      <w:pPr>
        <w:pStyle w:val="Heading4"/>
      </w:pPr>
      <w:r>
        <w:lastRenderedPageBreak/>
        <w:t>2.6.3</w:t>
      </w:r>
      <w:r>
        <w:tab/>
      </w:r>
      <w:r w:rsidR="00431F62">
        <w:t>Interconnection using Switch</w:t>
      </w:r>
    </w:p>
    <w:p w:rsidR="00431F62" w:rsidRDefault="00431F62" w:rsidP="00431F62">
      <w:pPr>
        <w:jc w:val="both"/>
      </w:pPr>
      <w:r>
        <w:t xml:space="preserve">A switch is a network device that acts as a </w:t>
      </w:r>
      <w:r w:rsidRPr="00951001">
        <w:rPr>
          <w:b/>
          <w:color w:val="FF0000"/>
        </w:rPr>
        <w:t xml:space="preserve">common connecting point </w:t>
      </w:r>
      <w:r>
        <w:t xml:space="preserve">for various nodes or segments. It breaks the network into </w:t>
      </w:r>
      <w:r w:rsidRPr="00951001">
        <w:rPr>
          <w:b/>
          <w:color w:val="FF0000"/>
        </w:rPr>
        <w:t>LAN segments</w:t>
      </w:r>
      <w:r>
        <w:t xml:space="preserve">. </w:t>
      </w:r>
    </w:p>
    <w:p w:rsidR="00431F62" w:rsidRPr="00020FFB" w:rsidRDefault="00431F62" w:rsidP="00431F62">
      <w:pPr>
        <w:jc w:val="both"/>
      </w:pPr>
      <w:r>
        <w:t xml:space="preserve">It </w:t>
      </w:r>
      <w:r w:rsidRPr="00020FFB">
        <w:rPr>
          <w:b/>
          <w:color w:val="FF0000"/>
        </w:rPr>
        <w:t>forwards messages</w:t>
      </w:r>
      <w:r w:rsidRPr="00020FFB">
        <w:rPr>
          <w:color w:val="FF0000"/>
        </w:rPr>
        <w:t xml:space="preserve"> </w:t>
      </w:r>
      <w:r>
        <w:t>between the computers attached to it.</w:t>
      </w:r>
    </w:p>
    <w:p w:rsidR="00431F62" w:rsidRDefault="00431F62" w:rsidP="00431F62">
      <w:pPr>
        <w:jc w:val="both"/>
      </w:pPr>
      <w:r>
        <w:t xml:space="preserve">Switches </w:t>
      </w:r>
      <w:r w:rsidRPr="00951001">
        <w:rPr>
          <w:b/>
          <w:color w:val="FF0000"/>
        </w:rPr>
        <w:t>filter frames</w:t>
      </w:r>
      <w:r>
        <w:t xml:space="preserve">, </w:t>
      </w:r>
      <w:r w:rsidRPr="008A57FB">
        <w:rPr>
          <w:b/>
          <w:color w:val="FF0000"/>
        </w:rPr>
        <w:t>isolating traffic</w:t>
      </w:r>
      <w:r w:rsidRPr="008A57FB">
        <w:rPr>
          <w:color w:val="FF0000"/>
        </w:rPr>
        <w:t xml:space="preserve"> </w:t>
      </w:r>
      <w:r>
        <w:t>in the network. The frames on the same LAN segment are not usually forwarded onto other segments.</w:t>
      </w:r>
    </w:p>
    <w:p w:rsidR="00431F62" w:rsidRDefault="00431F62" w:rsidP="00431F62">
      <w:pPr>
        <w:jc w:val="both"/>
      </w:pPr>
      <w:r>
        <w:t xml:space="preserve">Like hubs, switches can be connected in a </w:t>
      </w:r>
      <w:r w:rsidRPr="00141792">
        <w:rPr>
          <w:b/>
          <w:color w:val="FF0000"/>
        </w:rPr>
        <w:t>multi-tier design</w:t>
      </w:r>
      <w:r w:rsidRPr="00141792">
        <w:rPr>
          <w:color w:val="FF0000"/>
        </w:rPr>
        <w:t xml:space="preserve"> </w:t>
      </w:r>
      <w:r>
        <w:t>with a backbone switch as its top. This leads to further performance improvement.</w:t>
      </w:r>
    </w:p>
    <w:p w:rsidR="00431F62" w:rsidRPr="00DB7359" w:rsidRDefault="000F1336" w:rsidP="00DB7359">
      <w:pPr>
        <w:pStyle w:val="Heading5"/>
      </w:pPr>
      <w:r>
        <w:t>2.6.4</w:t>
      </w:r>
      <w:r>
        <w:tab/>
      </w:r>
      <w:r w:rsidR="00431F62" w:rsidRPr="00DB7359">
        <w:t>Ethernet Switch</w:t>
      </w:r>
    </w:p>
    <w:p w:rsidR="00431F62" w:rsidRPr="00020FFB" w:rsidRDefault="00431F62" w:rsidP="00431F62">
      <w:r>
        <w:t xml:space="preserve">It contains two layers, the </w:t>
      </w:r>
      <w:r>
        <w:rPr>
          <w:b/>
        </w:rPr>
        <w:t>physical</w:t>
      </w:r>
      <w:r>
        <w:t xml:space="preserve"> and </w:t>
      </w:r>
      <w:r>
        <w:rPr>
          <w:b/>
        </w:rPr>
        <w:t>MAC layer</w:t>
      </w:r>
      <w:r>
        <w:t>.</w:t>
      </w:r>
      <w:r>
        <w:br/>
        <w:t xml:space="preserve">It is capable of </w:t>
      </w:r>
      <w:r w:rsidRPr="00782EA9">
        <w:rPr>
          <w:b/>
        </w:rPr>
        <w:t>buffering frames</w:t>
      </w:r>
      <w:r>
        <w:t>.</w:t>
      </w:r>
      <w:r>
        <w:br/>
        <w:t xml:space="preserve">It examines </w:t>
      </w:r>
      <w:r>
        <w:rPr>
          <w:b/>
        </w:rPr>
        <w:t>frame headers</w:t>
      </w:r>
      <w:r>
        <w:t xml:space="preserve"> and </w:t>
      </w:r>
      <w:r>
        <w:rPr>
          <w:b/>
        </w:rPr>
        <w:t xml:space="preserve">selectively forwards </w:t>
      </w:r>
      <w:r>
        <w:t xml:space="preserve">the </w:t>
      </w:r>
      <w:r>
        <w:rPr>
          <w:b/>
        </w:rPr>
        <w:t>frame</w:t>
      </w:r>
      <w:r>
        <w:t xml:space="preserve"> based on the MAC destination address.</w:t>
      </w:r>
      <w:r>
        <w:br/>
        <w:t>Other links can be used to switch other frames simultaneously.</w:t>
      </w:r>
      <w:r>
        <w:br/>
        <w:t>Stations are unaware of the presence of the switch.</w:t>
      </w:r>
    </w:p>
    <w:p w:rsidR="00431F62" w:rsidRDefault="000F1336" w:rsidP="000F1336">
      <w:pPr>
        <w:pStyle w:val="Heading4"/>
      </w:pPr>
      <w:r>
        <w:t>2.6.5</w:t>
      </w:r>
      <w:r>
        <w:tab/>
      </w:r>
      <w:r w:rsidR="00431F62">
        <w:t>Interconnection using Bridge</w:t>
      </w:r>
    </w:p>
    <w:p w:rsidR="00431F62" w:rsidRDefault="00431F62" w:rsidP="00431F62">
      <w:pPr>
        <w:spacing w:after="0"/>
        <w:jc w:val="both"/>
      </w:pPr>
      <w:r>
        <w:t xml:space="preserve">A bridge has the </w:t>
      </w:r>
      <w:r w:rsidRPr="00020FFB">
        <w:rPr>
          <w:b/>
          <w:color w:val="FF0000"/>
        </w:rPr>
        <w:t xml:space="preserve">same basic functionality </w:t>
      </w:r>
      <w:r>
        <w:t xml:space="preserve">of a </w:t>
      </w:r>
      <w:r w:rsidRPr="00020FFB">
        <w:rPr>
          <w:b/>
          <w:color w:val="FF0000"/>
        </w:rPr>
        <w:t>switch</w:t>
      </w:r>
      <w:r>
        <w:t xml:space="preserve">, but it </w:t>
      </w:r>
      <w:r w:rsidRPr="00020FFB">
        <w:rPr>
          <w:b/>
          <w:color w:val="C00000"/>
        </w:rPr>
        <w:t>has fewer ports</w:t>
      </w:r>
      <w:r w:rsidRPr="00020FFB">
        <w:rPr>
          <w:color w:val="C00000"/>
        </w:rPr>
        <w:t xml:space="preserve"> </w:t>
      </w:r>
      <w:r>
        <w:t xml:space="preserve">and is </w:t>
      </w:r>
      <w:r w:rsidRPr="00020FFB">
        <w:rPr>
          <w:b/>
          <w:color w:val="C00000"/>
        </w:rPr>
        <w:t>software-based</w:t>
      </w:r>
      <w:r>
        <w:t>.</w:t>
      </w:r>
      <w:r>
        <w:br/>
        <w:t xml:space="preserve">It </w:t>
      </w:r>
      <w:r>
        <w:rPr>
          <w:b/>
        </w:rPr>
        <w:t>passes messages</w:t>
      </w:r>
      <w:r>
        <w:t xml:space="preserve"> between two segments of a (bus) LAN.</w:t>
      </w:r>
    </w:p>
    <w:p w:rsidR="00431F62" w:rsidRDefault="00431F62" w:rsidP="00431F62">
      <w:pPr>
        <w:spacing w:after="0"/>
        <w:jc w:val="both"/>
      </w:pPr>
      <w:r>
        <w:t>It can be used to segment a bus networks into two segments.</w:t>
      </w:r>
    </w:p>
    <w:p w:rsidR="00431F62" w:rsidRPr="00020FFB" w:rsidRDefault="00431F62" w:rsidP="00431F62">
      <w:pPr>
        <w:jc w:val="both"/>
      </w:pPr>
      <w:r>
        <w:t>Bridge also has two layers, just like the switch.</w:t>
      </w:r>
    </w:p>
    <w:p w:rsidR="00431F62" w:rsidRDefault="00431F62" w:rsidP="00431F62">
      <w:r>
        <w:br w:type="page"/>
      </w:r>
    </w:p>
    <w:p w:rsidR="00431F62" w:rsidRDefault="00FA2247" w:rsidP="00FA2247">
      <w:pPr>
        <w:pStyle w:val="Heading3"/>
      </w:pPr>
      <w:r>
        <w:lastRenderedPageBreak/>
        <w:t>2.7</w:t>
      </w:r>
      <w:r>
        <w:tab/>
      </w:r>
      <w:r w:rsidR="00431F62">
        <w:t>Network Architecture</w:t>
      </w:r>
    </w:p>
    <w:p w:rsidR="00431F62" w:rsidRDefault="00FA2247" w:rsidP="000F1336">
      <w:pPr>
        <w:pStyle w:val="Heading4"/>
      </w:pPr>
      <w:r>
        <w:t>2.7.1</w:t>
      </w:r>
      <w:r>
        <w:tab/>
      </w:r>
      <w:r w:rsidR="00431F62">
        <w:t>Client/Server Architecture</w:t>
      </w:r>
    </w:p>
    <w:p w:rsidR="00431F62" w:rsidRPr="004549AE" w:rsidRDefault="00431F62" w:rsidP="00DB7359">
      <w:pPr>
        <w:pStyle w:val="Heading5"/>
      </w:pPr>
      <w:r>
        <w:t>Roles</w:t>
      </w:r>
    </w:p>
    <w:p w:rsidR="00431F62" w:rsidRDefault="00431F62" w:rsidP="00431F62">
      <w:pPr>
        <w:ind w:left="2160" w:hanging="2160"/>
        <w:jc w:val="both"/>
      </w:pPr>
      <w:r w:rsidRPr="003E2559">
        <w:rPr>
          <w:b/>
          <w:color w:val="0070C0"/>
        </w:rPr>
        <w:t>Client/Server</w:t>
      </w:r>
      <w:r>
        <w:t>:</w:t>
      </w:r>
      <w:r>
        <w:tab/>
        <w:t xml:space="preserve">The client and server are </w:t>
      </w:r>
      <w:r w:rsidRPr="003E2559">
        <w:rPr>
          <w:b/>
          <w:color w:val="FF0000"/>
        </w:rPr>
        <w:t xml:space="preserve">two communications parties </w:t>
      </w:r>
      <w:r>
        <w:t xml:space="preserve">with </w:t>
      </w:r>
      <w:r w:rsidRPr="003E2559">
        <w:rPr>
          <w:b/>
          <w:color w:val="FF0000"/>
        </w:rPr>
        <w:t>different roles and responsibilities</w:t>
      </w:r>
      <w:r>
        <w:t>. Services and resources are placed on the server for the client to access.</w:t>
      </w:r>
    </w:p>
    <w:p w:rsidR="00431F62" w:rsidRDefault="00431F62" w:rsidP="00431F62">
      <w:pPr>
        <w:spacing w:after="0"/>
        <w:ind w:left="2160" w:hanging="2160"/>
        <w:jc w:val="both"/>
      </w:pPr>
      <w:r w:rsidRPr="003E2559">
        <w:rPr>
          <w:b/>
          <w:color w:val="0070C0"/>
        </w:rPr>
        <w:t>Server</w:t>
      </w:r>
      <w:r>
        <w:t>:</w:t>
      </w:r>
      <w:r>
        <w:tab/>
        <w:t xml:space="preserve">It </w:t>
      </w:r>
      <w:r w:rsidRPr="003E2559">
        <w:rPr>
          <w:b/>
          <w:color w:val="FF0000"/>
        </w:rPr>
        <w:t>hosts resources</w:t>
      </w:r>
      <w:r w:rsidRPr="003E2559">
        <w:rPr>
          <w:color w:val="FF0000"/>
        </w:rPr>
        <w:t xml:space="preserve"> </w:t>
      </w:r>
      <w:r>
        <w:t xml:space="preserve">(e.g. files) or </w:t>
      </w:r>
      <w:r w:rsidRPr="003E2559">
        <w:rPr>
          <w:b/>
          <w:color w:val="FF0000"/>
        </w:rPr>
        <w:t>offers services</w:t>
      </w:r>
      <w:r w:rsidRPr="003E2559">
        <w:rPr>
          <w:color w:val="FF0000"/>
        </w:rPr>
        <w:t xml:space="preserve"> </w:t>
      </w:r>
      <w:r>
        <w:t>(e.g. Internet banking).</w:t>
      </w:r>
    </w:p>
    <w:p w:rsidR="00431F62" w:rsidRDefault="00431F62" w:rsidP="00431F62">
      <w:pPr>
        <w:spacing w:after="0"/>
        <w:ind w:left="2160"/>
        <w:jc w:val="both"/>
      </w:pPr>
      <w:r>
        <w:t xml:space="preserve">It is </w:t>
      </w:r>
      <w:r w:rsidRPr="003E2559">
        <w:rPr>
          <w:b/>
          <w:color w:val="FF0000"/>
        </w:rPr>
        <w:t>always on</w:t>
      </w:r>
      <w:r>
        <w:t xml:space="preserve"> to wait for connections to come in. However, servers may be turned off during periods of maintenance/fault.</w:t>
      </w:r>
    </w:p>
    <w:p w:rsidR="00431F62" w:rsidRDefault="00431F62" w:rsidP="00431F62">
      <w:pPr>
        <w:ind w:left="2160"/>
        <w:jc w:val="both"/>
      </w:pPr>
      <w:r>
        <w:t xml:space="preserve">It is usually given </w:t>
      </w:r>
      <w:r w:rsidRPr="003E2559">
        <w:rPr>
          <w:b/>
          <w:color w:val="FF0000"/>
        </w:rPr>
        <w:t xml:space="preserve">permanent addresses </w:t>
      </w:r>
      <w:r>
        <w:t>so that it can be accessed easily.</w:t>
      </w:r>
    </w:p>
    <w:p w:rsidR="00431F62" w:rsidRDefault="00431F62" w:rsidP="00431F62">
      <w:pPr>
        <w:spacing w:after="0"/>
        <w:jc w:val="both"/>
      </w:pPr>
      <w:r w:rsidRPr="003E2559">
        <w:rPr>
          <w:b/>
          <w:color w:val="0070C0"/>
        </w:rPr>
        <w:t>Client</w:t>
      </w:r>
      <w:r>
        <w:t>:</w:t>
      </w:r>
      <w:r>
        <w:tab/>
      </w:r>
      <w:r>
        <w:tab/>
      </w:r>
      <w:r>
        <w:tab/>
        <w:t xml:space="preserve">It </w:t>
      </w:r>
      <w:r w:rsidRPr="003E2559">
        <w:rPr>
          <w:b/>
          <w:color w:val="FF0000"/>
        </w:rPr>
        <w:t>communicates with servers</w:t>
      </w:r>
      <w:r w:rsidRPr="003E2559">
        <w:rPr>
          <w:color w:val="FF0000"/>
        </w:rPr>
        <w:t xml:space="preserve"> </w:t>
      </w:r>
      <w:r>
        <w:t>to access services and/or resources.</w:t>
      </w:r>
    </w:p>
    <w:p w:rsidR="00431F62" w:rsidRDefault="00431F62" w:rsidP="00431F62">
      <w:pPr>
        <w:ind w:left="2160"/>
        <w:jc w:val="both"/>
      </w:pPr>
      <w:r>
        <w:t xml:space="preserve">A client usually </w:t>
      </w:r>
      <w:r w:rsidRPr="00582D5A">
        <w:rPr>
          <w:b/>
          <w:color w:val="FF0000"/>
        </w:rPr>
        <w:t>does not communicate with other clients directly</w:t>
      </w:r>
      <w:r>
        <w:t>. However, this is possible via a server.</w:t>
      </w:r>
    </w:p>
    <w:p w:rsidR="00431F62" w:rsidRDefault="00431F62" w:rsidP="00DB7359">
      <w:pPr>
        <w:pStyle w:val="Heading5"/>
      </w:pPr>
      <w:r>
        <w:t>What is a client/server architecture?</w:t>
      </w:r>
    </w:p>
    <w:p w:rsidR="00431F62" w:rsidRDefault="00431F62" w:rsidP="00431F62">
      <w:r>
        <w:t xml:space="preserve">There is at least </w:t>
      </w:r>
      <w:r>
        <w:rPr>
          <w:b/>
        </w:rPr>
        <w:t xml:space="preserve">one serving computer (the </w:t>
      </w:r>
      <w:r w:rsidRPr="00B02B37">
        <w:rPr>
          <w:b/>
          <w:u w:val="single"/>
        </w:rPr>
        <w:t>server</w:t>
      </w:r>
      <w:r>
        <w:rPr>
          <w:b/>
        </w:rPr>
        <w:t>)</w:t>
      </w:r>
      <w:r>
        <w:t xml:space="preserve"> which provides all the </w:t>
      </w:r>
      <w:r w:rsidRPr="00B02B37">
        <w:rPr>
          <w:b/>
          <w:u w:val="single"/>
        </w:rPr>
        <w:t>client</w:t>
      </w:r>
      <w:r>
        <w:t xml:space="preserve"> machines with all the facilities they need, which is usually file and printer sharing.</w:t>
      </w:r>
    </w:p>
    <w:p w:rsidR="00431F62" w:rsidRPr="00B02B37" w:rsidRDefault="00431F62" w:rsidP="00DB7359">
      <w:pPr>
        <w:pStyle w:val="Heading5"/>
      </w:pPr>
      <w:r w:rsidRPr="00B02B37">
        <w:t>Disadvantages</w:t>
      </w:r>
    </w:p>
    <w:p w:rsidR="00431F62" w:rsidRDefault="00431F62" w:rsidP="00F619AD">
      <w:pPr>
        <w:pStyle w:val="ListParagraph"/>
        <w:numPr>
          <w:ilvl w:val="0"/>
          <w:numId w:val="9"/>
        </w:numPr>
      </w:pPr>
      <w:r w:rsidRPr="00B02B37">
        <w:rPr>
          <w:b/>
          <w:color w:val="FF0000"/>
        </w:rPr>
        <w:t>Cost</w:t>
      </w:r>
      <w:r>
        <w:t xml:space="preserve"> </w:t>
      </w:r>
    </w:p>
    <w:p w:rsidR="00431F62" w:rsidRDefault="00431F62" w:rsidP="00431F62">
      <w:pPr>
        <w:pStyle w:val="ListParagraph"/>
      </w:pPr>
      <w:r>
        <w:t xml:space="preserve">With client/server computing, there is a need to purchase a </w:t>
      </w:r>
      <w:r w:rsidRPr="003B0BD1">
        <w:rPr>
          <w:b/>
          <w:color w:val="FF0000"/>
        </w:rPr>
        <w:t>central serving machine</w:t>
      </w:r>
      <w:r w:rsidRPr="003B0BD1">
        <w:rPr>
          <w:color w:val="FF0000"/>
        </w:rPr>
        <w:t xml:space="preserve"> </w:t>
      </w:r>
      <w:r>
        <w:t xml:space="preserve">that should be </w:t>
      </w:r>
      <w:r w:rsidRPr="003B0BD1">
        <w:rPr>
          <w:b/>
          <w:color w:val="C00000"/>
        </w:rPr>
        <w:t>fast</w:t>
      </w:r>
      <w:r w:rsidRPr="003B0BD1">
        <w:rPr>
          <w:color w:val="C00000"/>
        </w:rPr>
        <w:t xml:space="preserve"> </w:t>
      </w:r>
      <w:r>
        <w:t xml:space="preserve">and have </w:t>
      </w:r>
      <w:r w:rsidRPr="003B0BD1">
        <w:rPr>
          <w:b/>
          <w:color w:val="C00000"/>
        </w:rPr>
        <w:t>huge storage capacity</w:t>
      </w:r>
      <w:r>
        <w:t>.</w:t>
      </w:r>
    </w:p>
    <w:p w:rsidR="00431F62" w:rsidRDefault="00431F62" w:rsidP="00F619AD">
      <w:pPr>
        <w:pStyle w:val="ListParagraph"/>
        <w:numPr>
          <w:ilvl w:val="0"/>
          <w:numId w:val="9"/>
        </w:numPr>
      </w:pPr>
      <w:r>
        <w:rPr>
          <w:b/>
          <w:color w:val="FF0000"/>
        </w:rPr>
        <w:t>Reliance on one central system</w:t>
      </w:r>
      <w:r>
        <w:rPr>
          <w:color w:val="FF0000"/>
        </w:rPr>
        <w:t xml:space="preserve"> </w:t>
      </w:r>
      <w:r w:rsidRPr="003B0BD1">
        <w:t>for provision of services</w:t>
      </w:r>
    </w:p>
    <w:p w:rsidR="00431F62" w:rsidRDefault="00431F62" w:rsidP="00431F62">
      <w:pPr>
        <w:pStyle w:val="ListParagraph"/>
        <w:rPr>
          <w:color w:val="FF0000"/>
        </w:rPr>
      </w:pPr>
      <w:r w:rsidRPr="003B0BD1">
        <w:t xml:space="preserve">If this central system (the server) fails, </w:t>
      </w:r>
      <w:r w:rsidRPr="003B0BD1">
        <w:rPr>
          <w:b/>
          <w:color w:val="FF0000"/>
        </w:rPr>
        <w:t>access</w:t>
      </w:r>
      <w:r w:rsidRPr="003B0BD1">
        <w:rPr>
          <w:color w:val="FF0000"/>
        </w:rPr>
        <w:t xml:space="preserve"> </w:t>
      </w:r>
      <w:r w:rsidRPr="003B0BD1">
        <w:t xml:space="preserve">to all information and to the services on this machine </w:t>
      </w:r>
      <w:r>
        <w:rPr>
          <w:b/>
          <w:color w:val="FF0000"/>
        </w:rPr>
        <w:t>would likely be lost</w:t>
      </w:r>
      <w:r>
        <w:rPr>
          <w:color w:val="FF0000"/>
        </w:rPr>
        <w:t>.</w:t>
      </w:r>
    </w:p>
    <w:p w:rsidR="00431F62" w:rsidRDefault="00D36E27" w:rsidP="000F1336">
      <w:pPr>
        <w:pStyle w:val="Heading4"/>
      </w:pPr>
      <w:r>
        <w:t>2.7.2</w:t>
      </w:r>
      <w:r>
        <w:tab/>
      </w:r>
      <w:r w:rsidR="00431F62">
        <w:t>Peer-to-Peer Architecture</w:t>
      </w:r>
    </w:p>
    <w:p w:rsidR="00431F62" w:rsidRDefault="00431F62" w:rsidP="00431F62">
      <w:r>
        <w:t xml:space="preserve">In a </w:t>
      </w:r>
      <w:r w:rsidRPr="00904DD5">
        <w:rPr>
          <w:b/>
        </w:rPr>
        <w:t>peer-to-peer architecture</w:t>
      </w:r>
      <w:r>
        <w:t>: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All nodes are </w:t>
      </w:r>
      <w:r w:rsidRPr="00904DD5">
        <w:rPr>
          <w:b/>
          <w:color w:val="FF0000"/>
        </w:rPr>
        <w:t>peer-to-peer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 w:rsidRPr="00904DD5">
        <w:rPr>
          <w:b/>
          <w:color w:val="FF0000"/>
        </w:rPr>
        <w:t xml:space="preserve">No server </w:t>
      </w:r>
      <w:r>
        <w:t>required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A P2P node </w:t>
      </w:r>
      <w:r w:rsidRPr="00904DD5">
        <w:rPr>
          <w:b/>
          <w:color w:val="FF0000"/>
        </w:rPr>
        <w:t>may offer contents to others</w:t>
      </w:r>
      <w:r>
        <w:t>. It makes this information available in the network.</w:t>
      </w:r>
    </w:p>
    <w:p w:rsidR="00431F62" w:rsidRDefault="00431F62" w:rsidP="00F619AD">
      <w:pPr>
        <w:pStyle w:val="ListParagraph"/>
        <w:numPr>
          <w:ilvl w:val="0"/>
          <w:numId w:val="1"/>
        </w:numPr>
      </w:pPr>
      <w:r>
        <w:t xml:space="preserve">Other P2P nodes may access these contents </w:t>
      </w:r>
      <w:r w:rsidRPr="00904DD5">
        <w:rPr>
          <w:b/>
          <w:color w:val="FF0000"/>
        </w:rPr>
        <w:t>via direct communication</w:t>
      </w:r>
      <w:r>
        <w:t>.</w:t>
      </w:r>
    </w:p>
    <w:p w:rsidR="00431F62" w:rsidRDefault="00431F62" w:rsidP="00431F62">
      <w:r>
        <w:br w:type="page"/>
      </w:r>
    </w:p>
    <w:p w:rsidR="00431F62" w:rsidRDefault="007943CE" w:rsidP="007943CE">
      <w:pPr>
        <w:pStyle w:val="Heading3"/>
      </w:pPr>
      <w:r>
        <w:lastRenderedPageBreak/>
        <w:t>2.8</w:t>
      </w:r>
      <w:r>
        <w:tab/>
      </w:r>
      <w:r w:rsidR="00431F62">
        <w:t>Intranet</w:t>
      </w:r>
    </w:p>
    <w:p w:rsidR="00431F62" w:rsidRDefault="00431F62" w:rsidP="00431F62">
      <w:pPr>
        <w:jc w:val="both"/>
      </w:pPr>
      <w:r>
        <w:t xml:space="preserve">An </w:t>
      </w:r>
      <w:r>
        <w:rPr>
          <w:b/>
        </w:rPr>
        <w:t>intranet</w:t>
      </w:r>
      <w:r>
        <w:t xml:space="preserve"> is a </w:t>
      </w:r>
      <w:r w:rsidRPr="00A90BBB">
        <w:rPr>
          <w:b/>
          <w:color w:val="FF0000"/>
        </w:rPr>
        <w:t>private network</w:t>
      </w:r>
      <w:r w:rsidRPr="00A90BBB">
        <w:rPr>
          <w:color w:val="FF0000"/>
        </w:rPr>
        <w:t xml:space="preserve"> </w:t>
      </w:r>
      <w:r>
        <w:t xml:space="preserve">that uses </w:t>
      </w:r>
      <w:r w:rsidRPr="00A90BBB">
        <w:rPr>
          <w:b/>
          <w:color w:val="FF0000"/>
        </w:rPr>
        <w:t>Internet protocols and services</w:t>
      </w:r>
      <w:r w:rsidRPr="00A90BBB">
        <w:rPr>
          <w:color w:val="FF0000"/>
        </w:rPr>
        <w:t xml:space="preserve"> </w:t>
      </w:r>
      <w:r>
        <w:t>to share an organisation’s information with its members/staff.</w:t>
      </w:r>
    </w:p>
    <w:p w:rsidR="00431F62" w:rsidRDefault="00431F62" w:rsidP="00431F62">
      <w:pPr>
        <w:jc w:val="both"/>
      </w:pPr>
      <w:r>
        <w:t xml:space="preserve">Just like the Internet, these members/staff can access an intranet via a </w:t>
      </w:r>
      <w:r w:rsidRPr="00C84742">
        <w:rPr>
          <w:b/>
          <w:color w:val="FF0000"/>
        </w:rPr>
        <w:t>regular web browser</w:t>
      </w:r>
      <w:r w:rsidRPr="00C84742">
        <w:rPr>
          <w:color w:val="FF0000"/>
        </w:rPr>
        <w:t xml:space="preserve"> </w:t>
      </w:r>
      <w:r>
        <w:t xml:space="preserve">and </w:t>
      </w:r>
      <w:r w:rsidRPr="00C84742">
        <w:rPr>
          <w:b/>
          <w:color w:val="FF0000"/>
        </w:rPr>
        <w:t>navigate an organisation’s web pages</w:t>
      </w:r>
      <w:r>
        <w:t xml:space="preserve">. An intranet usually contains information that is segregated from the Internet due to </w:t>
      </w:r>
      <w:r w:rsidRPr="00C84742">
        <w:rPr>
          <w:b/>
          <w:color w:val="00B050"/>
        </w:rPr>
        <w:t>privacy</w:t>
      </w:r>
      <w:r w:rsidRPr="00C84742">
        <w:rPr>
          <w:color w:val="00B050"/>
        </w:rPr>
        <w:t xml:space="preserve"> </w:t>
      </w:r>
      <w:r>
        <w:t xml:space="preserve">and </w:t>
      </w:r>
      <w:r w:rsidRPr="00C84742">
        <w:rPr>
          <w:b/>
          <w:color w:val="00B050"/>
        </w:rPr>
        <w:t>confidentiality</w:t>
      </w:r>
      <w:r w:rsidRPr="00C84742">
        <w:rPr>
          <w:color w:val="00B050"/>
        </w:rPr>
        <w:t xml:space="preserve"> </w:t>
      </w:r>
      <w:r>
        <w:t>reasons.</w:t>
      </w:r>
    </w:p>
    <w:p w:rsidR="00431F62" w:rsidRDefault="00431F62" w:rsidP="00431F62">
      <w:pPr>
        <w:jc w:val="both"/>
      </w:pPr>
      <w:r>
        <w:t xml:space="preserve">Therefore, an </w:t>
      </w:r>
      <w:r>
        <w:rPr>
          <w:b/>
        </w:rPr>
        <w:t>intranet</w:t>
      </w:r>
      <w:r>
        <w:t xml:space="preserve"> provides all the features of the World Wide Web, but </w:t>
      </w:r>
      <w:r w:rsidRPr="00C84742">
        <w:rPr>
          <w:b/>
          <w:color w:val="FF0000"/>
        </w:rPr>
        <w:t>access is usually given to a closed group only, normally controlled by a password</w:t>
      </w:r>
      <w:r>
        <w:t>.</w:t>
      </w:r>
    </w:p>
    <w:p w:rsidR="00431F62" w:rsidRDefault="001F312E" w:rsidP="000F1336">
      <w:pPr>
        <w:pStyle w:val="Heading4"/>
      </w:pPr>
      <w:r>
        <w:t>2.8.1</w:t>
      </w:r>
      <w:r>
        <w:tab/>
      </w:r>
      <w:r w:rsidR="00431F62" w:rsidRPr="00C84742">
        <w:t>Benefits of an Intranet</w:t>
      </w:r>
    </w:p>
    <w:p w:rsidR="00431F62" w:rsidRPr="004C02D3" w:rsidRDefault="00431F62" w:rsidP="00DB7359">
      <w:pPr>
        <w:pStyle w:val="Heading5"/>
      </w:pPr>
      <w:r w:rsidRPr="004C234B">
        <w:t>Over the Internet</w:t>
      </w:r>
    </w:p>
    <w:p w:rsidR="00431F62" w:rsidRPr="004C02D3" w:rsidRDefault="00431F62" w:rsidP="00F619AD">
      <w:pPr>
        <w:pStyle w:val="ListParagraph"/>
        <w:numPr>
          <w:ilvl w:val="0"/>
          <w:numId w:val="12"/>
        </w:numPr>
      </w:pPr>
      <w:r>
        <w:t xml:space="preserve">Access is </w:t>
      </w:r>
      <w:r w:rsidRPr="004C02D3">
        <w:rPr>
          <w:b/>
          <w:color w:val="385623" w:themeColor="accent6" w:themeShade="80"/>
        </w:rPr>
        <w:t>controlled</w:t>
      </w:r>
    </w:p>
    <w:p w:rsidR="00431F62" w:rsidRDefault="00431F62" w:rsidP="00F619AD">
      <w:pPr>
        <w:pStyle w:val="ListParagraph"/>
        <w:numPr>
          <w:ilvl w:val="0"/>
          <w:numId w:val="12"/>
        </w:numPr>
      </w:pPr>
      <w:r w:rsidRPr="004C234B">
        <w:rPr>
          <w:b/>
          <w:color w:val="385623" w:themeColor="accent6" w:themeShade="80"/>
        </w:rPr>
        <w:t>More secure</w:t>
      </w:r>
      <w:r w:rsidRPr="004C234B">
        <w:rPr>
          <w:color w:val="385623" w:themeColor="accent6" w:themeShade="80"/>
        </w:rPr>
        <w:t xml:space="preserve"> </w:t>
      </w:r>
      <w:r>
        <w:t>than the Internet due to only authorised people having access</w:t>
      </w:r>
    </w:p>
    <w:p w:rsidR="00431F62" w:rsidRDefault="00431F62" w:rsidP="00F619AD">
      <w:pPr>
        <w:pStyle w:val="ListParagraph"/>
        <w:numPr>
          <w:ilvl w:val="0"/>
          <w:numId w:val="12"/>
        </w:numPr>
      </w:pPr>
      <w:r w:rsidRPr="004C234B">
        <w:rPr>
          <w:b/>
          <w:color w:val="385623" w:themeColor="accent6" w:themeShade="80"/>
        </w:rPr>
        <w:t>Faster</w:t>
      </w:r>
      <w:r w:rsidRPr="004C234B">
        <w:rPr>
          <w:color w:val="385623" w:themeColor="accent6" w:themeShade="80"/>
        </w:rPr>
        <w:t xml:space="preserve"> </w:t>
      </w:r>
      <w:r>
        <w:t>than the Internet as it usually covers a small area.</w:t>
      </w:r>
    </w:p>
    <w:p w:rsidR="00431F62" w:rsidRPr="004C234B" w:rsidRDefault="00431F62" w:rsidP="00F619AD">
      <w:pPr>
        <w:pStyle w:val="ListParagraph"/>
        <w:numPr>
          <w:ilvl w:val="0"/>
          <w:numId w:val="12"/>
        </w:numPr>
      </w:pPr>
      <w:r w:rsidRPr="004C02D3">
        <w:rPr>
          <w:b/>
          <w:color w:val="385623" w:themeColor="accent6" w:themeShade="80"/>
        </w:rPr>
        <w:t>Less likely to crash</w:t>
      </w:r>
      <w:r w:rsidRPr="004C02D3">
        <w:rPr>
          <w:color w:val="385623" w:themeColor="accent6" w:themeShade="80"/>
        </w:rPr>
        <w:t xml:space="preserve"> </w:t>
      </w:r>
      <w:r>
        <w:t>the websites due to less hits</w:t>
      </w:r>
    </w:p>
    <w:p w:rsidR="00431F62" w:rsidRPr="00C84742" w:rsidRDefault="00431F62" w:rsidP="00DB7359">
      <w:pPr>
        <w:pStyle w:val="Heading5"/>
      </w:pPr>
      <w:r w:rsidRPr="00C84742">
        <w:t>Tangible Benefits</w:t>
      </w:r>
    </w:p>
    <w:p w:rsidR="00431F62" w:rsidRDefault="00431F62" w:rsidP="00F619AD">
      <w:pPr>
        <w:pStyle w:val="ListParagraph"/>
        <w:numPr>
          <w:ilvl w:val="0"/>
          <w:numId w:val="10"/>
        </w:numPr>
      </w:pPr>
      <w:r w:rsidRPr="00C84742">
        <w:rPr>
          <w:b/>
          <w:color w:val="385623" w:themeColor="accent6" w:themeShade="80"/>
        </w:rPr>
        <w:t>Inexpensive</w:t>
      </w:r>
      <w:r w:rsidRPr="00C84742">
        <w:rPr>
          <w:color w:val="385623" w:themeColor="accent6" w:themeShade="80"/>
        </w:rPr>
        <w:t xml:space="preserve"> </w:t>
      </w:r>
      <w:r>
        <w:t>to implement</w:t>
      </w:r>
    </w:p>
    <w:p w:rsidR="00431F62" w:rsidRDefault="00431F62" w:rsidP="00F619AD">
      <w:pPr>
        <w:pStyle w:val="ListParagraph"/>
        <w:numPr>
          <w:ilvl w:val="0"/>
          <w:numId w:val="10"/>
        </w:numPr>
      </w:pPr>
      <w:r w:rsidRPr="00C84742">
        <w:rPr>
          <w:b/>
          <w:color w:val="385623" w:themeColor="accent6" w:themeShade="80"/>
        </w:rPr>
        <w:t>Easy to use</w:t>
      </w:r>
      <w:r>
        <w:t>, just point and click</w:t>
      </w:r>
    </w:p>
    <w:p w:rsidR="00431F62" w:rsidRPr="00C84742" w:rsidRDefault="00431F62" w:rsidP="00F619AD">
      <w:pPr>
        <w:pStyle w:val="ListParagraph"/>
        <w:numPr>
          <w:ilvl w:val="0"/>
          <w:numId w:val="10"/>
        </w:numPr>
        <w:rPr>
          <w:b/>
          <w:color w:val="385623" w:themeColor="accent6" w:themeShade="80"/>
        </w:rPr>
      </w:pPr>
      <w:r w:rsidRPr="00C84742">
        <w:rPr>
          <w:b/>
          <w:color w:val="385623" w:themeColor="accent6" w:themeShade="80"/>
        </w:rPr>
        <w:t>Saves time and money</w:t>
      </w:r>
    </w:p>
    <w:p w:rsidR="00431F62" w:rsidRDefault="00431F62" w:rsidP="00F619AD">
      <w:pPr>
        <w:pStyle w:val="ListParagraph"/>
        <w:numPr>
          <w:ilvl w:val="0"/>
          <w:numId w:val="10"/>
        </w:numPr>
      </w:pPr>
      <w:r w:rsidRPr="00C84742">
        <w:rPr>
          <w:b/>
          <w:color w:val="385623" w:themeColor="accent6" w:themeShade="80"/>
        </w:rPr>
        <w:t>Better information</w:t>
      </w:r>
      <w:r w:rsidRPr="00C84742">
        <w:t>,</w:t>
      </w:r>
      <w:r>
        <w:rPr>
          <w:b/>
          <w:color w:val="00B050"/>
        </w:rPr>
        <w:t xml:space="preserve"> </w:t>
      </w:r>
      <w:r w:rsidRPr="00C84742">
        <w:rPr>
          <w:b/>
          <w:color w:val="385623" w:themeColor="accent6" w:themeShade="80"/>
        </w:rPr>
        <w:t>faster</w:t>
      </w:r>
      <w:r w:rsidRPr="00C84742">
        <w:rPr>
          <w:color w:val="385623" w:themeColor="accent6" w:themeShade="80"/>
        </w:rPr>
        <w:t xml:space="preserve"> </w:t>
      </w:r>
      <w:r>
        <w:t>too</w:t>
      </w:r>
    </w:p>
    <w:p w:rsidR="00431F62" w:rsidRDefault="00431F62" w:rsidP="00F619AD">
      <w:pPr>
        <w:pStyle w:val="ListParagraph"/>
        <w:numPr>
          <w:ilvl w:val="0"/>
          <w:numId w:val="10"/>
        </w:numPr>
      </w:pPr>
      <w:r>
        <w:t xml:space="preserve">Based on </w:t>
      </w:r>
      <w:r w:rsidRPr="00C84742">
        <w:rPr>
          <w:b/>
          <w:color w:val="385623" w:themeColor="accent6" w:themeShade="80"/>
        </w:rPr>
        <w:t>open Internet standards</w:t>
      </w:r>
    </w:p>
    <w:p w:rsidR="00431F62" w:rsidRDefault="00431F62" w:rsidP="00F619AD">
      <w:pPr>
        <w:pStyle w:val="ListParagraph"/>
        <w:numPr>
          <w:ilvl w:val="0"/>
          <w:numId w:val="10"/>
        </w:numPr>
      </w:pPr>
      <w:r w:rsidRPr="00C84742">
        <w:rPr>
          <w:b/>
          <w:color w:val="385623" w:themeColor="accent6" w:themeShade="80"/>
        </w:rPr>
        <w:t>Scalable</w:t>
      </w:r>
      <w:r w:rsidRPr="00C84742">
        <w:rPr>
          <w:color w:val="385623" w:themeColor="accent6" w:themeShade="80"/>
        </w:rPr>
        <w:t xml:space="preserve"> </w:t>
      </w:r>
      <w:r>
        <w:t xml:space="preserve">and </w:t>
      </w:r>
      <w:r w:rsidRPr="00C84742">
        <w:rPr>
          <w:b/>
          <w:color w:val="385623" w:themeColor="accent6" w:themeShade="80"/>
        </w:rPr>
        <w:t>flexible</w:t>
      </w:r>
    </w:p>
    <w:p w:rsidR="00431F62" w:rsidRDefault="00431F62" w:rsidP="00F619AD">
      <w:pPr>
        <w:pStyle w:val="ListParagraph"/>
        <w:numPr>
          <w:ilvl w:val="0"/>
          <w:numId w:val="10"/>
        </w:numPr>
      </w:pPr>
      <w:r w:rsidRPr="00C84742">
        <w:rPr>
          <w:b/>
          <w:color w:val="385623" w:themeColor="accent6" w:themeShade="80"/>
        </w:rPr>
        <w:t>Puts users in control</w:t>
      </w:r>
      <w:r w:rsidRPr="00C84742">
        <w:rPr>
          <w:color w:val="385623" w:themeColor="accent6" w:themeShade="80"/>
        </w:rPr>
        <w:t xml:space="preserve"> </w:t>
      </w:r>
      <w:r>
        <w:t>of their data</w:t>
      </w:r>
    </w:p>
    <w:p w:rsidR="00431F62" w:rsidRPr="007177E5" w:rsidRDefault="00431F62" w:rsidP="00DB7359">
      <w:pPr>
        <w:pStyle w:val="Heading5"/>
      </w:pPr>
      <w:r w:rsidRPr="007177E5">
        <w:t>Intangible Benefits</w:t>
      </w:r>
    </w:p>
    <w:p w:rsidR="00431F62" w:rsidRDefault="00431F62" w:rsidP="00F619AD">
      <w:pPr>
        <w:pStyle w:val="ListParagraph"/>
        <w:numPr>
          <w:ilvl w:val="0"/>
          <w:numId w:val="11"/>
        </w:numPr>
      </w:pPr>
      <w:r>
        <w:t xml:space="preserve">Improved </w:t>
      </w:r>
      <w:r w:rsidRPr="00243772">
        <w:rPr>
          <w:b/>
          <w:color w:val="385623" w:themeColor="accent6" w:themeShade="80"/>
        </w:rPr>
        <w:t>decision making</w:t>
      </w:r>
    </w:p>
    <w:p w:rsidR="00431F62" w:rsidRDefault="00431F62" w:rsidP="00F619AD">
      <w:pPr>
        <w:pStyle w:val="ListParagraph"/>
        <w:numPr>
          <w:ilvl w:val="0"/>
          <w:numId w:val="11"/>
        </w:numPr>
      </w:pPr>
      <w:r>
        <w:t xml:space="preserve">Improved </w:t>
      </w:r>
      <w:r w:rsidRPr="00243772">
        <w:rPr>
          <w:b/>
          <w:color w:val="385623" w:themeColor="accent6" w:themeShade="80"/>
        </w:rPr>
        <w:t>quality of life</w:t>
      </w:r>
    </w:p>
    <w:p w:rsidR="00431F62" w:rsidRDefault="00431F62" w:rsidP="00F619AD">
      <w:pPr>
        <w:pStyle w:val="ListParagraph"/>
        <w:numPr>
          <w:ilvl w:val="0"/>
          <w:numId w:val="11"/>
        </w:numPr>
      </w:pPr>
      <w:r>
        <w:t xml:space="preserve">Improved </w:t>
      </w:r>
      <w:r w:rsidRPr="00243772">
        <w:rPr>
          <w:b/>
          <w:color w:val="385623" w:themeColor="accent6" w:themeShade="80"/>
        </w:rPr>
        <w:t>productivity</w:t>
      </w:r>
    </w:p>
    <w:p w:rsidR="00431F62" w:rsidRDefault="00431F62" w:rsidP="00F619AD">
      <w:pPr>
        <w:pStyle w:val="ListParagraph"/>
        <w:numPr>
          <w:ilvl w:val="0"/>
          <w:numId w:val="11"/>
        </w:numPr>
      </w:pPr>
      <w:r>
        <w:t xml:space="preserve">Builds a </w:t>
      </w:r>
      <w:r w:rsidRPr="007177E5">
        <w:rPr>
          <w:b/>
          <w:color w:val="385623" w:themeColor="accent6" w:themeShade="80"/>
        </w:rPr>
        <w:t>culture of sharing and collaboration</w:t>
      </w:r>
    </w:p>
    <w:p w:rsidR="00431F62" w:rsidRDefault="00431F62" w:rsidP="00F619AD">
      <w:pPr>
        <w:pStyle w:val="ListParagraph"/>
        <w:numPr>
          <w:ilvl w:val="0"/>
          <w:numId w:val="11"/>
        </w:numPr>
      </w:pPr>
      <w:r>
        <w:t xml:space="preserve">Facilitates </w:t>
      </w:r>
      <w:r w:rsidRPr="007177E5">
        <w:rPr>
          <w:b/>
          <w:color w:val="385623" w:themeColor="accent6" w:themeShade="80"/>
        </w:rPr>
        <w:t>organisational learning</w:t>
      </w:r>
    </w:p>
    <w:p w:rsidR="00431F62" w:rsidRDefault="00A627EC" w:rsidP="00A627EC">
      <w:pPr>
        <w:pStyle w:val="Heading3"/>
      </w:pPr>
      <w:r>
        <w:t>2.9</w:t>
      </w:r>
      <w:r>
        <w:tab/>
      </w:r>
      <w:bookmarkStart w:id="0" w:name="_GoBack"/>
      <w:bookmarkEnd w:id="0"/>
      <w:r w:rsidR="00431F62">
        <w:t>Enterprise Networks</w:t>
      </w:r>
    </w:p>
    <w:p w:rsidR="00431F62" w:rsidRPr="00C77DA7" w:rsidRDefault="00431F62" w:rsidP="00431F62">
      <w:pPr>
        <w:jc w:val="both"/>
      </w:pPr>
      <w:r>
        <w:t xml:space="preserve">It is a network that </w:t>
      </w:r>
      <w:r w:rsidRPr="00C77DA7">
        <w:rPr>
          <w:b/>
          <w:color w:val="FF0000"/>
        </w:rPr>
        <w:t>includes elements of both LANs and</w:t>
      </w:r>
      <w:r w:rsidRPr="00C77DA7">
        <w:rPr>
          <w:color w:val="FF0000"/>
        </w:rPr>
        <w:t xml:space="preserve"> </w:t>
      </w:r>
      <w:r w:rsidRPr="00C77DA7">
        <w:rPr>
          <w:b/>
          <w:color w:val="FF0000"/>
        </w:rPr>
        <w:t>WANs</w:t>
      </w:r>
      <w:r>
        <w:t>. It is owned and operated by a single organisation</w:t>
      </w:r>
    </w:p>
    <w:p w:rsidR="00431F62" w:rsidRPr="003E2559" w:rsidRDefault="00431F62" w:rsidP="00431F62">
      <w:pPr>
        <w:ind w:left="2160"/>
        <w:jc w:val="both"/>
      </w:pPr>
    </w:p>
    <w:p w:rsidR="00D03CDF" w:rsidRPr="00431F62" w:rsidRDefault="00D03CDF" w:rsidP="00431F62"/>
    <w:sectPr w:rsidR="00D03CDF" w:rsidRPr="00431F62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229" w:rsidRDefault="000D5229" w:rsidP="00334FC7">
      <w:pPr>
        <w:spacing w:after="0" w:line="240" w:lineRule="auto"/>
      </w:pPr>
      <w:r>
        <w:separator/>
      </w:r>
    </w:p>
  </w:endnote>
  <w:endnote w:type="continuationSeparator" w:id="0">
    <w:p w:rsidR="000D5229" w:rsidRDefault="000D5229" w:rsidP="0033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 Pro Display">
    <w:panose1 w:val="00000000000000000000"/>
    <w:charset w:val="00"/>
    <w:family w:val="modern"/>
    <w:notTrueType/>
    <w:pitch w:val="variable"/>
    <w:sig w:usb0="A00002D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5939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0BB" w:rsidRDefault="001A60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7E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A60BB" w:rsidRDefault="001A60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229" w:rsidRDefault="000D5229" w:rsidP="00334FC7">
      <w:pPr>
        <w:spacing w:after="0" w:line="240" w:lineRule="auto"/>
      </w:pPr>
      <w:r>
        <w:separator/>
      </w:r>
    </w:p>
  </w:footnote>
  <w:footnote w:type="continuationSeparator" w:id="0">
    <w:p w:rsidR="000D5229" w:rsidRDefault="000D5229" w:rsidP="0033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7084"/>
    <w:multiLevelType w:val="hybridMultilevel"/>
    <w:tmpl w:val="44D63D1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A272C"/>
    <w:multiLevelType w:val="hybridMultilevel"/>
    <w:tmpl w:val="150CE3D2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D59B1"/>
    <w:multiLevelType w:val="hybridMultilevel"/>
    <w:tmpl w:val="4BD8143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8600D"/>
    <w:multiLevelType w:val="hybridMultilevel"/>
    <w:tmpl w:val="03426E04"/>
    <w:lvl w:ilvl="0" w:tplc="1CBA7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871E1D"/>
    <w:multiLevelType w:val="hybridMultilevel"/>
    <w:tmpl w:val="DA50D2E6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94369"/>
    <w:multiLevelType w:val="hybridMultilevel"/>
    <w:tmpl w:val="C53E7602"/>
    <w:lvl w:ilvl="0" w:tplc="DEE80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22A7E"/>
    <w:multiLevelType w:val="multilevel"/>
    <w:tmpl w:val="B0CE48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D8C5FD8"/>
    <w:multiLevelType w:val="hybridMultilevel"/>
    <w:tmpl w:val="61B0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F1993"/>
    <w:multiLevelType w:val="multilevel"/>
    <w:tmpl w:val="66E02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46A503F"/>
    <w:multiLevelType w:val="hybridMultilevel"/>
    <w:tmpl w:val="A01E1074"/>
    <w:lvl w:ilvl="0" w:tplc="DEE80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2618C"/>
    <w:multiLevelType w:val="multilevel"/>
    <w:tmpl w:val="66E02B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49C250D2"/>
    <w:multiLevelType w:val="multilevel"/>
    <w:tmpl w:val="8CA2C3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5B215A08"/>
    <w:multiLevelType w:val="hybridMultilevel"/>
    <w:tmpl w:val="5CC0962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76441"/>
    <w:multiLevelType w:val="hybridMultilevel"/>
    <w:tmpl w:val="4CBC3AA2"/>
    <w:lvl w:ilvl="0" w:tplc="B3C061AE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76407C"/>
    <w:multiLevelType w:val="hybridMultilevel"/>
    <w:tmpl w:val="7E0039CE"/>
    <w:lvl w:ilvl="0" w:tplc="2DEAC75A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9"/>
  </w:num>
  <w:num w:numId="5">
    <w:abstractNumId w:val="7"/>
  </w:num>
  <w:num w:numId="6">
    <w:abstractNumId w:val="3"/>
  </w:num>
  <w:num w:numId="7">
    <w:abstractNumId w:val="10"/>
  </w:num>
  <w:num w:numId="8">
    <w:abstractNumId w:val="12"/>
  </w:num>
  <w:num w:numId="9">
    <w:abstractNumId w:val="4"/>
  </w:num>
  <w:num w:numId="10">
    <w:abstractNumId w:val="13"/>
  </w:num>
  <w:num w:numId="11">
    <w:abstractNumId w:val="1"/>
  </w:num>
  <w:num w:numId="12">
    <w:abstractNumId w:val="2"/>
  </w:num>
  <w:num w:numId="13">
    <w:abstractNumId w:val="8"/>
  </w:num>
  <w:num w:numId="14">
    <w:abstractNumId w:val="6"/>
  </w:num>
  <w:num w:numId="15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62"/>
    <w:rsid w:val="00020CFA"/>
    <w:rsid w:val="00035E2B"/>
    <w:rsid w:val="00065D39"/>
    <w:rsid w:val="00070DDF"/>
    <w:rsid w:val="000C3B21"/>
    <w:rsid w:val="000D5229"/>
    <w:rsid w:val="000F1336"/>
    <w:rsid w:val="00114DA6"/>
    <w:rsid w:val="00116E99"/>
    <w:rsid w:val="00123E1A"/>
    <w:rsid w:val="00155C65"/>
    <w:rsid w:val="00184C96"/>
    <w:rsid w:val="001A09E1"/>
    <w:rsid w:val="001A60BB"/>
    <w:rsid w:val="001C0582"/>
    <w:rsid w:val="001F312E"/>
    <w:rsid w:val="002330DB"/>
    <w:rsid w:val="00235F63"/>
    <w:rsid w:val="002703D9"/>
    <w:rsid w:val="0027370B"/>
    <w:rsid w:val="0028105E"/>
    <w:rsid w:val="002D16C5"/>
    <w:rsid w:val="002D407D"/>
    <w:rsid w:val="002E785C"/>
    <w:rsid w:val="002F4247"/>
    <w:rsid w:val="00301B07"/>
    <w:rsid w:val="00334FC7"/>
    <w:rsid w:val="00360A3D"/>
    <w:rsid w:val="00382C7A"/>
    <w:rsid w:val="003C6523"/>
    <w:rsid w:val="00401C2B"/>
    <w:rsid w:val="00431F62"/>
    <w:rsid w:val="004715F3"/>
    <w:rsid w:val="004903D8"/>
    <w:rsid w:val="00493B10"/>
    <w:rsid w:val="004956BC"/>
    <w:rsid w:val="004B4DB8"/>
    <w:rsid w:val="004C7133"/>
    <w:rsid w:val="004E081D"/>
    <w:rsid w:val="004F1A4E"/>
    <w:rsid w:val="00515859"/>
    <w:rsid w:val="0053122C"/>
    <w:rsid w:val="0057549D"/>
    <w:rsid w:val="00585F85"/>
    <w:rsid w:val="00587CEB"/>
    <w:rsid w:val="005B1A50"/>
    <w:rsid w:val="005E29C2"/>
    <w:rsid w:val="00602C08"/>
    <w:rsid w:val="006164E4"/>
    <w:rsid w:val="00632662"/>
    <w:rsid w:val="0069329B"/>
    <w:rsid w:val="006A2446"/>
    <w:rsid w:val="006D0AB5"/>
    <w:rsid w:val="006D13DC"/>
    <w:rsid w:val="006D7700"/>
    <w:rsid w:val="0073500C"/>
    <w:rsid w:val="00745D5B"/>
    <w:rsid w:val="00765A4E"/>
    <w:rsid w:val="007943CE"/>
    <w:rsid w:val="007A3341"/>
    <w:rsid w:val="007A4C32"/>
    <w:rsid w:val="007E7E44"/>
    <w:rsid w:val="00835594"/>
    <w:rsid w:val="00866118"/>
    <w:rsid w:val="00874A6C"/>
    <w:rsid w:val="008773F0"/>
    <w:rsid w:val="0088197D"/>
    <w:rsid w:val="008A17F7"/>
    <w:rsid w:val="008F4736"/>
    <w:rsid w:val="009007CD"/>
    <w:rsid w:val="00901556"/>
    <w:rsid w:val="009079E0"/>
    <w:rsid w:val="00947924"/>
    <w:rsid w:val="00956095"/>
    <w:rsid w:val="009863EA"/>
    <w:rsid w:val="009B0ADC"/>
    <w:rsid w:val="009D117F"/>
    <w:rsid w:val="00A158FC"/>
    <w:rsid w:val="00A36D7A"/>
    <w:rsid w:val="00A627EC"/>
    <w:rsid w:val="00A966EB"/>
    <w:rsid w:val="00AA49BC"/>
    <w:rsid w:val="00AA5236"/>
    <w:rsid w:val="00AA7679"/>
    <w:rsid w:val="00AB6DBE"/>
    <w:rsid w:val="00AD665B"/>
    <w:rsid w:val="00AE55B3"/>
    <w:rsid w:val="00B032C9"/>
    <w:rsid w:val="00B06C7F"/>
    <w:rsid w:val="00B96D3A"/>
    <w:rsid w:val="00BC2E69"/>
    <w:rsid w:val="00BD0752"/>
    <w:rsid w:val="00C17AF8"/>
    <w:rsid w:val="00C253AD"/>
    <w:rsid w:val="00C673F1"/>
    <w:rsid w:val="00D03CDF"/>
    <w:rsid w:val="00D132AB"/>
    <w:rsid w:val="00D172B5"/>
    <w:rsid w:val="00D36E27"/>
    <w:rsid w:val="00D418B3"/>
    <w:rsid w:val="00D64853"/>
    <w:rsid w:val="00D82399"/>
    <w:rsid w:val="00D91348"/>
    <w:rsid w:val="00DA0C21"/>
    <w:rsid w:val="00DB7359"/>
    <w:rsid w:val="00DC0C07"/>
    <w:rsid w:val="00E118A2"/>
    <w:rsid w:val="00E26C0A"/>
    <w:rsid w:val="00EA1128"/>
    <w:rsid w:val="00F619AD"/>
    <w:rsid w:val="00F82243"/>
    <w:rsid w:val="00F9479A"/>
    <w:rsid w:val="00FA2247"/>
    <w:rsid w:val="00FA57E8"/>
    <w:rsid w:val="00FC02E9"/>
    <w:rsid w:val="00FE173A"/>
    <w:rsid w:val="00F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258AE8-68AB-42E0-99DD-8122457A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62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133"/>
    <w:pPr>
      <w:keepNext/>
      <w:keepLines/>
      <w:spacing w:before="240" w:after="0"/>
      <w:outlineLvl w:val="0"/>
    </w:pPr>
    <w:rPr>
      <w:rFonts w:ascii="Segoe UI" w:eastAsiaTheme="majorEastAsia" w:hAnsi="Segoe UI" w:cs="Segoe UI"/>
      <w:color w:val="9900CC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33"/>
    <w:pPr>
      <w:keepNext/>
      <w:keepLines/>
      <w:spacing w:before="40" w:after="0"/>
      <w:outlineLvl w:val="1"/>
    </w:pPr>
    <w:rPr>
      <w:rFonts w:ascii="Segoe UI" w:eastAsiaTheme="majorEastAsia" w:hAnsi="Segoe UI" w:cs="Segoe UI"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133"/>
    <w:pPr>
      <w:keepNext/>
      <w:keepLines/>
      <w:spacing w:before="40" w:after="0"/>
      <w:outlineLvl w:val="2"/>
    </w:pPr>
    <w:rPr>
      <w:rFonts w:ascii="Segoe UI" w:eastAsiaTheme="majorEastAsia" w:hAnsi="Segoe UI" w:cs="Segoe U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13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7359"/>
    <w:pPr>
      <w:keepNext/>
      <w:keepLines/>
      <w:spacing w:before="40" w:after="0"/>
      <w:outlineLvl w:val="4"/>
    </w:pPr>
    <w:rPr>
      <w:rFonts w:asciiTheme="majorHAnsi" w:eastAsiaTheme="majorEastAsia" w:hAnsiTheme="majorHAnsi" w:cstheme="majorHAns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7133"/>
    <w:rPr>
      <w:rFonts w:ascii="Segoe UI" w:eastAsiaTheme="majorEastAsia" w:hAnsi="Segoe UI" w:cs="Segoe UI"/>
      <w:color w:val="9900CC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133"/>
    <w:rPr>
      <w:rFonts w:ascii="Segoe UI" w:eastAsiaTheme="majorEastAsia" w:hAnsi="Segoe UI" w:cs="Segoe UI"/>
      <w:color w:val="7030A0"/>
      <w:sz w:val="32"/>
      <w:szCs w:val="26"/>
    </w:rPr>
  </w:style>
  <w:style w:type="paragraph" w:styleId="ListParagraph">
    <w:name w:val="List Paragraph"/>
    <w:basedOn w:val="Normal"/>
    <w:uiPriority w:val="34"/>
    <w:qFormat/>
    <w:rsid w:val="00947924"/>
    <w:pPr>
      <w:ind w:left="720"/>
      <w:contextualSpacing/>
    </w:pPr>
  </w:style>
  <w:style w:type="paragraph" w:styleId="NoSpacing">
    <w:name w:val="No Spacing"/>
    <w:uiPriority w:val="1"/>
    <w:qFormat/>
    <w:rsid w:val="00947924"/>
    <w:pPr>
      <w:spacing w:after="0" w:line="240" w:lineRule="auto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C7133"/>
    <w:rPr>
      <w:rFonts w:ascii="Segoe UI" w:eastAsiaTheme="majorEastAsia" w:hAnsi="Segoe UI" w:cs="Segoe U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FC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3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FC7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1336"/>
    <w:rPr>
      <w:rFonts w:asciiTheme="majorHAnsi" w:eastAsiaTheme="majorEastAsia" w:hAnsiTheme="majorHAnsi" w:cstheme="majorBidi"/>
      <w:iCs/>
      <w:color w:val="2E74B5" w:themeColor="accent1" w:themeShade="BF"/>
      <w:lang w:eastAsia="en-US"/>
    </w:rPr>
  </w:style>
  <w:style w:type="table" w:styleId="TableGrid">
    <w:name w:val="Table Grid"/>
    <w:basedOn w:val="TableNormal"/>
    <w:uiPriority w:val="39"/>
    <w:rsid w:val="00BC2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DB7359"/>
    <w:rPr>
      <w:rFonts w:asciiTheme="majorHAnsi" w:eastAsiaTheme="majorEastAsia" w:hAnsiTheme="majorHAnsi" w:cstheme="majorHAnsi"/>
      <w:color w:val="2E74B5" w:themeColor="accent1" w:themeShade="BF"/>
      <w:lang w:eastAsia="en-US"/>
    </w:rPr>
  </w:style>
  <w:style w:type="paragraph" w:customStyle="1" w:styleId="example">
    <w:name w:val="example"/>
    <w:basedOn w:val="Normal"/>
    <w:link w:val="exampleChar"/>
    <w:qFormat/>
    <w:rsid w:val="00431F62"/>
    <w:rPr>
      <w:color w:val="002060"/>
      <w:sz w:val="18"/>
    </w:rPr>
  </w:style>
  <w:style w:type="character" w:customStyle="1" w:styleId="exampleChar">
    <w:name w:val="example Char"/>
    <w:basedOn w:val="DefaultParagraphFont"/>
    <w:link w:val="example"/>
    <w:rsid w:val="00431F62"/>
    <w:rPr>
      <w:rFonts w:eastAsiaTheme="minorHAnsi"/>
      <w:color w:val="002060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2019%20compu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 2">
      <a:majorFont>
        <a:latin typeface="Segoe UI"/>
        <a:ea typeface=""/>
        <a:cs typeface=""/>
      </a:majorFont>
      <a:minorFont>
        <a:latin typeface="Segoe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ABD9-985C-4A26-9C36-8ACCE960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 computing notes.dotx</Template>
  <TotalTime>276</TotalTime>
  <Pages>9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brein 62</cp:lastModifiedBy>
  <cp:revision>18</cp:revision>
  <dcterms:created xsi:type="dcterms:W3CDTF">2019-07-08T09:19:00Z</dcterms:created>
  <dcterms:modified xsi:type="dcterms:W3CDTF">2019-07-10T10:41:00Z</dcterms:modified>
</cp:coreProperties>
</file>