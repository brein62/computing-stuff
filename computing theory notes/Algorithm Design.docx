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F" w:rsidRPr="004836DF" w:rsidRDefault="00F229D6" w:rsidP="004836DF">
      <w:pPr>
        <w:pStyle w:val="Title"/>
      </w:pPr>
      <w:r w:rsidRPr="004836DF">
        <w:t>Chapter 1: Algorithms and Design</w:t>
      </w:r>
    </w:p>
    <w:p w:rsidR="00F229D6" w:rsidRPr="004836DF" w:rsidRDefault="006A6DC4" w:rsidP="004836DF">
      <w:pPr>
        <w:pStyle w:val="Heading1"/>
      </w:pPr>
      <w:r w:rsidRPr="004836DF">
        <w:t>1.1</w:t>
      </w:r>
      <w:r w:rsidRPr="004836DF">
        <w:tab/>
      </w:r>
      <w:r w:rsidR="00F229D6" w:rsidRPr="004836DF">
        <w:t>Algorithms and Programs</w:t>
      </w:r>
    </w:p>
    <w:p w:rsidR="009D0DE2" w:rsidRPr="004836DF" w:rsidRDefault="006A6DC4" w:rsidP="004836DF">
      <w:pPr>
        <w:pStyle w:val="Heading2"/>
      </w:pPr>
      <w:r w:rsidRPr="004836DF">
        <w:t>1.1.1</w:t>
      </w:r>
      <w:r w:rsidRPr="004836DF">
        <w:tab/>
      </w:r>
      <w:r w:rsidR="009D0DE2" w:rsidRPr="004836DF">
        <w:t>Algorithm</w:t>
      </w:r>
    </w:p>
    <w:p w:rsidR="00F229D6" w:rsidRPr="005E12B7" w:rsidRDefault="00F229D6" w:rsidP="008C05F3">
      <w:pPr>
        <w:jc w:val="both"/>
        <w:rPr>
          <w:rFonts w:cstheme="minorHAnsi"/>
        </w:rPr>
      </w:pPr>
      <w:r w:rsidRPr="005E12B7">
        <w:rPr>
          <w:rFonts w:cstheme="minorHAnsi"/>
        </w:rPr>
        <w:t xml:space="preserve">An </w:t>
      </w:r>
      <w:r w:rsidRPr="005E12B7">
        <w:rPr>
          <w:rFonts w:cstheme="minorHAnsi"/>
          <w:b/>
        </w:rPr>
        <w:t>algorithm</w:t>
      </w:r>
      <w:r w:rsidRPr="005E12B7">
        <w:rPr>
          <w:rFonts w:cstheme="minorHAnsi"/>
        </w:rPr>
        <w:t xml:space="preserve"> is a </w:t>
      </w:r>
      <w:r w:rsidRPr="005E12B7">
        <w:rPr>
          <w:rFonts w:cstheme="minorHAnsi"/>
          <w:b/>
          <w:color w:val="FF0000"/>
        </w:rPr>
        <w:t>well-ordered sequence</w:t>
      </w:r>
      <w:r w:rsidRPr="005E12B7">
        <w:rPr>
          <w:rFonts w:cstheme="minorHAnsi"/>
          <w:color w:val="FF0000"/>
        </w:rPr>
        <w:t xml:space="preserve"> </w:t>
      </w:r>
      <w:r w:rsidRPr="005E12B7">
        <w:rPr>
          <w:rFonts w:cstheme="minorHAnsi"/>
        </w:rPr>
        <w:t xml:space="preserve">of </w:t>
      </w:r>
      <w:r w:rsidRPr="005E12B7">
        <w:rPr>
          <w:rFonts w:cstheme="minorHAnsi"/>
          <w:b/>
        </w:rPr>
        <w:t>unambiguous</w:t>
      </w:r>
      <w:r w:rsidRPr="005E12B7">
        <w:rPr>
          <w:rFonts w:cstheme="minorHAnsi"/>
        </w:rPr>
        <w:t xml:space="preserve"> and </w:t>
      </w:r>
      <w:r w:rsidRPr="005E12B7">
        <w:rPr>
          <w:rFonts w:cstheme="minorHAnsi"/>
          <w:b/>
        </w:rPr>
        <w:t>effectively computable</w:t>
      </w:r>
      <w:r w:rsidRPr="005E12B7">
        <w:rPr>
          <w:rFonts w:cstheme="minorHAnsi"/>
        </w:rPr>
        <w:t xml:space="preserve"> </w:t>
      </w:r>
      <w:r w:rsidRPr="005E12B7">
        <w:rPr>
          <w:rFonts w:cstheme="minorHAnsi"/>
          <w:b/>
          <w:color w:val="FF0000"/>
        </w:rPr>
        <w:t>operations</w:t>
      </w:r>
      <w:r w:rsidRPr="005E12B7">
        <w:rPr>
          <w:rFonts w:cstheme="minorHAnsi"/>
        </w:rPr>
        <w:t xml:space="preserve">, which, when executed based on a </w:t>
      </w:r>
      <w:r w:rsidRPr="005E12B7">
        <w:rPr>
          <w:rFonts w:cstheme="minorHAnsi"/>
          <w:b/>
          <w:color w:val="00B050"/>
        </w:rPr>
        <w:t>given set of initial conditions/inputs</w:t>
      </w:r>
      <w:r w:rsidRPr="005E12B7">
        <w:rPr>
          <w:rFonts w:cstheme="minorHAnsi"/>
        </w:rPr>
        <w:t xml:space="preserve">, </w:t>
      </w:r>
      <w:r w:rsidRPr="005E12B7">
        <w:rPr>
          <w:rFonts w:cstheme="minorHAnsi"/>
          <w:b/>
          <w:color w:val="FF0000"/>
        </w:rPr>
        <w:t>produces the corresponding result</w:t>
      </w:r>
      <w:r w:rsidRPr="005E12B7">
        <w:rPr>
          <w:rFonts w:cstheme="minorHAnsi"/>
        </w:rPr>
        <w:t xml:space="preserve"> and </w:t>
      </w:r>
      <w:r w:rsidRPr="005E12B7">
        <w:rPr>
          <w:rFonts w:cstheme="minorHAnsi"/>
          <w:b/>
          <w:color w:val="FF0000"/>
        </w:rPr>
        <w:t>halts</w:t>
      </w:r>
      <w:r w:rsidRPr="005E12B7">
        <w:rPr>
          <w:rFonts w:cstheme="minorHAnsi"/>
          <w:color w:val="FF0000"/>
        </w:rPr>
        <w:t xml:space="preserve"> </w:t>
      </w:r>
      <w:r w:rsidRPr="005E12B7">
        <w:rPr>
          <w:rFonts w:cstheme="minorHAnsi"/>
          <w:b/>
          <w:color w:val="FF0000"/>
        </w:rPr>
        <w:t>in a finite amount of time</w:t>
      </w:r>
      <w:r w:rsidRPr="005E12B7">
        <w:rPr>
          <w:rFonts w:cstheme="minorHAnsi"/>
        </w:rPr>
        <w:t>.</w:t>
      </w:r>
    </w:p>
    <w:p w:rsidR="00F229D6" w:rsidRPr="005E12B7" w:rsidRDefault="00F229D6" w:rsidP="008C05F3">
      <w:pPr>
        <w:jc w:val="both"/>
        <w:rPr>
          <w:rFonts w:cstheme="minorHAnsi"/>
        </w:rPr>
      </w:pPr>
      <w:r w:rsidRPr="005E12B7">
        <w:rPr>
          <w:rFonts w:cstheme="minorHAnsi"/>
        </w:rPr>
        <w:t xml:space="preserve">Algorithms are a way to </w:t>
      </w:r>
      <w:r w:rsidRPr="005E12B7">
        <w:rPr>
          <w:rFonts w:cstheme="minorHAnsi"/>
          <w:b/>
          <w:color w:val="FF0000"/>
        </w:rPr>
        <w:t>solve problems</w:t>
      </w:r>
      <w:r w:rsidRPr="005E12B7">
        <w:rPr>
          <w:rFonts w:cstheme="minorHAnsi"/>
        </w:rPr>
        <w:t xml:space="preserve">, especially those that are </w:t>
      </w:r>
      <w:r w:rsidRPr="005E12B7">
        <w:rPr>
          <w:rFonts w:cstheme="minorHAnsi"/>
          <w:b/>
        </w:rPr>
        <w:t>repetitive</w:t>
      </w:r>
      <w:r w:rsidRPr="005E12B7">
        <w:rPr>
          <w:rFonts w:cstheme="minorHAnsi"/>
        </w:rPr>
        <w:t xml:space="preserve"> and </w:t>
      </w:r>
      <w:r w:rsidRPr="005E12B7">
        <w:rPr>
          <w:rFonts w:cstheme="minorHAnsi"/>
          <w:b/>
        </w:rPr>
        <w:t>tedious</w:t>
      </w:r>
      <w:r w:rsidRPr="005E12B7">
        <w:rPr>
          <w:rFonts w:cstheme="minorHAnsi"/>
        </w:rPr>
        <w:t xml:space="preserve"> to do by hand.</w:t>
      </w:r>
    </w:p>
    <w:p w:rsidR="009D0DE2" w:rsidRDefault="006A6DC4" w:rsidP="004836DF">
      <w:pPr>
        <w:pStyle w:val="Heading2"/>
      </w:pPr>
      <w:r>
        <w:t>1.1.2</w:t>
      </w:r>
      <w:r>
        <w:tab/>
      </w:r>
      <w:r w:rsidR="009D0DE2">
        <w:t>Program</w:t>
      </w:r>
      <w:bookmarkStart w:id="0" w:name="_GoBack"/>
      <w:bookmarkEnd w:id="0"/>
    </w:p>
    <w:p w:rsidR="009D0DE2" w:rsidRDefault="009D0DE2" w:rsidP="008C05F3">
      <w:pPr>
        <w:jc w:val="both"/>
      </w:pPr>
      <w:r>
        <w:t xml:space="preserve">A program is a </w:t>
      </w:r>
      <w:r w:rsidRPr="009D0DE2">
        <w:rPr>
          <w:b/>
          <w:color w:val="FF0000"/>
        </w:rPr>
        <w:t>set of instructions</w:t>
      </w:r>
      <w:r w:rsidRPr="009D0DE2">
        <w:rPr>
          <w:color w:val="FF0000"/>
        </w:rPr>
        <w:t xml:space="preserve"> </w:t>
      </w:r>
      <w:r>
        <w:t xml:space="preserve">used by the computer to </w:t>
      </w:r>
      <w:r w:rsidRPr="009D0DE2">
        <w:rPr>
          <w:b/>
          <w:color w:val="FF0000"/>
        </w:rPr>
        <w:t>perform a specific task</w:t>
      </w:r>
      <w:r>
        <w:t xml:space="preserve">. It is the </w:t>
      </w:r>
      <w:r>
        <w:rPr>
          <w:b/>
        </w:rPr>
        <w:t>actual expression of an algorithm</w:t>
      </w:r>
      <w:r>
        <w:t xml:space="preserve"> in a specific programming language.</w:t>
      </w:r>
    </w:p>
    <w:p w:rsidR="009D0DE2" w:rsidRDefault="006A6DC4" w:rsidP="004836DF">
      <w:pPr>
        <w:pStyle w:val="Heading2"/>
      </w:pPr>
      <w:r>
        <w:t>1.1.3</w:t>
      </w:r>
      <w:r>
        <w:tab/>
      </w:r>
      <w:r w:rsidR="009D0DE2">
        <w:t>Program Flowcharting</w:t>
      </w:r>
    </w:p>
    <w:p w:rsidR="009D0DE2" w:rsidRDefault="009D0DE2" w:rsidP="008C05F3">
      <w:pPr>
        <w:jc w:val="both"/>
      </w:pPr>
      <w:r>
        <w:rPr>
          <w:b/>
        </w:rPr>
        <w:t>Program Flowcharting</w:t>
      </w:r>
      <w:r>
        <w:t xml:space="preserve"> makes use of </w:t>
      </w:r>
      <w:r w:rsidRPr="008C05F3">
        <w:rPr>
          <w:b/>
          <w:color w:val="FF0000"/>
        </w:rPr>
        <w:t>formalised/standardised symbols</w:t>
      </w:r>
      <w:r w:rsidRPr="008C05F3">
        <w:rPr>
          <w:color w:val="FF0000"/>
        </w:rPr>
        <w:t xml:space="preserve"> </w:t>
      </w:r>
      <w:r>
        <w:t>to represent different types of operations within a program.</w:t>
      </w:r>
      <w:r w:rsidR="00ED32A8">
        <w:t xml:space="preserve"> It essentially creates a visual representation of a program.</w:t>
      </w:r>
    </w:p>
    <w:p w:rsidR="00147EB1" w:rsidRDefault="00147EB1" w:rsidP="008C05F3">
      <w:pPr>
        <w:jc w:val="both"/>
      </w:pPr>
      <w:r>
        <w:t xml:space="preserve">The diagram below shows the components of a </w:t>
      </w:r>
      <w:r>
        <w:rPr>
          <w:b/>
        </w:rPr>
        <w:t>program flowchart</w:t>
      </w:r>
      <w:r>
        <w:t>:</w:t>
      </w:r>
    </w:p>
    <w:p w:rsidR="00F511EE" w:rsidRDefault="00F90A29" w:rsidP="008C05F3">
      <w:pPr>
        <w:jc w:val="center"/>
      </w:pPr>
      <w:r>
        <w:rPr>
          <w:noProof/>
          <w:lang w:eastAsia="en-SG"/>
        </w:rPr>
        <w:drawing>
          <wp:inline distT="0" distB="0" distL="0" distR="0" wp14:anchorId="2408D2F6" wp14:editId="0191F958">
            <wp:extent cx="3536727" cy="3457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ing flowchart e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71" cy="3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EE" w:rsidRDefault="00F511EE" w:rsidP="00F511EE">
      <w:r>
        <w:br w:type="page"/>
      </w:r>
    </w:p>
    <w:p w:rsidR="00443A99" w:rsidRDefault="00F511EE" w:rsidP="004836DF">
      <w:pPr>
        <w:pStyle w:val="Heading2"/>
      </w:pPr>
      <w:r>
        <w:lastRenderedPageBreak/>
        <w:t>1.1.4</w:t>
      </w:r>
      <w:r w:rsidR="00052819">
        <w:tab/>
      </w:r>
      <w:r>
        <w:t>Pseudocoding</w:t>
      </w:r>
    </w:p>
    <w:p w:rsidR="00F511EE" w:rsidRPr="00F511EE" w:rsidRDefault="00F511EE" w:rsidP="00E6722A">
      <w:pPr>
        <w:spacing w:after="240"/>
        <w:jc w:val="both"/>
      </w:pPr>
      <w:r w:rsidRPr="00F511EE">
        <w:rPr>
          <w:b/>
        </w:rPr>
        <w:t>Pseudocoding</w:t>
      </w:r>
      <w:r>
        <w:t xml:space="preserve"> makes use of the </w:t>
      </w:r>
      <w:r w:rsidRPr="00F511EE">
        <w:rPr>
          <w:b/>
          <w:color w:val="00B050"/>
        </w:rPr>
        <w:t>English language</w:t>
      </w:r>
      <w:r w:rsidRPr="00F511EE">
        <w:rPr>
          <w:color w:val="00B050"/>
        </w:rPr>
        <w:t xml:space="preserve"> </w:t>
      </w:r>
      <w:r>
        <w:t xml:space="preserve">and </w:t>
      </w:r>
      <w:r w:rsidRPr="00F511EE">
        <w:rPr>
          <w:b/>
          <w:color w:val="00B050"/>
        </w:rPr>
        <w:t>programming terminology</w:t>
      </w:r>
      <w:r w:rsidRPr="00F511EE">
        <w:rPr>
          <w:color w:val="00B050"/>
        </w:rPr>
        <w:t xml:space="preserve"> </w:t>
      </w:r>
      <w:r>
        <w:t xml:space="preserve">in a </w:t>
      </w:r>
      <w:r w:rsidRPr="00F511EE">
        <w:rPr>
          <w:b/>
          <w:color w:val="FF0000"/>
        </w:rPr>
        <w:t>code-like structure</w:t>
      </w:r>
      <w:r w:rsidRPr="00F511EE">
        <w:rPr>
          <w:color w:val="FF0000"/>
        </w:rPr>
        <w:t xml:space="preserve"> </w:t>
      </w:r>
      <w:r>
        <w:t xml:space="preserve">in order to represent an algorithm. It is intended to display algorithms in a </w:t>
      </w:r>
      <w:r w:rsidRPr="00F511EE">
        <w:rPr>
          <w:b/>
          <w:color w:val="FF0000"/>
        </w:rPr>
        <w:t>friendly and understandable manner</w:t>
      </w:r>
      <w:r>
        <w:t xml:space="preserve">, which is not dependent on the </w:t>
      </w:r>
      <w:r>
        <w:rPr>
          <w:b/>
        </w:rPr>
        <w:t>strict rules</w:t>
      </w:r>
      <w:r>
        <w:t xml:space="preserve"> of programming languages.</w:t>
      </w:r>
    </w:p>
    <w:p w:rsidR="00E6722A" w:rsidRDefault="00E6722A" w:rsidP="004836DF">
      <w:pPr>
        <w:pStyle w:val="Heading3"/>
      </w:pPr>
      <w:r>
        <w:t>Variables</w:t>
      </w:r>
    </w:p>
    <w:p w:rsidR="00E6722A" w:rsidRDefault="00E6722A" w:rsidP="00E6722A">
      <w:pPr>
        <w:spacing w:after="0"/>
      </w:pPr>
      <w:r>
        <w:t xml:space="preserve">To </w:t>
      </w:r>
      <w:r>
        <w:rPr>
          <w:b/>
        </w:rPr>
        <w:t xml:space="preserve">declare </w:t>
      </w:r>
      <w:r w:rsidRPr="00E6722A">
        <w:t>(create)</w:t>
      </w:r>
      <w:r>
        <w:t xml:space="preserve"> a variable of a certain type, use this pseudocode:</w:t>
      </w:r>
    </w:p>
    <w:p w:rsidR="00E6722A" w:rsidRDefault="00E6722A" w:rsidP="00E6722A">
      <w:pPr>
        <w:pStyle w:val="Code"/>
      </w:pPr>
      <w:r w:rsidRPr="00E6722A">
        <w:rPr>
          <w:color w:val="BF8F00" w:themeColor="accent4" w:themeShade="BF"/>
        </w:rPr>
        <w:t xml:space="preserve">DECLARE </w:t>
      </w:r>
      <w:r>
        <w:t xml:space="preserve">VariableName: </w:t>
      </w:r>
      <w:r w:rsidRPr="00E6722A">
        <w:rPr>
          <w:color w:val="BF8F00" w:themeColor="accent4" w:themeShade="BF"/>
        </w:rPr>
        <w:t>INTEGER</w:t>
      </w:r>
      <w:r>
        <w:tab/>
      </w:r>
      <w:r w:rsidRPr="00E6722A">
        <w:rPr>
          <w:color w:val="FF0000"/>
        </w:rPr>
        <w:t>// creates an integer VariableName</w:t>
      </w:r>
    </w:p>
    <w:p w:rsid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DECLARE </w:t>
      </w:r>
      <w:r>
        <w:t xml:space="preserve">VariableName2: </w:t>
      </w:r>
      <w:r w:rsidRPr="00E6722A">
        <w:rPr>
          <w:color w:val="BF8F00" w:themeColor="accent4" w:themeShade="BF"/>
        </w:rPr>
        <w:t>STRING</w:t>
      </w:r>
      <w:r>
        <w:tab/>
      </w:r>
      <w:r w:rsidRPr="00E6722A">
        <w:rPr>
          <w:color w:val="FF0000"/>
        </w:rPr>
        <w:t>// creates a string VariableName2</w:t>
      </w:r>
    </w:p>
    <w:p w:rsidR="00E6722A" w:rsidRDefault="00E6722A" w:rsidP="00E6722A">
      <w:pPr>
        <w:spacing w:before="240" w:after="0"/>
      </w:pPr>
      <w:r>
        <w:t xml:space="preserve">To </w:t>
      </w:r>
      <w:r w:rsidRPr="00E6722A">
        <w:rPr>
          <w:b/>
        </w:rPr>
        <w:t>assign a value</w:t>
      </w:r>
      <w:r>
        <w:t xml:space="preserve"> to a variable that has been created, use this pseudocode:</w:t>
      </w:r>
    </w:p>
    <w:p w:rsidR="00E6722A" w:rsidRDefault="00E6722A" w:rsidP="00E6722A">
      <w:pPr>
        <w:pStyle w:val="Code"/>
      </w:pPr>
      <w:r>
        <w:t xml:space="preserve">VariableName </w:t>
      </w:r>
      <w:r w:rsidRPr="00E6722A">
        <w:rPr>
          <w:rFonts w:ascii="Times New Roman" w:hAnsi="Times New Roman" w:cs="Times New Roman"/>
        </w:rPr>
        <w:t>←</w:t>
      </w:r>
      <w:r>
        <w:t xml:space="preserve"> 12</w:t>
      </w:r>
    </w:p>
    <w:p w:rsidR="00E6722A" w:rsidRDefault="00E6722A" w:rsidP="00E6722A">
      <w:pPr>
        <w:pStyle w:val="Code"/>
        <w:spacing w:after="360"/>
      </w:pPr>
      <w:r>
        <w:t xml:space="preserve">VariableName2 </w:t>
      </w:r>
      <w:r w:rsidRPr="00E6722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>
        <w:t>"Hello World!"</w:t>
      </w:r>
    </w:p>
    <w:p w:rsidR="00E6722A" w:rsidRDefault="00E6722A" w:rsidP="004836DF">
      <w:pPr>
        <w:pStyle w:val="Heading3"/>
      </w:pPr>
      <w:r>
        <w:t>Receive and Output Information</w:t>
      </w:r>
    </w:p>
    <w:p w:rsidR="00E6722A" w:rsidRDefault="00E6722A" w:rsidP="00E6722A">
      <w:pPr>
        <w:spacing w:after="0"/>
      </w:pPr>
      <w:r>
        <w:t xml:space="preserve">To </w:t>
      </w:r>
      <w:r w:rsidRPr="00611CDB">
        <w:rPr>
          <w:b/>
        </w:rPr>
        <w:t>input information</w:t>
      </w:r>
      <w:r>
        <w:t xml:space="preserve"> from a keyboard/file, use this pseudocode:</w:t>
      </w:r>
    </w:p>
    <w:p w:rsidR="00E6722A" w:rsidRPr="00E6722A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READ </w:t>
      </w:r>
      <w:r>
        <w:t>StudentName</w:t>
      </w:r>
      <w:r>
        <w:tab/>
      </w:r>
      <w:r>
        <w:tab/>
      </w:r>
      <w:r w:rsidRPr="00E6722A">
        <w:rPr>
          <w:color w:val="FF0000"/>
        </w:rPr>
        <w:t>// Gets StudentName from a records file</w:t>
      </w:r>
    </w:p>
    <w:p w:rsidR="00611CDB" w:rsidRDefault="00E6722A" w:rsidP="00E6722A">
      <w:pPr>
        <w:pStyle w:val="Code"/>
        <w:rPr>
          <w:color w:val="FF0000"/>
        </w:rPr>
      </w:pPr>
      <w:r w:rsidRPr="00E6722A">
        <w:rPr>
          <w:color w:val="BF8F00" w:themeColor="accent4" w:themeShade="BF"/>
        </w:rPr>
        <w:t xml:space="preserve">GET </w:t>
      </w:r>
      <w:r>
        <w:t>Number</w:t>
      </w:r>
      <w:r>
        <w:tab/>
      </w:r>
      <w:r>
        <w:tab/>
      </w:r>
      <w:r>
        <w:tab/>
      </w:r>
      <w:r w:rsidRPr="00E6722A">
        <w:rPr>
          <w:color w:val="FF0000"/>
        </w:rPr>
        <w:t>// Gets Number from keyboard input from user</w:t>
      </w:r>
    </w:p>
    <w:p w:rsidR="00611CDB" w:rsidRDefault="00611CDB" w:rsidP="00611CDB">
      <w:pPr>
        <w:spacing w:before="240" w:after="0"/>
      </w:pPr>
      <w:r>
        <w:t xml:space="preserve">To </w:t>
      </w:r>
      <w:r>
        <w:rPr>
          <w:b/>
        </w:rPr>
        <w:t>print</w:t>
      </w:r>
      <w:r w:rsidRPr="00611CDB">
        <w:t xml:space="preserve"> </w:t>
      </w:r>
      <w:r w:rsidRPr="00611CDB">
        <w:rPr>
          <w:b/>
        </w:rPr>
        <w:t>to a printer</w:t>
      </w:r>
      <w:r>
        <w:t>, use this pseudocode:</w:t>
      </w:r>
    </w:p>
    <w:p w:rsidR="00F7142B" w:rsidRDefault="00611CDB" w:rsidP="00611CDB">
      <w:pPr>
        <w:pStyle w:val="Code"/>
      </w:pPr>
      <w:r w:rsidRPr="00F7142B">
        <w:rPr>
          <w:color w:val="BF8F00" w:themeColor="accent4" w:themeShade="BF"/>
        </w:rPr>
        <w:t xml:space="preserve">PRINT </w:t>
      </w:r>
      <w:r>
        <w:t>"Program Completed!</w:t>
      </w:r>
      <w:r w:rsidR="00F7142B">
        <w:t>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611CDB">
        <w:t xml:space="preserve"> </w:t>
      </w:r>
      <w:r w:rsidRPr="00611CDB">
        <w:rPr>
          <w:b/>
        </w:rPr>
        <w:t xml:space="preserve">to a </w:t>
      </w:r>
      <w:r>
        <w:rPr>
          <w:b/>
        </w:rPr>
        <w:t>file</w:t>
      </w:r>
      <w:r>
        <w:t>, use this pseudocode: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WRITE </w:t>
      </w:r>
      <w:r>
        <w:t>"Program Completed!"</w:t>
      </w:r>
    </w:p>
    <w:p w:rsidR="00F7142B" w:rsidRDefault="00F7142B" w:rsidP="00F7142B">
      <w:pPr>
        <w:spacing w:before="240" w:after="0"/>
      </w:pPr>
      <w:r>
        <w:t xml:space="preserve">To </w:t>
      </w:r>
      <w:r>
        <w:rPr>
          <w:b/>
        </w:rPr>
        <w:t>write</w:t>
      </w:r>
      <w:r w:rsidRPr="00F7142B">
        <w:rPr>
          <w:b/>
        </w:rPr>
        <w:t xml:space="preserve"> information </w:t>
      </w:r>
      <w:r>
        <w:rPr>
          <w:b/>
        </w:rPr>
        <w:t>to the screen</w:t>
      </w:r>
      <w:r>
        <w:t>, use this pseudocode: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OUTPUT </w:t>
      </w:r>
      <w:r>
        <w:t>"Program Completed!"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DISPLAY </w:t>
      </w:r>
      <w:r>
        <w:t>"Hello World!"</w:t>
      </w:r>
    </w:p>
    <w:p w:rsidR="00F7142B" w:rsidRDefault="00F7142B" w:rsidP="00F7142B">
      <w:pPr>
        <w:pStyle w:val="Code"/>
        <w:spacing w:after="360"/>
      </w:pPr>
      <w:r w:rsidRPr="00F7142B">
        <w:rPr>
          <w:color w:val="BF8F00" w:themeColor="accent4" w:themeShade="BF"/>
        </w:rPr>
        <w:t xml:space="preserve">PUT </w:t>
      </w:r>
      <w:r>
        <w:t>"Programming is FUN!!!!"</w:t>
      </w:r>
    </w:p>
    <w:p w:rsidR="00F7142B" w:rsidRPr="004836DF" w:rsidRDefault="00F7142B" w:rsidP="004836DF">
      <w:pPr>
        <w:pStyle w:val="Heading3"/>
      </w:pPr>
      <w:r w:rsidRPr="004836DF">
        <w:t>If-Then-Else Statements</w:t>
      </w:r>
    </w:p>
    <w:p w:rsidR="00F7142B" w:rsidRDefault="00F7142B" w:rsidP="00F7142B">
      <w:pPr>
        <w:spacing w:after="0"/>
      </w:pPr>
      <w:r>
        <w:t xml:space="preserve">To use an </w:t>
      </w:r>
      <w:r w:rsidRPr="00F7142B">
        <w:rPr>
          <w:b/>
        </w:rPr>
        <w:t>if statement</w:t>
      </w:r>
      <w:r>
        <w:t xml:space="preserve"> using pseudocode:</w:t>
      </w:r>
    </w:p>
    <w:p w:rsidR="00F7142B" w:rsidRDefault="00F7142B" w:rsidP="00F7142B">
      <w:pPr>
        <w:pStyle w:val="Code"/>
      </w:pPr>
      <w:r w:rsidRPr="00F7142B">
        <w:rPr>
          <w:color w:val="BF8F00" w:themeColor="accent4" w:themeShade="BF"/>
        </w:rPr>
        <w:t xml:space="preserve">IF </w:t>
      </w:r>
      <w:r w:rsidRPr="00F7142B">
        <w:rPr>
          <w:color w:val="0070C0"/>
        </w:rPr>
        <w:t xml:space="preserve">&lt;condition&gt; </w:t>
      </w:r>
      <w:r w:rsidRPr="00F7142B">
        <w:rPr>
          <w:color w:val="BF8F00" w:themeColor="accent4" w:themeShade="BF"/>
        </w:rPr>
        <w:t>THEN</w:t>
      </w:r>
    </w:p>
    <w:p w:rsidR="00F7142B" w:rsidRDefault="00F7142B" w:rsidP="00F7142B">
      <w:pPr>
        <w:pStyle w:val="Code"/>
      </w:pPr>
      <w:r>
        <w:tab/>
        <w:t>&lt;statements&gt;</w:t>
      </w:r>
    </w:p>
    <w:p w:rsidR="00F7142B" w:rsidRPr="00F7142B" w:rsidRDefault="00F7142B" w:rsidP="00F7142B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ELSE</w:t>
      </w:r>
    </w:p>
    <w:p w:rsidR="00F7142B" w:rsidRDefault="00F7142B" w:rsidP="00F7142B">
      <w:pPr>
        <w:pStyle w:val="Code"/>
      </w:pPr>
      <w:r>
        <w:tab/>
        <w:t>&lt;statements&gt;</w:t>
      </w:r>
    </w:p>
    <w:p w:rsidR="00443A99" w:rsidRDefault="00F7142B" w:rsidP="00F7142B">
      <w:pPr>
        <w:pStyle w:val="Code"/>
      </w:pPr>
      <w:r w:rsidRPr="00F7142B">
        <w:rPr>
          <w:color w:val="BF8F00" w:themeColor="accent4" w:themeShade="BF"/>
        </w:rPr>
        <w:t>ENDIF</w:t>
      </w:r>
      <w:r w:rsidR="00443A99">
        <w:br w:type="page"/>
      </w:r>
    </w:p>
    <w:p w:rsidR="00415E8B" w:rsidRDefault="00443A99" w:rsidP="004836DF">
      <w:pPr>
        <w:pStyle w:val="Heading1"/>
      </w:pPr>
      <w:r>
        <w:lastRenderedPageBreak/>
        <w:t>1.2</w:t>
      </w:r>
      <w:r w:rsidR="00052819">
        <w:tab/>
      </w:r>
      <w:r>
        <w:t>The Three Basic Control Structures</w:t>
      </w:r>
    </w:p>
    <w:p w:rsidR="00443A99" w:rsidRDefault="00443A99" w:rsidP="004836DF">
      <w:pPr>
        <w:pStyle w:val="Heading2"/>
      </w:pPr>
      <w:r>
        <w:t>1.2.1</w:t>
      </w:r>
      <w:r w:rsidR="00052819">
        <w:tab/>
      </w:r>
      <w:r>
        <w:t>Sequence</w:t>
      </w:r>
    </w:p>
    <w:p w:rsidR="00443A99" w:rsidRDefault="000A247E" w:rsidP="00FA2F3E">
      <w:pPr>
        <w:jc w:val="both"/>
      </w:pPr>
      <w:r>
        <w:t xml:space="preserve">The </w:t>
      </w:r>
      <w:r>
        <w:rPr>
          <w:b/>
        </w:rPr>
        <w:t xml:space="preserve">sequence control structure </w:t>
      </w:r>
      <w:r>
        <w:t xml:space="preserve">is defined as the </w:t>
      </w:r>
      <w:r w:rsidRPr="000A247E">
        <w:rPr>
          <w:b/>
          <w:color w:val="FF0000"/>
        </w:rPr>
        <w:t>straightforward execution</w:t>
      </w:r>
      <w:r>
        <w:rPr>
          <w:color w:val="FF0000"/>
        </w:rPr>
        <w:t xml:space="preserve"> </w:t>
      </w:r>
      <w:r>
        <w:t xml:space="preserve">of one processing step after another, with </w:t>
      </w:r>
      <w:r>
        <w:rPr>
          <w:b/>
        </w:rPr>
        <w:t>no possibility</w:t>
      </w:r>
      <w:r>
        <w:t xml:space="preserve"> of </w:t>
      </w:r>
      <w:r>
        <w:rPr>
          <w:b/>
        </w:rPr>
        <w:t>skipping</w:t>
      </w:r>
      <w:r>
        <w:t xml:space="preserve"> or </w:t>
      </w:r>
      <w:r>
        <w:rPr>
          <w:b/>
        </w:rPr>
        <w:t>branching off</w:t>
      </w:r>
      <w:r>
        <w:t xml:space="preserve"> to another action.</w:t>
      </w:r>
    </w:p>
    <w:p w:rsidR="000A247E" w:rsidRDefault="000A247E" w:rsidP="00443A99">
      <w:r>
        <w:t>Program Flowchart Representation:</w:t>
      </w:r>
      <w:r>
        <w:tab/>
      </w:r>
      <w:r>
        <w:tab/>
      </w:r>
      <w:r w:rsidRPr="000A247E">
        <w:rPr>
          <w:b/>
        </w:rPr>
        <w:t>PROCESS</w:t>
      </w:r>
      <w:r w:rsidRPr="000A247E">
        <w:t xml:space="preserve"> (rectangle)</w:t>
      </w:r>
    </w:p>
    <w:p w:rsidR="000A247E" w:rsidRDefault="000A247E" w:rsidP="004836DF">
      <w:pPr>
        <w:pStyle w:val="Heading2"/>
      </w:pPr>
      <w:r>
        <w:t>1.2.2</w:t>
      </w:r>
      <w:r w:rsidR="00052819">
        <w:tab/>
      </w:r>
      <w:r>
        <w:t>Selection</w:t>
      </w:r>
    </w:p>
    <w:p w:rsidR="000A247E" w:rsidRDefault="000A247E" w:rsidP="00FA2F3E">
      <w:pPr>
        <w:jc w:val="both"/>
      </w:pPr>
      <w:r>
        <w:t xml:space="preserve">The </w:t>
      </w:r>
      <w:r w:rsidRPr="000A247E">
        <w:rPr>
          <w:b/>
        </w:rPr>
        <w:t>selection control structure</w:t>
      </w:r>
      <w:r>
        <w:t xml:space="preserve"> is defined as the </w:t>
      </w:r>
      <w:r w:rsidRPr="000A247E">
        <w:rPr>
          <w:b/>
          <w:color w:val="FF0000"/>
        </w:rPr>
        <w:t>presentation</w:t>
      </w:r>
      <w:r w:rsidRPr="000A247E">
        <w:rPr>
          <w:color w:val="FF0000"/>
        </w:rPr>
        <w:t xml:space="preserve"> </w:t>
      </w:r>
      <w:r w:rsidRPr="000A247E">
        <w:rPr>
          <w:b/>
          <w:color w:val="FF0000"/>
        </w:rPr>
        <w:t>of a condition</w:t>
      </w:r>
      <w:r>
        <w:t xml:space="preserve">, where </w:t>
      </w:r>
      <w:r w:rsidRPr="000A247E">
        <w:rPr>
          <w:b/>
        </w:rPr>
        <w:t>control is diverted</w:t>
      </w:r>
      <w:r>
        <w:t xml:space="preserve"> to different parts of the program depending on whether the condition is </w:t>
      </w:r>
      <w:r w:rsidRPr="000A247E">
        <w:rPr>
          <w:b/>
          <w:color w:val="FF66FF"/>
        </w:rPr>
        <w:t>true</w:t>
      </w:r>
      <w:r w:rsidRPr="000A247E">
        <w:rPr>
          <w:b/>
        </w:rPr>
        <w:t xml:space="preserve"> </w:t>
      </w:r>
      <w:r>
        <w:t xml:space="preserve">or </w:t>
      </w:r>
      <w:r w:rsidRPr="000A247E">
        <w:rPr>
          <w:b/>
          <w:color w:val="FF66FF"/>
        </w:rPr>
        <w:t>false</w:t>
      </w:r>
      <w:r>
        <w:t>.</w:t>
      </w:r>
    </w:p>
    <w:p w:rsidR="000A247E" w:rsidRPr="000A247E" w:rsidRDefault="000A247E" w:rsidP="000A247E">
      <w:r>
        <w:t xml:space="preserve">It is also known as an </w:t>
      </w:r>
      <w:r>
        <w:rPr>
          <w:b/>
        </w:rPr>
        <w:t>If-Then-Else</w:t>
      </w:r>
      <w:r>
        <w:t xml:space="preserve"> statement.</w:t>
      </w:r>
    </w:p>
    <w:p w:rsidR="000A247E" w:rsidRDefault="000A247E" w:rsidP="00443A99">
      <w:r>
        <w:t>Program Flowchart Representation:</w:t>
      </w:r>
      <w:r>
        <w:tab/>
      </w:r>
      <w:r>
        <w:tab/>
      </w:r>
      <w:r>
        <w:rPr>
          <w:b/>
        </w:rPr>
        <w:t>DECISION</w:t>
      </w:r>
      <w:r>
        <w:t xml:space="preserve"> (diamond)</w:t>
      </w:r>
    </w:p>
    <w:p w:rsidR="000A247E" w:rsidRDefault="000A247E" w:rsidP="004836DF">
      <w:pPr>
        <w:pStyle w:val="Heading2"/>
      </w:pPr>
      <w:r>
        <w:t>1.2.3</w:t>
      </w:r>
      <w:r w:rsidR="00052819">
        <w:tab/>
      </w:r>
      <w:r>
        <w:t>Iteration</w:t>
      </w:r>
    </w:p>
    <w:p w:rsidR="000A247E" w:rsidRDefault="000A247E" w:rsidP="00FA2F3E">
      <w:pPr>
        <w:jc w:val="both"/>
      </w:pPr>
      <w:r>
        <w:t xml:space="preserve">The </w:t>
      </w:r>
      <w:r>
        <w:rPr>
          <w:b/>
        </w:rPr>
        <w:t>iteration control structure</w:t>
      </w:r>
      <w:r w:rsidR="00717F6A">
        <w:t xml:space="preserve"> is defined as the </w:t>
      </w:r>
      <w:r w:rsidR="00717F6A" w:rsidRPr="00717F6A">
        <w:rPr>
          <w:b/>
          <w:color w:val="FF0000"/>
        </w:rPr>
        <w:t>presentation of a set of instructions to be performed repeatedly</w:t>
      </w:r>
      <w:r w:rsidR="00717F6A">
        <w:t xml:space="preserve">, given that </w:t>
      </w:r>
      <w:r w:rsidR="00717F6A" w:rsidRPr="00717F6A">
        <w:rPr>
          <w:b/>
        </w:rPr>
        <w:t>a certain condition</w:t>
      </w:r>
      <w:r w:rsidR="00717F6A">
        <w:t xml:space="preserve"> is </w:t>
      </w:r>
      <w:r w:rsidR="00717F6A" w:rsidRPr="00717F6A">
        <w:rPr>
          <w:b/>
          <w:color w:val="FF66FF"/>
        </w:rPr>
        <w:t>true</w:t>
      </w:r>
      <w:r w:rsidR="00717F6A">
        <w:t>.</w:t>
      </w:r>
    </w:p>
    <w:p w:rsidR="00315825" w:rsidRDefault="00315825" w:rsidP="000A247E">
      <w:r>
        <w:t xml:space="preserve">Iteration usually involves the use of </w:t>
      </w:r>
      <w:r>
        <w:rPr>
          <w:b/>
        </w:rPr>
        <w:t>loops</w:t>
      </w:r>
      <w:r>
        <w:t>.</w:t>
      </w:r>
    </w:p>
    <w:p w:rsidR="00315825" w:rsidRPr="00F12459" w:rsidRDefault="00315825" w:rsidP="004836DF">
      <w:pPr>
        <w:pStyle w:val="Heading3"/>
      </w:pPr>
      <w:r w:rsidRPr="00F12459">
        <w:t>While Loop/While-Do Loop</w:t>
      </w:r>
    </w:p>
    <w:p w:rsidR="00980077" w:rsidRDefault="00980077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FA2F3E">
        <w:rPr>
          <w:b/>
          <w:color w:val="FF0000"/>
        </w:rPr>
        <w:t>before</w:t>
      </w:r>
      <w:r w:rsidRPr="00FA2F3E">
        <w:rPr>
          <w:color w:val="FF0000"/>
        </w:rPr>
        <w:t xml:space="preserve"> </w:t>
      </w:r>
      <w:r>
        <w:t xml:space="preserve">running any statement in the </w:t>
      </w:r>
      <w:r w:rsidRPr="00980077">
        <w:rPr>
          <w:rFonts w:ascii="Consolas" w:hAnsi="Consolas"/>
          <w:color w:val="BF8F00" w:themeColor="accent4" w:themeShade="BF"/>
        </w:rPr>
        <w:t>WHILE</w:t>
      </w:r>
      <w:r>
        <w:t xml:space="preserve"> loop.</w:t>
      </w:r>
    </w:p>
    <w:p w:rsidR="00980077" w:rsidRDefault="00980077" w:rsidP="00315825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>will 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980077">
        <w:rPr>
          <w:color w:val="FF0000"/>
        </w:rPr>
        <w:t xml:space="preserve"> </w:t>
      </w:r>
      <w:r>
        <w:t>(again).</w:t>
      </w:r>
    </w:p>
    <w:p w:rsidR="00980077" w:rsidRDefault="00980077" w:rsidP="00980077">
      <w:pPr>
        <w:spacing w:after="60"/>
        <w:rPr>
          <w:b/>
          <w:u w:val="single"/>
        </w:rPr>
      </w:pPr>
      <w:r w:rsidRPr="00980077">
        <w:rPr>
          <w:b/>
          <w:u w:val="single"/>
        </w:rPr>
        <w:t xml:space="preserve">Pseudocode for </w:t>
      </w:r>
      <w:r w:rsidRPr="00F12459">
        <w:rPr>
          <w:b/>
          <w:u w:val="single"/>
        </w:rPr>
        <w:t xml:space="preserve">WHILE </w:t>
      </w:r>
      <w:r w:rsidRPr="00980077">
        <w:rPr>
          <w:b/>
          <w:u w:val="single"/>
        </w:rPr>
        <w:t>loop:</w:t>
      </w:r>
    </w:p>
    <w:p w:rsidR="00980077" w:rsidRPr="00980077" w:rsidRDefault="00980077" w:rsidP="00E6722A">
      <w:pPr>
        <w:pStyle w:val="Code"/>
      </w:pPr>
      <w:r w:rsidRPr="00980077">
        <w:rPr>
          <w:color w:val="BF8F00" w:themeColor="accent4" w:themeShade="BF"/>
        </w:rPr>
        <w:t xml:space="preserve">WHILE </w:t>
      </w:r>
      <w:r w:rsidRPr="00ED5606">
        <w:rPr>
          <w:color w:val="0070C0"/>
        </w:rPr>
        <w:t>&lt;Boolean condition&gt;</w:t>
      </w:r>
    </w:p>
    <w:p w:rsidR="00980077" w:rsidRDefault="00980077" w:rsidP="00E6722A">
      <w:pPr>
        <w:pStyle w:val="Code"/>
      </w:pPr>
      <w:r>
        <w:tab/>
      </w:r>
      <w:r w:rsidRPr="00980077">
        <w:t>&lt;statements&gt;</w:t>
      </w:r>
    </w:p>
    <w:p w:rsidR="00980077" w:rsidRPr="00ED5606" w:rsidRDefault="00980077" w:rsidP="00ED5606">
      <w:pPr>
        <w:pStyle w:val="Code"/>
        <w:spacing w:after="240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ENDWHILE</w:t>
      </w:r>
    </w:p>
    <w:p w:rsidR="00980077" w:rsidRPr="00F12459" w:rsidRDefault="00980077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 w:rsidR="00F12459">
        <w:rPr>
          <w:b/>
          <w:u w:val="single"/>
        </w:rPr>
        <w:t>of using</w:t>
      </w:r>
      <w:r w:rsidRPr="00F12459">
        <w:rPr>
          <w:b/>
          <w:u w:val="single"/>
        </w:rPr>
        <w:t xml:space="preserve"> WHILE loop:</w:t>
      </w:r>
    </w:p>
    <w:p w:rsidR="00980077" w:rsidRDefault="00980077" w:rsidP="00E6722A">
      <w:pPr>
        <w:pStyle w:val="Code"/>
      </w:pPr>
      <w:r>
        <w:t>i ← 0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 xml:space="preserve">WHILE </w:t>
      </w:r>
      <w:r>
        <w:t>i &lt; 3</w:t>
      </w:r>
    </w:p>
    <w:p w:rsidR="00980077" w:rsidRDefault="00980077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="00F12459" w:rsidRPr="00F12459">
        <w:t>"Number of times loop has been run"</w:t>
      </w:r>
      <w:r w:rsidR="00F12459">
        <w:t xml:space="preserve">, </w:t>
      </w:r>
      <w:r>
        <w:t>i</w:t>
      </w:r>
    </w:p>
    <w:p w:rsidR="00980077" w:rsidRDefault="00980077" w:rsidP="00E6722A">
      <w:pPr>
        <w:pStyle w:val="Code"/>
      </w:pPr>
      <w:r>
        <w:tab/>
        <w:t xml:space="preserve">i </w:t>
      </w:r>
      <w:r w:rsidRPr="00980077">
        <w:t>←</w:t>
      </w:r>
      <w:r>
        <w:t xml:space="preserve"> i + 1</w:t>
      </w:r>
    </w:p>
    <w:p w:rsidR="00980077" w:rsidRDefault="00980077" w:rsidP="00E6722A">
      <w:pPr>
        <w:pStyle w:val="Code"/>
      </w:pPr>
      <w:r w:rsidRPr="00F7142B">
        <w:rPr>
          <w:color w:val="BF8F00" w:themeColor="accent4" w:themeShade="BF"/>
        </w:rPr>
        <w:t>ENDWHILE</w:t>
      </w:r>
      <w:r>
        <w:tab/>
      </w:r>
    </w:p>
    <w:p w:rsidR="00F12459" w:rsidRDefault="00F12459">
      <w:pPr>
        <w:rPr>
          <w:rFonts w:ascii="Consolas" w:hAnsi="Consolas"/>
        </w:rPr>
      </w:pPr>
      <w:r>
        <w:br w:type="page"/>
      </w:r>
    </w:p>
    <w:p w:rsidR="00F12459" w:rsidRPr="00F12459" w:rsidRDefault="00F12459" w:rsidP="004836DF">
      <w:pPr>
        <w:pStyle w:val="Heading3"/>
      </w:pPr>
      <w:r>
        <w:lastRenderedPageBreak/>
        <w:t>Repeat-Until Loop</w:t>
      </w:r>
    </w:p>
    <w:p w:rsidR="00F12459" w:rsidRPr="00FA2F3E" w:rsidRDefault="00F12459" w:rsidP="00FA2F3E">
      <w:pPr>
        <w:jc w:val="both"/>
      </w:pPr>
      <w:r>
        <w:t xml:space="preserve">Checks for the </w:t>
      </w:r>
      <w:r>
        <w:rPr>
          <w:b/>
        </w:rPr>
        <w:t>Boolean condition</w:t>
      </w:r>
      <w:r>
        <w:t xml:space="preserve"> </w:t>
      </w:r>
      <w:r w:rsidRPr="00FA2F3E">
        <w:rPr>
          <w:b/>
          <w:color w:val="FF0000"/>
        </w:rPr>
        <w:t>after</w:t>
      </w:r>
      <w:r w:rsidRPr="00FA2F3E">
        <w:rPr>
          <w:color w:val="FF0000"/>
        </w:rPr>
        <w:t xml:space="preserve"> </w:t>
      </w:r>
      <w:r>
        <w:t>running all the statements in the loop.</w:t>
      </w:r>
      <w:r w:rsidR="00FA2F3E">
        <w:t xml:space="preserve"> All the statements in the loop will </w:t>
      </w:r>
      <w:r w:rsidR="00FA2F3E">
        <w:rPr>
          <w:b/>
        </w:rPr>
        <w:t>run at least once</w:t>
      </w:r>
      <w:r w:rsidR="00FA2F3E">
        <w:t xml:space="preserve"> when this loop is used.</w:t>
      </w:r>
    </w:p>
    <w:p w:rsidR="00FA2F3E" w:rsidRDefault="00F12459" w:rsidP="00F12459">
      <w:r>
        <w:t xml:space="preserve">If the Boolean condition is </w:t>
      </w:r>
      <w:r w:rsidRPr="00980077">
        <w:rPr>
          <w:b/>
          <w:color w:val="00B050"/>
        </w:rPr>
        <w:t>true</w:t>
      </w:r>
      <w:r>
        <w:t xml:space="preserve">, the statements in the loop </w:t>
      </w:r>
      <w:r w:rsidRPr="00980077">
        <w:rPr>
          <w:b/>
          <w:color w:val="00B050"/>
        </w:rPr>
        <w:t xml:space="preserve">will </w:t>
      </w:r>
      <w:r>
        <w:rPr>
          <w:b/>
          <w:color w:val="00B050"/>
        </w:rPr>
        <w:t xml:space="preserve">continue to </w:t>
      </w:r>
      <w:r w:rsidRPr="00980077">
        <w:rPr>
          <w:b/>
          <w:color w:val="00B050"/>
        </w:rPr>
        <w:t>run</w:t>
      </w:r>
      <w:r>
        <w:t>.</w:t>
      </w:r>
      <w:r>
        <w:br/>
        <w:t xml:space="preserve">If the Boolean condition is </w:t>
      </w:r>
      <w:r w:rsidRPr="00980077">
        <w:rPr>
          <w:b/>
          <w:color w:val="FF0000"/>
        </w:rPr>
        <w:t>false</w:t>
      </w:r>
      <w:r>
        <w:t xml:space="preserve">, the statements in the loop </w:t>
      </w:r>
      <w:r w:rsidRPr="00980077">
        <w:rPr>
          <w:b/>
          <w:color w:val="FF0000"/>
        </w:rPr>
        <w:t>will not run</w:t>
      </w:r>
      <w:r w:rsidRPr="00F12459">
        <w:rPr>
          <w:b/>
          <w:color w:val="FF0000"/>
        </w:rPr>
        <w:t xml:space="preserve"> again</w:t>
      </w:r>
      <w:r>
        <w:t>.</w:t>
      </w:r>
    </w:p>
    <w:p w:rsidR="00F12459" w:rsidRDefault="00F12459" w:rsidP="00F12459">
      <w:pPr>
        <w:spacing w:after="60"/>
        <w:rPr>
          <w:b/>
          <w:u w:val="single"/>
        </w:rPr>
      </w:pPr>
      <w:r w:rsidRPr="00980077">
        <w:rPr>
          <w:b/>
          <w:u w:val="single"/>
        </w:rPr>
        <w:t xml:space="preserve">Pseudocode for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</w:t>
      </w:r>
      <w:r w:rsidRPr="00980077">
        <w:rPr>
          <w:b/>
          <w:u w:val="single"/>
        </w:rPr>
        <w:t>loop:</w:t>
      </w:r>
    </w:p>
    <w:p w:rsidR="00F12459" w:rsidRPr="00F7142B" w:rsidRDefault="00F12459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</w:p>
    <w:p w:rsidR="00F12459" w:rsidRDefault="00F12459" w:rsidP="00E6722A">
      <w:pPr>
        <w:pStyle w:val="Code"/>
      </w:pPr>
      <w:r>
        <w:tab/>
      </w:r>
      <w:r w:rsidRPr="00980077">
        <w:t>&lt;statements&gt;</w:t>
      </w:r>
    </w:p>
    <w:p w:rsidR="00F12459" w:rsidRDefault="00F12459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r w:rsidRPr="00ED5606">
        <w:rPr>
          <w:color w:val="0070C0"/>
        </w:rPr>
        <w:t>&lt;Boolean condition&gt;</w:t>
      </w:r>
    </w:p>
    <w:p w:rsidR="00F12459" w:rsidRPr="00F12459" w:rsidRDefault="00F12459" w:rsidP="00F12459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REPEAT UNTIL</w:t>
      </w:r>
      <w:r w:rsidRPr="00F12459">
        <w:rPr>
          <w:b/>
          <w:u w:val="single"/>
        </w:rPr>
        <w:t xml:space="preserve"> loop</w:t>
      </w:r>
      <w:r w:rsidR="00FA2F3E">
        <w:rPr>
          <w:b/>
          <w:u w:val="single"/>
        </w:rPr>
        <w:t xml:space="preserve"> normally</w:t>
      </w:r>
      <w:r w:rsidRPr="00F12459">
        <w:rPr>
          <w:b/>
          <w:u w:val="single"/>
        </w:rPr>
        <w:t>:</w:t>
      </w:r>
    </w:p>
    <w:p w:rsidR="00F12459" w:rsidRDefault="00F12459" w:rsidP="00E6722A">
      <w:pPr>
        <w:pStyle w:val="Code"/>
      </w:pPr>
      <w:r>
        <w:t>i ←</w:t>
      </w:r>
      <w:r w:rsidR="00FA2F3E">
        <w:t xml:space="preserve"> 0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>REPEAT</w:t>
      </w:r>
      <w:r w:rsidR="00F12459" w:rsidRPr="00F7142B">
        <w:rPr>
          <w:color w:val="BF8F00" w:themeColor="accent4" w:themeShade="BF"/>
        </w:rPr>
        <w:t xml:space="preserve"> </w:t>
      </w:r>
    </w:p>
    <w:p w:rsidR="00F12459" w:rsidRDefault="00FA2F3E" w:rsidP="00E6722A">
      <w:pPr>
        <w:pStyle w:val="Code"/>
      </w:pPr>
      <w:r>
        <w:tab/>
        <w:t xml:space="preserve">i </w:t>
      </w:r>
      <w:r w:rsidRPr="00980077">
        <w:t>←</w:t>
      </w:r>
      <w:r>
        <w:t xml:space="preserve"> i + 1</w:t>
      </w:r>
    </w:p>
    <w:p w:rsidR="00F12459" w:rsidRDefault="00F12459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>, i</w:t>
      </w:r>
    </w:p>
    <w:p w:rsidR="00FA2F3E" w:rsidRDefault="00FA2F3E" w:rsidP="00ED5606">
      <w:pPr>
        <w:pStyle w:val="Code"/>
        <w:spacing w:after="240"/>
      </w:pPr>
      <w:r>
        <w:rPr>
          <w:color w:val="BF8F00" w:themeColor="accent4" w:themeShade="BF"/>
        </w:rPr>
        <w:t xml:space="preserve">UNTIL </w:t>
      </w:r>
      <w:r>
        <w:t>i &lt; 3</w:t>
      </w:r>
      <w:r w:rsidR="00F12459">
        <w:tab/>
      </w:r>
    </w:p>
    <w:p w:rsidR="00FA2F3E" w:rsidRPr="00FA2F3E" w:rsidRDefault="00FA2F3E" w:rsidP="00FA2F3E">
      <w:pPr>
        <w:spacing w:after="60"/>
        <w:rPr>
          <w:b/>
          <w:u w:val="single"/>
        </w:rPr>
      </w:pPr>
      <w:r>
        <w:rPr>
          <w:b/>
          <w:u w:val="single"/>
        </w:rPr>
        <w:t>Example showing the difference between REPEAT UNTIL and WHILE loop:</w:t>
      </w:r>
    </w:p>
    <w:p w:rsidR="00FA2F3E" w:rsidRDefault="00FA2F3E" w:rsidP="00E6722A">
      <w:pPr>
        <w:pStyle w:val="Code"/>
      </w:pPr>
      <w:r>
        <w:t>i ← 4</w:t>
      </w:r>
    </w:p>
    <w:p w:rsidR="00FA2F3E" w:rsidRPr="00F7142B" w:rsidRDefault="00FA2F3E" w:rsidP="00E6722A">
      <w:pPr>
        <w:pStyle w:val="Code"/>
        <w:rPr>
          <w:color w:val="BF8F00" w:themeColor="accent4" w:themeShade="BF"/>
        </w:rPr>
      </w:pPr>
      <w:r w:rsidRPr="00F7142B">
        <w:rPr>
          <w:color w:val="BF8F00" w:themeColor="accent4" w:themeShade="BF"/>
        </w:rPr>
        <w:t xml:space="preserve">REPEAT </w:t>
      </w:r>
    </w:p>
    <w:p w:rsidR="00FA2F3E" w:rsidRDefault="00FA2F3E" w:rsidP="00E6722A">
      <w:pPr>
        <w:pStyle w:val="Code"/>
      </w:pPr>
      <w:r>
        <w:tab/>
        <w:t xml:space="preserve">i </w:t>
      </w:r>
      <w:r w:rsidRPr="00980077">
        <w:t>←</w:t>
      </w:r>
      <w:r>
        <w:t xml:space="preserve"> i + 1</w:t>
      </w:r>
    </w:p>
    <w:p w:rsidR="00FA2F3E" w:rsidRDefault="00FA2F3E" w:rsidP="00E6722A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>, i</w:t>
      </w:r>
    </w:p>
    <w:p w:rsidR="00FA2F3E" w:rsidRDefault="00FA2F3E" w:rsidP="00E6722A">
      <w:pPr>
        <w:pStyle w:val="Code"/>
      </w:pPr>
      <w:r w:rsidRPr="00F7142B">
        <w:rPr>
          <w:color w:val="BF8F00" w:themeColor="accent4" w:themeShade="BF"/>
        </w:rPr>
        <w:t xml:space="preserve">UNTIL </w:t>
      </w:r>
      <w:r w:rsidRPr="00FA2F3E">
        <w:t>i &lt; 3</w:t>
      </w:r>
    </w:p>
    <w:p w:rsidR="00F511EE" w:rsidRDefault="00FA2F3E" w:rsidP="00ED5606">
      <w:pPr>
        <w:spacing w:before="240" w:after="480"/>
        <w:jc w:val="both"/>
      </w:pPr>
      <w:r>
        <w:t xml:space="preserve">The statements within the REPEAT UNTIL loop will </w:t>
      </w:r>
      <w:r w:rsidRPr="00F511EE">
        <w:rPr>
          <w:b/>
          <w:color w:val="FF0000"/>
        </w:rPr>
        <w:t>run once</w:t>
      </w:r>
      <w:r w:rsidRPr="00F511EE">
        <w:rPr>
          <w:color w:val="FF0000"/>
        </w:rPr>
        <w:t xml:space="preserve"> </w:t>
      </w:r>
      <w:r>
        <w:t xml:space="preserve">although the </w:t>
      </w:r>
      <w:r w:rsidRPr="00FA2F3E">
        <w:rPr>
          <w:b/>
        </w:rPr>
        <w:t>condition</w:t>
      </w:r>
      <w:r>
        <w:t xml:space="preserve"> that </w:t>
      </w:r>
      <w:r>
        <w:rPr>
          <w:rFonts w:ascii="Consolas" w:hAnsi="Consolas"/>
        </w:rPr>
        <w:t>i</w:t>
      </w:r>
      <w:r w:rsidRPr="00FA2F3E">
        <w:rPr>
          <w:rFonts w:ascii="Consolas" w:hAnsi="Consolas"/>
        </w:rPr>
        <w:t xml:space="preserve"> &lt; 3</w:t>
      </w:r>
      <w:r>
        <w:t xml:space="preserve"> is </w:t>
      </w:r>
      <w:r w:rsidRPr="00FA2F3E">
        <w:rPr>
          <w:b/>
          <w:color w:val="FF66FF"/>
        </w:rPr>
        <w:t>not fulfilled</w:t>
      </w:r>
      <w:r>
        <w:t>.</w:t>
      </w:r>
    </w:p>
    <w:p w:rsidR="00F511EE" w:rsidRDefault="00F511EE" w:rsidP="004836DF">
      <w:pPr>
        <w:pStyle w:val="Heading3"/>
      </w:pPr>
      <w:r>
        <w:t>For Loop</w:t>
      </w:r>
    </w:p>
    <w:p w:rsidR="00F511EE" w:rsidRDefault="00F511EE" w:rsidP="00ED5606">
      <w:pPr>
        <w:jc w:val="both"/>
      </w:pPr>
      <w:r>
        <w:t xml:space="preserve">A FOR loop uses an </w:t>
      </w:r>
      <w:r w:rsidRPr="00F511EE">
        <w:rPr>
          <w:b/>
          <w:color w:val="FF0000"/>
        </w:rPr>
        <w:t>explicit counter</w:t>
      </w:r>
      <w:r w:rsidRPr="00F511EE">
        <w:rPr>
          <w:color w:val="FF0000"/>
        </w:rPr>
        <w:t xml:space="preserve"> </w:t>
      </w:r>
      <w:r>
        <w:t xml:space="preserve">for every iteration. Thus, the number of repetitions/iterations is </w:t>
      </w:r>
      <w:r>
        <w:rPr>
          <w:b/>
        </w:rPr>
        <w:t>fixed</w:t>
      </w:r>
      <w:r>
        <w:t xml:space="preserve"> and </w:t>
      </w:r>
      <w:r w:rsidRPr="00F511EE">
        <w:rPr>
          <w:b/>
        </w:rPr>
        <w:t>controlled by a variable</w:t>
      </w:r>
      <w:r>
        <w:t xml:space="preserve"> (the counter).</w:t>
      </w:r>
    </w:p>
    <w:p w:rsidR="00ED5606" w:rsidRPr="00ED5606" w:rsidRDefault="00ED5606" w:rsidP="00ED5606">
      <w:pPr>
        <w:spacing w:after="60"/>
        <w:rPr>
          <w:b/>
          <w:u w:val="single"/>
        </w:rPr>
      </w:pPr>
      <w:r w:rsidRPr="00ED5606">
        <w:rPr>
          <w:b/>
          <w:u w:val="single"/>
        </w:rPr>
        <w:t>Pseudocode for FOR loop:</w:t>
      </w:r>
    </w:p>
    <w:p w:rsidR="00ED5606" w:rsidRDefault="00ED5606" w:rsidP="00ED5606">
      <w:pPr>
        <w:pStyle w:val="Code"/>
      </w:pPr>
      <w:r w:rsidRPr="00ED5606">
        <w:rPr>
          <w:color w:val="BF8F00" w:themeColor="accent4" w:themeShade="BF"/>
        </w:rPr>
        <w:t xml:space="preserve">FOR </w:t>
      </w:r>
      <w:r>
        <w:t xml:space="preserve">&lt;variable&gt; = 0 </w:t>
      </w:r>
      <w:r w:rsidR="00AC2186" w:rsidRPr="00AC2186">
        <w:rPr>
          <w:color w:val="BF8F00" w:themeColor="accent4" w:themeShade="BF"/>
        </w:rPr>
        <w:t>TO</w:t>
      </w:r>
      <w:r>
        <w:t xml:space="preserve"> 1:</w:t>
      </w:r>
    </w:p>
    <w:p w:rsidR="00ED5606" w:rsidRDefault="00ED5606" w:rsidP="00ED5606">
      <w:pPr>
        <w:pStyle w:val="Code"/>
      </w:pPr>
      <w:r>
        <w:tab/>
        <w:t>&lt;statements&gt;</w:t>
      </w:r>
    </w:p>
    <w:p w:rsidR="00ED5606" w:rsidRDefault="00ED5606" w:rsidP="00ED5606">
      <w:pPr>
        <w:pStyle w:val="Code"/>
        <w:spacing w:after="240"/>
      </w:pPr>
      <w:r w:rsidRPr="00ED5606">
        <w:rPr>
          <w:color w:val="BF8F00" w:themeColor="accent4" w:themeShade="BF"/>
        </w:rPr>
        <w:t xml:space="preserve">NEXT </w:t>
      </w:r>
      <w:r>
        <w:t>&lt;variable&gt;</w:t>
      </w:r>
    </w:p>
    <w:p w:rsidR="00ED5606" w:rsidRPr="00ED5606" w:rsidRDefault="00ED5606" w:rsidP="00ED5606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FOR</w:t>
      </w:r>
      <w:r w:rsidRPr="00F12459">
        <w:rPr>
          <w:b/>
          <w:u w:val="single"/>
        </w:rPr>
        <w:t xml:space="preserve"> loop:</w:t>
      </w:r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FOR</w:t>
      </w:r>
      <w:r w:rsidRPr="00F7142B">
        <w:rPr>
          <w:color w:val="BF8F00" w:themeColor="accent4" w:themeShade="BF"/>
        </w:rPr>
        <w:t xml:space="preserve"> </w:t>
      </w:r>
      <w:r>
        <w:t xml:space="preserve">i = 0 </w:t>
      </w:r>
      <w:r w:rsidR="00AC2186" w:rsidRPr="00AC2186">
        <w:rPr>
          <w:color w:val="BF8F00" w:themeColor="accent4" w:themeShade="BF"/>
        </w:rPr>
        <w:t>TO</w:t>
      </w:r>
      <w:r>
        <w:t xml:space="preserve"> 3</w:t>
      </w:r>
    </w:p>
    <w:p w:rsidR="00ED5606" w:rsidRDefault="00ED5606" w:rsidP="00ED5606">
      <w:pPr>
        <w:pStyle w:val="Code"/>
      </w:pPr>
      <w:r>
        <w:tab/>
      </w:r>
      <w:r w:rsidRPr="00F12459">
        <w:rPr>
          <w:color w:val="7030A0"/>
        </w:rPr>
        <w:t xml:space="preserve">OUTPUT </w:t>
      </w:r>
      <w:r w:rsidRPr="00F12459">
        <w:t>"Number of times loop has been run"</w:t>
      </w:r>
      <w:r>
        <w:t>, i</w:t>
      </w:r>
    </w:p>
    <w:p w:rsidR="00ED5606" w:rsidRDefault="00ED5606" w:rsidP="00ED5606">
      <w:pPr>
        <w:pStyle w:val="Code"/>
      </w:pPr>
      <w:r>
        <w:rPr>
          <w:color w:val="BF8F00" w:themeColor="accent4" w:themeShade="BF"/>
        </w:rPr>
        <w:t>NEXT</w:t>
      </w:r>
      <w:r w:rsidRPr="00ED5606">
        <w:t xml:space="preserve"> i</w:t>
      </w:r>
      <w:r>
        <w:tab/>
      </w:r>
    </w:p>
    <w:p w:rsidR="00F12459" w:rsidRPr="00FA2F3E" w:rsidRDefault="00F12459" w:rsidP="00ED5606">
      <w:pPr>
        <w:pStyle w:val="Code"/>
      </w:pPr>
      <w:r w:rsidRPr="00FA2F3E">
        <w:br w:type="page"/>
      </w:r>
    </w:p>
    <w:p w:rsidR="00F12459" w:rsidRDefault="00C804DA" w:rsidP="004836DF">
      <w:pPr>
        <w:pStyle w:val="Heading1"/>
      </w:pPr>
      <w:r>
        <w:lastRenderedPageBreak/>
        <w:t>1.3</w:t>
      </w:r>
      <w:r w:rsidR="00052819">
        <w:tab/>
      </w:r>
      <w:r w:rsidR="00021479">
        <w:t>Sub-programs</w:t>
      </w:r>
    </w:p>
    <w:p w:rsidR="00021479" w:rsidRDefault="00021479" w:rsidP="008144EF">
      <w:pPr>
        <w:spacing w:after="120"/>
        <w:jc w:val="both"/>
      </w:pPr>
      <w:r w:rsidRPr="008144EF">
        <w:rPr>
          <w:b/>
        </w:rPr>
        <w:t>Subroutines, functions and procedures</w:t>
      </w:r>
      <w:r>
        <w:t xml:space="preserve"> are the </w:t>
      </w:r>
      <w:r w:rsidRPr="008144EF">
        <w:rPr>
          <w:b/>
          <w:color w:val="FF0000"/>
        </w:rPr>
        <w:t>basic building blocks</w:t>
      </w:r>
      <w:r w:rsidRPr="008144EF">
        <w:rPr>
          <w:color w:val="FF0000"/>
        </w:rPr>
        <w:t xml:space="preserve"> </w:t>
      </w:r>
      <w:r>
        <w:t>of programs.</w:t>
      </w:r>
      <w:r w:rsidR="008144EF">
        <w:t xml:space="preserve"> These are small sections of code that </w:t>
      </w:r>
      <w:r w:rsidR="008144EF">
        <w:rPr>
          <w:b/>
        </w:rPr>
        <w:t>perform a particular task</w:t>
      </w:r>
      <w:r w:rsidR="008144EF">
        <w:t xml:space="preserve"> within the program, and can be used within the program as much as needed.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avoid </w:t>
      </w:r>
      <w:r w:rsidRPr="008144EF">
        <w:rPr>
          <w:b/>
          <w:color w:val="00B050"/>
        </w:rPr>
        <w:t>repetition of commands</w:t>
      </w:r>
      <w:r w:rsidRPr="008144EF">
        <w:rPr>
          <w:color w:val="00B050"/>
        </w:rPr>
        <w:t xml:space="preserve"> </w:t>
      </w:r>
      <w:r>
        <w:t xml:space="preserve">within the program, </w:t>
      </w:r>
      <w:r w:rsidRPr="008144EF">
        <w:rPr>
          <w:b/>
          <w:color w:val="00B050"/>
        </w:rPr>
        <w:t>shortening</w:t>
      </w:r>
      <w:r w:rsidRPr="008144EF">
        <w:rPr>
          <w:color w:val="00B050"/>
        </w:rPr>
        <w:t xml:space="preserve"> </w:t>
      </w:r>
      <w:r>
        <w:t xml:space="preserve">the code and making it </w:t>
      </w:r>
      <w:r w:rsidRPr="008144EF">
        <w:rPr>
          <w:b/>
          <w:color w:val="00B050"/>
        </w:rPr>
        <w:t>easier to maintain</w:t>
      </w:r>
      <w:r>
        <w:t>.</w:t>
      </w:r>
    </w:p>
    <w:p w:rsidR="008144EF" w:rsidRDefault="008144EF" w:rsidP="00441428">
      <w:pPr>
        <w:pStyle w:val="ListParagraph"/>
        <w:numPr>
          <w:ilvl w:val="0"/>
          <w:numId w:val="1"/>
        </w:numPr>
        <w:jc w:val="both"/>
      </w:pPr>
      <w:r>
        <w:t xml:space="preserve">They help to </w:t>
      </w:r>
      <w:r w:rsidRPr="008144EF">
        <w:rPr>
          <w:b/>
          <w:color w:val="00B050"/>
        </w:rPr>
        <w:t>define a logical structure</w:t>
      </w:r>
      <w:r w:rsidRPr="008144EF">
        <w:rPr>
          <w:color w:val="00B050"/>
        </w:rPr>
        <w:t xml:space="preserve"> </w:t>
      </w:r>
      <w:r>
        <w:t xml:space="preserve">for the program, as the program is </w:t>
      </w:r>
      <w:r w:rsidRPr="008144EF">
        <w:rPr>
          <w:b/>
          <w:color w:val="00B050"/>
        </w:rPr>
        <w:t>broken down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into</w:t>
      </w:r>
      <w:r w:rsidRPr="008144EF">
        <w:rPr>
          <w:color w:val="00B050"/>
        </w:rPr>
        <w:t xml:space="preserve"> </w:t>
      </w:r>
      <w:r w:rsidRPr="008144EF">
        <w:rPr>
          <w:b/>
          <w:color w:val="00B050"/>
        </w:rPr>
        <w:t>smaller modules</w:t>
      </w:r>
      <w:r w:rsidRPr="008144EF">
        <w:rPr>
          <w:color w:val="00B050"/>
        </w:rPr>
        <w:t xml:space="preserve"> </w:t>
      </w:r>
      <w:r>
        <w:t>with specific purposes.</w:t>
      </w:r>
    </w:p>
    <w:p w:rsidR="008144EF" w:rsidRDefault="008144EF" w:rsidP="004836DF">
      <w:pPr>
        <w:pStyle w:val="Heading3"/>
      </w:pPr>
      <w:bookmarkStart w:id="1" w:name="_Toc512979889"/>
      <w:r>
        <w:t>Subroutines</w:t>
      </w:r>
      <w:bookmarkEnd w:id="1"/>
    </w:p>
    <w:p w:rsidR="008144EF" w:rsidRPr="00083A2C" w:rsidRDefault="008144EF" w:rsidP="00BB1CBC">
      <w:pPr>
        <w:jc w:val="both"/>
      </w:pPr>
      <w:r>
        <w:t xml:space="preserve">A </w:t>
      </w:r>
      <w:r w:rsidRPr="008144EF">
        <w:rPr>
          <w:b/>
          <w:color w:val="FF0000"/>
        </w:rPr>
        <w:t>sequence</w:t>
      </w:r>
      <w:r w:rsidRPr="008144EF">
        <w:rPr>
          <w:color w:val="FF0000"/>
        </w:rPr>
        <w:t xml:space="preserve"> </w:t>
      </w:r>
      <w:r>
        <w:t xml:space="preserve">of program instructions that can be </w:t>
      </w:r>
      <w:r w:rsidRPr="008144EF">
        <w:rPr>
          <w:b/>
        </w:rPr>
        <w:t>used and reused</w:t>
      </w:r>
      <w:r w:rsidRPr="008144EF">
        <w:t xml:space="preserve"> </w:t>
      </w:r>
      <w:r>
        <w:t xml:space="preserve">to perform a </w:t>
      </w:r>
      <w:r w:rsidRPr="00083A2C">
        <w:rPr>
          <w:b/>
          <w:color w:val="00B050"/>
        </w:rPr>
        <w:t>specific task</w:t>
      </w:r>
      <w:r w:rsidRPr="00083A2C">
        <w:rPr>
          <w:color w:val="00B050"/>
        </w:rPr>
        <w:t xml:space="preserve"> </w:t>
      </w:r>
      <w:r>
        <w:t xml:space="preserve">within the program. A subroutine </w:t>
      </w:r>
      <w:r w:rsidRPr="008144EF">
        <w:rPr>
          <w:b/>
          <w:i/>
          <w:color w:val="00B050"/>
        </w:rPr>
        <w:t>may</w:t>
      </w:r>
      <w:r w:rsidRPr="00083A2C">
        <w:rPr>
          <w:color w:val="00B050"/>
        </w:rPr>
        <w:t xml:space="preserve"> </w:t>
      </w:r>
      <w:r>
        <w:t xml:space="preserve">contain </w:t>
      </w:r>
      <w:r>
        <w:rPr>
          <w:b/>
        </w:rPr>
        <w:t>input p</w:t>
      </w:r>
      <w:r w:rsidRPr="008144EF">
        <w:rPr>
          <w:b/>
        </w:rPr>
        <w:t>arameters</w:t>
      </w:r>
      <w:r>
        <w:rPr>
          <w:b/>
        </w:rPr>
        <w:t xml:space="preserve"> </w:t>
      </w:r>
      <w:r>
        <w:t>required for its processing.</w:t>
      </w:r>
    </w:p>
    <w:p w:rsidR="008144EF" w:rsidRDefault="008144EF" w:rsidP="008144EF">
      <w:r>
        <w:t>Program Flowchart Representation:</w:t>
      </w:r>
      <w:r>
        <w:tab/>
      </w:r>
      <w:r>
        <w:tab/>
      </w:r>
      <w:r>
        <w:rPr>
          <w:b/>
        </w:rPr>
        <w:t>SUBROUTINE</w:t>
      </w:r>
      <w:r>
        <w:t xml:space="preserve"> (rectangle w/</w:t>
      </w:r>
      <w:r w:rsidR="00BB1CBC">
        <w:t xml:space="preserve"> v.</w:t>
      </w:r>
      <w:r>
        <w:t xml:space="preserve"> lines)</w:t>
      </w:r>
    </w:p>
    <w:p w:rsidR="00BB1CBC" w:rsidRDefault="00BB1CBC" w:rsidP="004836DF">
      <w:pPr>
        <w:pStyle w:val="Heading3"/>
      </w:pPr>
      <w:bookmarkStart w:id="2" w:name="_Toc512979890"/>
      <w:r>
        <w:t xml:space="preserve">Procedures </w:t>
      </w:r>
      <w:r w:rsidRPr="00990701">
        <w:t>(</w:t>
      </w:r>
      <w:r w:rsidRPr="00990701">
        <w:rPr>
          <w:color w:val="FF0000"/>
        </w:rPr>
        <w:t xml:space="preserve">do not return </w:t>
      </w:r>
      <w:r w:rsidRPr="00990701">
        <w:t>a value)</w:t>
      </w:r>
      <w:bookmarkEnd w:id="2"/>
    </w:p>
    <w:p w:rsidR="00BB1CBC" w:rsidRPr="00447B15" w:rsidRDefault="00BB1CBC" w:rsidP="00BB1CBC">
      <w:pPr>
        <w:jc w:val="both"/>
      </w:pPr>
      <w:r>
        <w:t xml:space="preserve">A </w:t>
      </w:r>
      <w:r>
        <w:rPr>
          <w:b/>
        </w:rPr>
        <w:t>procedure</w:t>
      </w:r>
      <w:r>
        <w:t xml:space="preserve"> is a </w:t>
      </w:r>
      <w:r w:rsidRPr="00447B15">
        <w:rPr>
          <w:b/>
          <w:color w:val="FF0000"/>
        </w:rPr>
        <w:t>self-contained</w:t>
      </w:r>
      <w:r>
        <w:t xml:space="preserve"> </w:t>
      </w:r>
      <w:r w:rsidRPr="00BB1CBC">
        <w:rPr>
          <w:b/>
          <w:color w:val="FF0000"/>
        </w:rPr>
        <w:t>subprogram</w:t>
      </w:r>
      <w:r w:rsidRPr="00BB1CBC">
        <w:rPr>
          <w:color w:val="FF0000"/>
        </w:rPr>
        <w:t xml:space="preserve"> </w:t>
      </w:r>
      <w:r>
        <w:t xml:space="preserve">that is made up by an </w:t>
      </w:r>
      <w:r w:rsidRPr="00447B15">
        <w:rPr>
          <w:b/>
          <w:color w:val="00B050"/>
        </w:rPr>
        <w:t>ordered</w:t>
      </w:r>
      <w:r w:rsidRPr="00447B15">
        <w:rPr>
          <w:color w:val="00B050"/>
        </w:rPr>
        <w:t xml:space="preserve"> </w:t>
      </w:r>
      <w:r>
        <w:t xml:space="preserve">set </w:t>
      </w:r>
      <w:r w:rsidRPr="00BB1CBC">
        <w:t>of coded instructions</w:t>
      </w:r>
      <w:r>
        <w:t xml:space="preserve">. Procedures can then be </w:t>
      </w:r>
      <w:r w:rsidRPr="00BB1CBC">
        <w:rPr>
          <w:b/>
          <w:color w:val="FF0000"/>
        </w:rPr>
        <w:t>called</w:t>
      </w:r>
      <w:r w:rsidRPr="00BB1CBC">
        <w:rPr>
          <w:color w:val="FF0000"/>
        </w:rPr>
        <w:t xml:space="preserve"> </w:t>
      </w:r>
      <w:r>
        <w:t xml:space="preserve">from </w:t>
      </w:r>
      <w:r w:rsidRPr="00BB1CBC">
        <w:t>the main program</w:t>
      </w:r>
      <w:r>
        <w:t>.</w:t>
      </w:r>
    </w:p>
    <w:p w:rsidR="00BB1CBC" w:rsidRDefault="00BB1CBC" w:rsidP="00BB1CBC">
      <w:pPr>
        <w:jc w:val="both"/>
      </w:pPr>
      <w:r>
        <w:t xml:space="preserve">When the procedure is passed, </w:t>
      </w:r>
      <w:r w:rsidRPr="00BB1CBC">
        <w:rPr>
          <w:b/>
          <w:color w:val="FF0000"/>
        </w:rPr>
        <w:t>control is given</w:t>
      </w:r>
      <w:r w:rsidRPr="00BB1CBC">
        <w:rPr>
          <w:color w:val="FF0000"/>
        </w:rPr>
        <w:t xml:space="preserve"> </w:t>
      </w:r>
      <w:r>
        <w:t xml:space="preserve">to the procedure. Any </w:t>
      </w:r>
      <w:r w:rsidRPr="00BB1CBC">
        <w:rPr>
          <w:b/>
        </w:rPr>
        <w:t>parameters</w:t>
      </w:r>
      <w:r w:rsidRPr="00BB1CBC">
        <w:t xml:space="preserve"> </w:t>
      </w:r>
      <w:r>
        <w:t xml:space="preserve">passed into the procedure will be </w:t>
      </w:r>
      <w:r w:rsidRPr="00BB1CBC">
        <w:rPr>
          <w:b/>
        </w:rPr>
        <w:t>substituted</w:t>
      </w:r>
      <w:r w:rsidRPr="00BB1CBC">
        <w:t xml:space="preserve"> </w:t>
      </w:r>
      <w:r>
        <w:t xml:space="preserve">by </w:t>
      </w:r>
      <w:r w:rsidRPr="00BB1CBC">
        <w:t>their respective values</w:t>
      </w:r>
      <w:r>
        <w:t xml:space="preserve">, then the statements within the procedure get </w:t>
      </w:r>
      <w:r w:rsidRPr="00447B15">
        <w:rPr>
          <w:b/>
          <w:color w:val="FF0000"/>
        </w:rPr>
        <w:t>executed</w:t>
      </w:r>
      <w:r>
        <w:t xml:space="preserve">. When the procedure ends, </w:t>
      </w:r>
      <w:r w:rsidRPr="00BB1CBC">
        <w:rPr>
          <w:b/>
          <w:color w:val="FF0000"/>
        </w:rPr>
        <w:t xml:space="preserve">control is passed back </w:t>
      </w:r>
      <w:r>
        <w:t xml:space="preserve">to the line that </w:t>
      </w:r>
      <w:r w:rsidRPr="00BB1CBC">
        <w:t>follows the procedure call</w:t>
      </w:r>
      <w:r>
        <w:t>.</w:t>
      </w:r>
    </w:p>
    <w:p w:rsidR="00BB1CBC" w:rsidRDefault="00BB1CBC" w:rsidP="00BB1CBC">
      <w:pPr>
        <w:jc w:val="both"/>
      </w:pPr>
      <w:r>
        <w:t xml:space="preserve">Procedures </w:t>
      </w:r>
      <w:r w:rsidRPr="00BB1CBC">
        <w:rPr>
          <w:b/>
        </w:rPr>
        <w:t>do not return a value</w:t>
      </w:r>
      <w:r>
        <w:t xml:space="preserve"> upon exiting.</w:t>
      </w:r>
    </w:p>
    <w:p w:rsidR="00BB1CBC" w:rsidRPr="00ED5606" w:rsidRDefault="00BB1CBC" w:rsidP="00BB1CBC">
      <w:pPr>
        <w:spacing w:after="60"/>
        <w:rPr>
          <w:b/>
          <w:u w:val="single"/>
        </w:rPr>
      </w:pPr>
      <w:r w:rsidRPr="00ED5606">
        <w:rPr>
          <w:b/>
          <w:u w:val="single"/>
        </w:rPr>
        <w:t xml:space="preserve">Pseudocode for </w:t>
      </w:r>
      <w:r>
        <w:rPr>
          <w:b/>
          <w:u w:val="single"/>
        </w:rPr>
        <w:t>a PROCEDURE</w:t>
      </w:r>
      <w:r w:rsidRPr="00ED5606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r w:rsidR="00DB5FF3" w:rsidRPr="00DB5FF3">
        <w:rPr>
          <w:color w:val="00B0F0"/>
        </w:rPr>
        <w:t>ProcedureName</w:t>
      </w:r>
      <w:r w:rsidR="00DB5FF3">
        <w:t>(Parameter</w:t>
      </w:r>
      <w:r>
        <w:t xml:space="preserve">: </w:t>
      </w:r>
      <w:r w:rsidR="00DB5FF3">
        <w:rPr>
          <w:color w:val="BF8F00" w:themeColor="accent4" w:themeShade="BF"/>
        </w:rPr>
        <w:t>&lt;type&gt;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BB1CBC" w:rsidRPr="00ED5606" w:rsidRDefault="00BB1CBC" w:rsidP="00BB1CBC">
      <w:pPr>
        <w:tabs>
          <w:tab w:val="left" w:pos="2520"/>
        </w:tabs>
        <w:spacing w:after="60"/>
        <w:rPr>
          <w:b/>
          <w:u w:val="single"/>
        </w:rPr>
      </w:pPr>
      <w:r w:rsidRPr="00F12459">
        <w:rPr>
          <w:b/>
          <w:u w:val="single"/>
        </w:rPr>
        <w:t xml:space="preserve">Example </w:t>
      </w:r>
      <w:r>
        <w:rPr>
          <w:b/>
          <w:u w:val="single"/>
        </w:rPr>
        <w:t>of using</w:t>
      </w:r>
      <w:r w:rsidRPr="00F12459">
        <w:rPr>
          <w:b/>
          <w:u w:val="single"/>
        </w:rPr>
        <w:t xml:space="preserve"> </w:t>
      </w:r>
      <w:r>
        <w:rPr>
          <w:b/>
          <w:u w:val="single"/>
        </w:rPr>
        <w:t>a PROCEDURE</w:t>
      </w:r>
      <w:r w:rsidRPr="00F12459">
        <w:rPr>
          <w:b/>
          <w:u w:val="single"/>
        </w:rPr>
        <w:t>:</w:t>
      </w:r>
    </w:p>
    <w:p w:rsidR="00BB1CBC" w:rsidRDefault="00BB1CBC" w:rsidP="00BB1CBC">
      <w:pPr>
        <w:pStyle w:val="Code"/>
      </w:pPr>
      <w:r>
        <w:rPr>
          <w:color w:val="BF8F00" w:themeColor="accent4" w:themeShade="BF"/>
        </w:rPr>
        <w:t xml:space="preserve">PROCEDURE </w:t>
      </w:r>
      <w:r w:rsidRPr="00DB5FF3">
        <w:rPr>
          <w:color w:val="00B0F0"/>
        </w:rPr>
        <w:t>CreateRecord</w:t>
      </w:r>
      <w:r>
        <w:t xml:space="preserve">(Name: </w:t>
      </w:r>
      <w:r w:rsidRPr="00BB1CBC">
        <w:rPr>
          <w:color w:val="BF8F00" w:themeColor="accent4" w:themeShade="BF"/>
        </w:rPr>
        <w:t>STRING</w:t>
      </w:r>
      <w:r>
        <w:t xml:space="preserve">, PhoneNumber: </w:t>
      </w:r>
      <w:r w:rsidRPr="00BB1CBC">
        <w:rPr>
          <w:color w:val="BF8F00" w:themeColor="accent4" w:themeShade="BF"/>
        </w:rPr>
        <w:t>INTEGER</w:t>
      </w:r>
      <w:r>
        <w:t>)</w:t>
      </w:r>
    </w:p>
    <w:p w:rsidR="00BB1CBC" w:rsidRDefault="00BB1CBC" w:rsidP="00BB1CBC">
      <w:pPr>
        <w:pStyle w:val="Code"/>
      </w:pPr>
      <w:r>
        <w:tab/>
        <w:t>&lt;Statements&gt;</w:t>
      </w:r>
    </w:p>
    <w:p w:rsidR="00BB1CBC" w:rsidRPr="00BB1CBC" w:rsidRDefault="00BB1CBC" w:rsidP="00BB1CBC">
      <w:pPr>
        <w:pStyle w:val="Code"/>
        <w:spacing w:after="160"/>
        <w:rPr>
          <w:color w:val="BF8F00" w:themeColor="accent4" w:themeShade="BF"/>
        </w:rPr>
      </w:pPr>
      <w:r w:rsidRPr="00BB1CBC">
        <w:rPr>
          <w:color w:val="BF8F00" w:themeColor="accent4" w:themeShade="BF"/>
        </w:rPr>
        <w:t>ENDPROCEDURE</w:t>
      </w:r>
    </w:p>
    <w:p w:rsidR="00BB1CBC" w:rsidRPr="00990701" w:rsidRDefault="00BB1CBC" w:rsidP="004836DF">
      <w:pPr>
        <w:pStyle w:val="Heading3"/>
      </w:pPr>
      <w:bookmarkStart w:id="3" w:name="_Toc512979891"/>
      <w:r>
        <w:t>Functions (</w:t>
      </w:r>
      <w:r w:rsidRPr="00990701">
        <w:rPr>
          <w:color w:val="FF0000"/>
        </w:rPr>
        <w:t>return</w:t>
      </w:r>
      <w:r>
        <w:t xml:space="preserve"> a value)</w:t>
      </w:r>
      <w:bookmarkEnd w:id="3"/>
    </w:p>
    <w:p w:rsidR="00BB1CBC" w:rsidRDefault="00BB1CBC" w:rsidP="0060111C">
      <w:pPr>
        <w:spacing w:after="60"/>
        <w:jc w:val="both"/>
      </w:pPr>
      <w:r>
        <w:t xml:space="preserve">Functions are </w:t>
      </w:r>
      <w:r>
        <w:rPr>
          <w:b/>
        </w:rPr>
        <w:t>similar</w:t>
      </w:r>
      <w:r>
        <w:t xml:space="preserve"> to procedures, just that a function will </w:t>
      </w:r>
      <w:r w:rsidRPr="00990701">
        <w:rPr>
          <w:b/>
          <w:color w:val="FF0000"/>
        </w:rPr>
        <w:t>return a single value</w:t>
      </w:r>
      <w:r>
        <w:t xml:space="preserve"> to the point at which they are called. It is </w:t>
      </w:r>
      <w:r w:rsidRPr="00BB1CBC">
        <w:t>required</w:t>
      </w:r>
      <w:r>
        <w:t xml:space="preserve"> that the </w:t>
      </w:r>
      <w:r w:rsidRPr="00BB1CBC">
        <w:rPr>
          <w:b/>
        </w:rPr>
        <w:t>data type</w:t>
      </w:r>
      <w:r w:rsidRPr="00BB1CBC">
        <w:t xml:space="preserve"> of the value returned is </w:t>
      </w:r>
      <w:r w:rsidRPr="00990701">
        <w:rPr>
          <w:b/>
          <w:color w:val="FF0000"/>
        </w:rPr>
        <w:t>properly defined</w:t>
      </w:r>
      <w:r w:rsidRPr="00990701">
        <w:rPr>
          <w:color w:val="FF0000"/>
        </w:rPr>
        <w:t xml:space="preserve"> </w:t>
      </w:r>
      <w:r>
        <w:t>in the function:</w:t>
      </w:r>
    </w:p>
    <w:p w:rsidR="00BB1CBC" w:rsidRDefault="00BB1CBC" w:rsidP="00BB1CBC">
      <w:pPr>
        <w:pStyle w:val="Code"/>
        <w:spacing w:after="120"/>
      </w:pPr>
      <w:r w:rsidRPr="00BB1CBC">
        <w:rPr>
          <w:color w:val="BF8F00" w:themeColor="accent4" w:themeShade="BF"/>
        </w:rPr>
        <w:t xml:space="preserve">FUNCTION </w:t>
      </w:r>
      <w:r w:rsidRPr="00DB5FF3">
        <w:rPr>
          <w:color w:val="00B0F0"/>
        </w:rPr>
        <w:t>AddIntegers</w:t>
      </w:r>
      <w:r>
        <w:t xml:space="preserve">(Int1: </w:t>
      </w:r>
      <w:r w:rsidRPr="00BB1CBC">
        <w:rPr>
          <w:color w:val="BF8F00" w:themeColor="accent4" w:themeShade="BF"/>
        </w:rPr>
        <w:t>INTEGER</w:t>
      </w:r>
      <w:r>
        <w:t xml:space="preserve">, Int2: </w:t>
      </w:r>
      <w:r w:rsidRPr="00BB1CBC">
        <w:rPr>
          <w:color w:val="BF8F00" w:themeColor="accent4" w:themeShade="BF"/>
        </w:rPr>
        <w:t>INTEGER</w:t>
      </w:r>
      <w:r>
        <w:t xml:space="preserve">) </w:t>
      </w:r>
      <w:r w:rsidRPr="00BB1CBC">
        <w:rPr>
          <w:color w:val="BF8F00" w:themeColor="accent4" w:themeShade="BF"/>
        </w:rPr>
        <w:t>RETURNS INTEGER</w:t>
      </w:r>
    </w:p>
    <w:p w:rsidR="008144EF" w:rsidRDefault="00BB1CBC" w:rsidP="0060111C">
      <w:pPr>
        <w:spacing w:after="60"/>
        <w:jc w:val="both"/>
      </w:pPr>
      <w:r>
        <w:t>In pseudocode, the value returned is expressed like this:</w:t>
      </w:r>
    </w:p>
    <w:p w:rsidR="00C804DA" w:rsidRDefault="00BB1CBC" w:rsidP="0060111C">
      <w:pPr>
        <w:pStyle w:val="Code"/>
      </w:pPr>
      <w:r w:rsidRPr="00BB1CBC">
        <w:rPr>
          <w:color w:val="BF8F00" w:themeColor="accent4" w:themeShade="BF"/>
        </w:rPr>
        <w:t xml:space="preserve">RETURN </w:t>
      </w:r>
      <w:r>
        <w:t>ValueToReturn</w:t>
      </w:r>
      <w:r w:rsidR="00C804DA">
        <w:br w:type="page"/>
      </w:r>
    </w:p>
    <w:p w:rsidR="00BB1CBC" w:rsidRDefault="00C804DA" w:rsidP="004836DF">
      <w:pPr>
        <w:pStyle w:val="Heading2"/>
      </w:pPr>
      <w:r>
        <w:lastRenderedPageBreak/>
        <w:t>1.3.</w:t>
      </w:r>
      <w:r w:rsidR="00052819">
        <w:t>1</w:t>
      </w:r>
      <w:r w:rsidR="00052819">
        <w:tab/>
      </w:r>
      <w:r>
        <w:t>Passing Parameters</w:t>
      </w:r>
    </w:p>
    <w:p w:rsidR="00C804DA" w:rsidRPr="00990701" w:rsidRDefault="00C804DA" w:rsidP="00C804DA">
      <w:pPr>
        <w:jc w:val="both"/>
      </w:pPr>
      <w:r>
        <w:t xml:space="preserve">The value of a </w:t>
      </w:r>
      <w:r>
        <w:rPr>
          <w:b/>
        </w:rPr>
        <w:t>parameter</w:t>
      </w:r>
      <w:r>
        <w:t xml:space="preserve"> in procedures and functions can either be </w:t>
      </w:r>
      <w:r w:rsidRPr="00C804DA">
        <w:rPr>
          <w:b/>
          <w:color w:val="00B050"/>
        </w:rPr>
        <w:t>changed</w:t>
      </w:r>
      <w:r w:rsidRPr="00C804DA">
        <w:rPr>
          <w:color w:val="00B050"/>
        </w:rPr>
        <w:t xml:space="preserve"> </w:t>
      </w:r>
      <w:r>
        <w:t xml:space="preserve">or </w:t>
      </w:r>
      <w:r w:rsidRPr="00C804DA">
        <w:rPr>
          <w:b/>
          <w:color w:val="FF0000"/>
        </w:rPr>
        <w:t>not changed</w:t>
      </w:r>
      <w:r>
        <w:t>.</w:t>
      </w:r>
    </w:p>
    <w:p w:rsidR="00C804DA" w:rsidRDefault="00C804DA" w:rsidP="004836DF">
      <w:pPr>
        <w:pStyle w:val="Heading3"/>
      </w:pPr>
      <w:bookmarkStart w:id="4" w:name="_Toc512979893"/>
      <w:r>
        <w:t>Passing by Value</w:t>
      </w:r>
      <w:bookmarkEnd w:id="4"/>
      <w:r>
        <w:t xml:space="preserve"> (ByVal</w:t>
      </w:r>
      <w:r w:rsidR="00630E76">
        <w:t>ue</w:t>
      </w:r>
      <w:r>
        <w:t>)</w:t>
      </w:r>
    </w:p>
    <w:p w:rsidR="00C804DA" w:rsidRPr="00C804DA" w:rsidRDefault="00C804DA" w:rsidP="00E475AA">
      <w:pPr>
        <w:jc w:val="both"/>
      </w:pPr>
      <w:r>
        <w:t xml:space="preserve">Passing by value </w:t>
      </w:r>
      <w:r w:rsidRPr="00990701">
        <w:rPr>
          <w:b/>
          <w:color w:val="FF0000"/>
        </w:rPr>
        <w:t>creates a copy</w:t>
      </w:r>
      <w:r w:rsidRPr="00990701">
        <w:rPr>
          <w:color w:val="FF0000"/>
        </w:rPr>
        <w:t xml:space="preserve"> </w:t>
      </w:r>
      <w:r>
        <w:t xml:space="preserve">of the original variable passed as the parameter. It </w:t>
      </w:r>
      <w:r w:rsidRPr="00E475AA">
        <w:rPr>
          <w:b/>
          <w:color w:val="FF0000"/>
        </w:rPr>
        <w:t>does not</w:t>
      </w:r>
      <w:r w:rsidRPr="00C804DA">
        <w:rPr>
          <w:color w:val="FF0000"/>
        </w:rPr>
        <w:t xml:space="preserve"> </w:t>
      </w:r>
      <w:r w:rsidRPr="00C804DA">
        <w:rPr>
          <w:b/>
        </w:rPr>
        <w:t>change the value</w:t>
      </w:r>
      <w:r w:rsidRPr="00C804DA"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C804DA" w:rsidP="004836DF">
      <w:pPr>
        <w:pStyle w:val="Heading3"/>
        <w:rPr>
          <w:sz w:val="16"/>
        </w:rPr>
      </w:pPr>
      <w:r>
        <w:t>Passing by Reference (ByRef)</w:t>
      </w:r>
    </w:p>
    <w:p w:rsidR="00C804DA" w:rsidRDefault="00C804DA" w:rsidP="00E475AA">
      <w:pPr>
        <w:jc w:val="both"/>
      </w:pPr>
      <w:r>
        <w:t xml:space="preserve">Passing by reference allows variables in the procedure/function to </w:t>
      </w:r>
      <w:r w:rsidRPr="00C804DA">
        <w:rPr>
          <w:b/>
        </w:rPr>
        <w:t>reference</w:t>
      </w:r>
      <w:r w:rsidRPr="00C804DA">
        <w:t xml:space="preserve"> </w:t>
      </w:r>
      <w:r>
        <w:t xml:space="preserve">the </w:t>
      </w:r>
      <w:r w:rsidRPr="00990701">
        <w:rPr>
          <w:b/>
          <w:color w:val="00B0F0"/>
        </w:rPr>
        <w:t>memory address</w:t>
      </w:r>
      <w:r>
        <w:t xml:space="preserve"> of the </w:t>
      </w:r>
      <w:r w:rsidRPr="00C804DA">
        <w:t>original variable</w:t>
      </w:r>
      <w:r>
        <w:t xml:space="preserve">. This referencing </w:t>
      </w:r>
      <w:r w:rsidRPr="00E475AA">
        <w:rPr>
          <w:b/>
          <w:color w:val="FF0000"/>
        </w:rPr>
        <w:t>does</w:t>
      </w:r>
      <w:r>
        <w:rPr>
          <w:b/>
          <w:color w:val="FF0000"/>
        </w:rPr>
        <w:t xml:space="preserve"> </w:t>
      </w:r>
      <w:r w:rsidRPr="00C804DA">
        <w:rPr>
          <w:b/>
        </w:rPr>
        <w:t>change the value</w:t>
      </w:r>
      <w:r w:rsidRPr="00C804DA">
        <w:t xml:space="preserve"> </w:t>
      </w:r>
      <w:r>
        <w:t xml:space="preserve">of the </w:t>
      </w:r>
      <w:r w:rsidRPr="00C804DA">
        <w:t>variable passed as the parameter.</w:t>
      </w:r>
    </w:p>
    <w:p w:rsidR="00C804DA" w:rsidRDefault="00E475AA" w:rsidP="004836DF">
      <w:pPr>
        <w:pStyle w:val="Heading2"/>
      </w:pPr>
      <w:r>
        <w:t>1.3.2</w:t>
      </w:r>
      <w:r w:rsidR="00052819">
        <w:tab/>
      </w:r>
      <w:r>
        <w:t>Scope of Variables and Constants</w:t>
      </w:r>
    </w:p>
    <w:p w:rsidR="00E475AA" w:rsidRPr="00E475AA" w:rsidRDefault="00E475AA" w:rsidP="003E6854">
      <w:pPr>
        <w:jc w:val="both"/>
      </w:pPr>
      <w:r w:rsidRPr="00E475AA">
        <w:rPr>
          <w:b/>
        </w:rPr>
        <w:t>Variables and constants</w:t>
      </w:r>
      <w:r>
        <w:t xml:space="preserve"> have a specific scope, which is the </w:t>
      </w:r>
      <w:r w:rsidRPr="00E475AA">
        <w:rPr>
          <w:b/>
          <w:color w:val="FF0000"/>
        </w:rPr>
        <w:t xml:space="preserve">region </w:t>
      </w:r>
      <w:r>
        <w:t xml:space="preserve">within the program where the variable </w:t>
      </w:r>
      <w:r w:rsidRPr="00E475AA">
        <w:rPr>
          <w:b/>
        </w:rPr>
        <w:t>is defined</w:t>
      </w:r>
      <w:r w:rsidR="00C74591">
        <w:t xml:space="preserve"> and can be used</w:t>
      </w:r>
      <w:r>
        <w:t>.</w:t>
      </w:r>
    </w:p>
    <w:p w:rsidR="00C804DA" w:rsidRDefault="003E6854" w:rsidP="004836DF">
      <w:pPr>
        <w:pStyle w:val="Heading3"/>
      </w:pPr>
      <w:r>
        <w:t>Local Variables</w:t>
      </w:r>
    </w:p>
    <w:p w:rsidR="003E6854" w:rsidRDefault="003E6854" w:rsidP="00C74591">
      <w:pPr>
        <w:jc w:val="both"/>
      </w:pPr>
      <w:r>
        <w:rPr>
          <w:b/>
        </w:rPr>
        <w:t>Local variables</w:t>
      </w:r>
      <w:r>
        <w:t xml:space="preserve"> are defined within the subroutine</w:t>
      </w:r>
      <w:r w:rsidR="00C74591">
        <w:t xml:space="preserve">/function/procedure it is </w:t>
      </w:r>
      <w:r w:rsidR="00C74591">
        <w:rPr>
          <w:b/>
        </w:rPr>
        <w:t>declared in</w:t>
      </w:r>
      <w:r w:rsidR="00C74591">
        <w:t>. It exists only when the subroutine/function/procedure is run</w:t>
      </w:r>
      <w:r w:rsidR="004C0873">
        <w:t xml:space="preserve">, and </w:t>
      </w:r>
      <w:r w:rsidR="004C0873" w:rsidRPr="004C0873">
        <w:rPr>
          <w:b/>
          <w:color w:val="FF0000"/>
        </w:rPr>
        <w:t>cannot be accessed outside</w:t>
      </w:r>
      <w:r w:rsidR="004C0873" w:rsidRPr="004C0873">
        <w:rPr>
          <w:color w:val="FF0000"/>
        </w:rPr>
        <w:t xml:space="preserve"> </w:t>
      </w:r>
      <w:r w:rsidR="004C0873">
        <w:t>the subroutine/function/procedure it is in</w:t>
      </w:r>
      <w:r w:rsidR="00C74591">
        <w:t>.</w:t>
      </w:r>
    </w:p>
    <w:p w:rsidR="004C0873" w:rsidRDefault="004C0873" w:rsidP="004836DF">
      <w:pPr>
        <w:pStyle w:val="Heading3"/>
      </w:pPr>
      <w:r>
        <w:t>Global Variables</w:t>
      </w:r>
    </w:p>
    <w:p w:rsidR="004C0873" w:rsidRDefault="004C0873" w:rsidP="004C0873">
      <w:pPr>
        <w:jc w:val="both"/>
      </w:pPr>
      <w:r>
        <w:rPr>
          <w:b/>
        </w:rPr>
        <w:t>Global variables</w:t>
      </w:r>
      <w:r>
        <w:t xml:space="preserve"> are longstanding variables that is </w:t>
      </w:r>
      <w:r w:rsidRPr="004C0873">
        <w:rPr>
          <w:b/>
          <w:color w:val="FF0000"/>
        </w:rPr>
        <w:t>accessible throughout the main program</w:t>
      </w:r>
      <w:r>
        <w:t xml:space="preserve"> and </w:t>
      </w:r>
      <w:r w:rsidRPr="004C0873">
        <w:rPr>
          <w:b/>
          <w:color w:val="FF0000"/>
        </w:rPr>
        <w:t>all subroutines within</w:t>
      </w:r>
      <w:r w:rsidRPr="004C0873">
        <w:rPr>
          <w:color w:val="FF0000"/>
        </w:rPr>
        <w:t xml:space="preserve"> </w:t>
      </w:r>
      <w:r>
        <w:t>the program. It exists until the program terminates.</w:t>
      </w:r>
    </w:p>
    <w:p w:rsidR="00F10160" w:rsidRDefault="00F10160" w:rsidP="004836DF">
      <w:pPr>
        <w:pStyle w:val="Heading1"/>
      </w:pPr>
      <w:r>
        <w:t>1.4</w:t>
      </w:r>
      <w:r w:rsidR="00052819">
        <w:tab/>
      </w:r>
      <w:r>
        <w:t>Structured Programming Concept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is a </w:t>
      </w:r>
      <w:r w:rsidRPr="005F3153">
        <w:rPr>
          <w:b/>
          <w:color w:val="FF0000"/>
        </w:rPr>
        <w:t>methodical approach</w:t>
      </w:r>
      <w:r>
        <w:t xml:space="preserve"> to designing a program that </w:t>
      </w:r>
      <w:r w:rsidRPr="005F3153">
        <w:rPr>
          <w:b/>
          <w:color w:val="FF0000"/>
        </w:rPr>
        <w:t>emphasises</w:t>
      </w:r>
      <w:r w:rsidRPr="005F3153">
        <w:rPr>
          <w:color w:val="FF0000"/>
        </w:rPr>
        <w:t xml:space="preserve"> </w:t>
      </w:r>
      <w:r w:rsidRPr="000A3755">
        <w:t>breaking</w:t>
      </w:r>
      <w:r w:rsidRPr="000A3755">
        <w:rPr>
          <w:b/>
        </w:rPr>
        <w:t xml:space="preserve"> </w:t>
      </w:r>
      <w:r w:rsidRPr="005F3153">
        <w:t>a</w:t>
      </w:r>
      <w:r w:rsidRPr="005F3153">
        <w:rPr>
          <w:b/>
          <w:color w:val="7030A0"/>
        </w:rPr>
        <w:t xml:space="preserve"> large and complex task </w:t>
      </w:r>
      <w:r w:rsidRPr="005F3153">
        <w:t>into</w:t>
      </w:r>
      <w:r w:rsidRPr="005F3153">
        <w:rPr>
          <w:b/>
        </w:rPr>
        <w:t xml:space="preserve"> </w:t>
      </w:r>
      <w:r w:rsidRPr="005F3153">
        <w:rPr>
          <w:b/>
          <w:color w:val="7030A0"/>
        </w:rPr>
        <w:t>smaller subtasks</w:t>
      </w:r>
      <w:r w:rsidRPr="005F3153">
        <w:t>.</w:t>
      </w:r>
    </w:p>
    <w:p w:rsidR="00F10160" w:rsidRDefault="00F10160" w:rsidP="000A3755">
      <w:pPr>
        <w:jc w:val="both"/>
      </w:pPr>
      <w:r>
        <w:rPr>
          <w:b/>
        </w:rPr>
        <w:t>Structured programming</w:t>
      </w:r>
      <w:r>
        <w:t xml:space="preserve"> helps to </w:t>
      </w:r>
      <w:r w:rsidRPr="000A3755">
        <w:rPr>
          <w:b/>
          <w:color w:val="00B050"/>
        </w:rPr>
        <w:t>improve</w:t>
      </w:r>
      <w:r w:rsidRPr="000A3755">
        <w:rPr>
          <w:color w:val="00B050"/>
        </w:rPr>
        <w:t xml:space="preserve"> </w:t>
      </w:r>
      <w:r>
        <w:t xml:space="preserve">the </w:t>
      </w:r>
      <w:r w:rsidRPr="000A3755">
        <w:rPr>
          <w:b/>
        </w:rPr>
        <w:t>clarity</w:t>
      </w:r>
      <w:r w:rsidRPr="000A3755">
        <w:t xml:space="preserve">, </w:t>
      </w:r>
      <w:r w:rsidRPr="000A3755">
        <w:rPr>
          <w:b/>
        </w:rPr>
        <w:t>quality</w:t>
      </w:r>
      <w:r w:rsidRPr="000A3755">
        <w:t xml:space="preserve">, </w:t>
      </w:r>
      <w:r w:rsidRPr="000A3755">
        <w:rPr>
          <w:b/>
        </w:rPr>
        <w:t>maintainability</w:t>
      </w:r>
      <w:r w:rsidRPr="000A3755">
        <w:t xml:space="preserve">, </w:t>
      </w:r>
      <w:r w:rsidRPr="000A3755">
        <w:rPr>
          <w:b/>
        </w:rPr>
        <w:t>and</w:t>
      </w:r>
      <w:r w:rsidRPr="000A3755">
        <w:t xml:space="preserve"> </w:t>
      </w:r>
      <w:r w:rsidRPr="000A3755">
        <w:rPr>
          <w:b/>
        </w:rPr>
        <w:t>development efficiency</w:t>
      </w:r>
      <w:r w:rsidRPr="000A3755">
        <w:t xml:space="preserve"> </w:t>
      </w:r>
      <w:r>
        <w:t>of a program.</w:t>
      </w:r>
    </w:p>
    <w:p w:rsidR="00F10160" w:rsidRDefault="00F10160" w:rsidP="004836DF">
      <w:pPr>
        <w:pStyle w:val="Heading3"/>
      </w:pPr>
      <w:bookmarkStart w:id="5" w:name="_Toc512979896"/>
      <w:r>
        <w:t>Advantages of Structured Programming</w:t>
      </w:r>
      <w:bookmarkEnd w:id="5"/>
    </w:p>
    <w:p w:rsidR="00F10160" w:rsidRDefault="00F10160" w:rsidP="00441428">
      <w:pPr>
        <w:pStyle w:val="ListParagraph"/>
        <w:numPr>
          <w:ilvl w:val="0"/>
          <w:numId w:val="2"/>
        </w:numPr>
      </w:pPr>
      <w:r w:rsidRPr="00F10160">
        <w:t>Subtasks</w:t>
      </w:r>
      <w:r>
        <w:t xml:space="preserve"> can be </w:t>
      </w:r>
      <w:r w:rsidRPr="00F10160">
        <w:rPr>
          <w:b/>
          <w:color w:val="00B050"/>
        </w:rPr>
        <w:t>tested</w:t>
      </w:r>
      <w:r>
        <w:t xml:space="preserve"> </w:t>
      </w:r>
      <w:r w:rsidRPr="00F10160">
        <w:rPr>
          <w:color w:val="000000" w:themeColor="text1"/>
        </w:rPr>
        <w:t>individually and separately</w:t>
      </w:r>
      <w:r>
        <w:t>.</w:t>
      </w:r>
    </w:p>
    <w:p w:rsidR="00F10160" w:rsidRPr="00F10160" w:rsidRDefault="00F10160" w:rsidP="0044142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0160">
        <w:t>Subtasks</w:t>
      </w:r>
      <w:r>
        <w:rPr>
          <w:b/>
        </w:rPr>
        <w:t xml:space="preserve"> </w:t>
      </w:r>
      <w:r>
        <w:t xml:space="preserve">can be </w:t>
      </w:r>
      <w:r w:rsidRPr="00F10160">
        <w:rPr>
          <w:b/>
          <w:color w:val="00B050"/>
        </w:rPr>
        <w:t>reused</w:t>
      </w:r>
      <w:r>
        <w:t xml:space="preserve"> in the </w:t>
      </w:r>
      <w:r w:rsidRPr="00F10160">
        <w:rPr>
          <w:b/>
          <w:color w:val="000000" w:themeColor="text1"/>
        </w:rPr>
        <w:t>main program</w:t>
      </w:r>
      <w:r w:rsidRPr="00F10160">
        <w:rPr>
          <w:color w:val="000000" w:themeColor="text1"/>
        </w:rPr>
        <w:t xml:space="preserve"> </w:t>
      </w:r>
      <w:r>
        <w:t xml:space="preserve">and used in </w:t>
      </w:r>
      <w:r w:rsidRPr="00F10160">
        <w:rPr>
          <w:b/>
          <w:color w:val="000000" w:themeColor="text1"/>
        </w:rPr>
        <w:t>other programs</w:t>
      </w:r>
      <w:r w:rsidRPr="00F10160">
        <w:rPr>
          <w:color w:val="000000" w:themeColor="text1"/>
        </w:rPr>
        <w:t>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 w:rsidRPr="00F10160">
        <w:rPr>
          <w:b/>
          <w:color w:val="00B050"/>
        </w:rPr>
        <w:t>Improves</w:t>
      </w:r>
      <w:r w:rsidRPr="00F10160">
        <w:rPr>
          <w:color w:val="00B050"/>
        </w:rPr>
        <w:t xml:space="preserve"> </w:t>
      </w:r>
      <w:r>
        <w:t xml:space="preserve">the </w:t>
      </w:r>
      <w:r w:rsidRPr="00F10160">
        <w:rPr>
          <w:b/>
          <w:color w:val="000000" w:themeColor="text1"/>
        </w:rPr>
        <w:t>readability, debugging</w:t>
      </w:r>
      <w:r w:rsidRPr="00F10160">
        <w:rPr>
          <w:color w:val="000000" w:themeColor="text1"/>
        </w:rPr>
        <w:t>,</w:t>
      </w:r>
      <w:r w:rsidRPr="00F10160">
        <w:rPr>
          <w:b/>
          <w:color w:val="000000" w:themeColor="text1"/>
        </w:rPr>
        <w:t xml:space="preserve"> </w:t>
      </w:r>
      <w:r w:rsidRPr="00F10160">
        <w:rPr>
          <w:color w:val="000000" w:themeColor="text1"/>
        </w:rPr>
        <w:t>and</w:t>
      </w:r>
      <w:r w:rsidRPr="00F10160">
        <w:rPr>
          <w:b/>
          <w:color w:val="000000" w:themeColor="text1"/>
        </w:rPr>
        <w:t xml:space="preserve"> </w:t>
      </w:r>
      <w:r>
        <w:rPr>
          <w:b/>
        </w:rPr>
        <w:t>maintenance</w:t>
      </w:r>
      <w:r>
        <w:t xml:space="preserve"> of code.</w:t>
      </w:r>
    </w:p>
    <w:p w:rsidR="00F10160" w:rsidRPr="005F3153" w:rsidRDefault="00F10160" w:rsidP="00441428">
      <w:pPr>
        <w:pStyle w:val="ListParagraph"/>
        <w:numPr>
          <w:ilvl w:val="0"/>
          <w:numId w:val="2"/>
        </w:numPr>
        <w:rPr>
          <w:b/>
        </w:rPr>
      </w:pPr>
      <w:r>
        <w:t xml:space="preserve">It allows programmers </w:t>
      </w:r>
      <w:r w:rsidRPr="00F10160">
        <w:rPr>
          <w:b/>
        </w:rPr>
        <w:t>working as a team</w:t>
      </w:r>
      <w:r w:rsidRPr="00F10160">
        <w:t xml:space="preserve"> </w:t>
      </w:r>
      <w:r>
        <w:t xml:space="preserve">to work on </w:t>
      </w:r>
      <w:r w:rsidRPr="00F10160">
        <w:rPr>
          <w:b/>
          <w:color w:val="00B050"/>
        </w:rPr>
        <w:t>different subtasks</w:t>
      </w:r>
      <w:r>
        <w:t xml:space="preserve">, </w:t>
      </w:r>
      <w:r w:rsidRPr="00F10160">
        <w:rPr>
          <w:b/>
          <w:color w:val="00B050"/>
        </w:rPr>
        <w:t>shortening the development time</w:t>
      </w:r>
      <w:r w:rsidRPr="00F10160">
        <w:rPr>
          <w:color w:val="00B050"/>
        </w:rPr>
        <w:t xml:space="preserve"> </w:t>
      </w:r>
      <w:r>
        <w:t>for a large project.</w:t>
      </w:r>
    </w:p>
    <w:p w:rsidR="00F10160" w:rsidRDefault="00F10160" w:rsidP="004836DF">
      <w:pPr>
        <w:pStyle w:val="Heading3"/>
      </w:pPr>
      <w:bookmarkStart w:id="6" w:name="_Toc512979897"/>
      <w:r>
        <w:lastRenderedPageBreak/>
        <w:t>Structured Program Theorem</w:t>
      </w:r>
      <w:bookmarkEnd w:id="6"/>
    </w:p>
    <w:p w:rsidR="00F10160" w:rsidRPr="00F51606" w:rsidRDefault="00F10160" w:rsidP="000A3755">
      <w:pPr>
        <w:jc w:val="both"/>
      </w:pPr>
      <w:r>
        <w:t xml:space="preserve">It states that no matter how </w:t>
      </w:r>
      <w:r w:rsidRPr="00F51606">
        <w:rPr>
          <w:b/>
          <w:color w:val="FF0000"/>
        </w:rPr>
        <w:t>complex</w:t>
      </w:r>
      <w:r w:rsidRPr="00F51606">
        <w:rPr>
          <w:color w:val="FF0000"/>
        </w:rPr>
        <w:t xml:space="preserve"> </w:t>
      </w:r>
      <w:r>
        <w:t xml:space="preserve">the task is, the task itself </w:t>
      </w:r>
      <w:r w:rsidRPr="00F51606">
        <w:rPr>
          <w:b/>
          <w:color w:val="00B050"/>
        </w:rPr>
        <w:t>can be solved</w:t>
      </w:r>
      <w:r w:rsidRPr="00F51606">
        <w:rPr>
          <w:color w:val="00B050"/>
        </w:rPr>
        <w:t xml:space="preserve"> </w:t>
      </w:r>
      <w:r>
        <w:t xml:space="preserve">by splitting it into </w:t>
      </w:r>
      <w:r w:rsidRPr="00F11537">
        <w:rPr>
          <w:b/>
        </w:rPr>
        <w:t>subtasks</w:t>
      </w:r>
      <w:r>
        <w:t>. These subtasks can be combined in 3 ways (</w:t>
      </w:r>
      <w:r w:rsidRPr="00F51606">
        <w:rPr>
          <w:b/>
          <w:color w:val="FF0000"/>
        </w:rPr>
        <w:t>the 3 Control Structures</w:t>
      </w:r>
      <w:r>
        <w:rPr>
          <w:b/>
        </w:rPr>
        <w:t>).</w:t>
      </w:r>
    </w:p>
    <w:p w:rsidR="0060111C" w:rsidRPr="0060111C" w:rsidRDefault="0060111C" w:rsidP="004836DF">
      <w:pPr>
        <w:pStyle w:val="Heading1"/>
      </w:pPr>
      <w:bookmarkStart w:id="7" w:name="_Toc512979898"/>
      <w:r w:rsidRPr="0060111C">
        <w:t>1.</w:t>
      </w:r>
      <w:r w:rsidR="00052819">
        <w:t>5</w:t>
      </w:r>
      <w:r w:rsidR="00052819">
        <w:tab/>
      </w:r>
      <w:r w:rsidRPr="0060111C">
        <w:t>Recursion</w:t>
      </w:r>
      <w:bookmarkEnd w:id="7"/>
    </w:p>
    <w:p w:rsidR="0060111C" w:rsidRDefault="0060111C" w:rsidP="000A3755">
      <w:pPr>
        <w:jc w:val="both"/>
      </w:pPr>
      <w:r>
        <w:rPr>
          <w:b/>
        </w:rPr>
        <w:t>Recursion</w:t>
      </w:r>
      <w:r>
        <w:t xml:space="preserve"> is a </w:t>
      </w:r>
      <w:r w:rsidRPr="000A3755">
        <w:t>way of programming</w:t>
      </w:r>
      <w:r>
        <w:t xml:space="preserve"> where a function is able to </w:t>
      </w:r>
      <w:r w:rsidRPr="000A3755">
        <w:rPr>
          <w:b/>
          <w:color w:val="FF0000"/>
        </w:rPr>
        <w:t>call itself</w:t>
      </w:r>
      <w:r w:rsidRPr="000A3755">
        <w:rPr>
          <w:color w:val="FF0000"/>
        </w:rPr>
        <w:t xml:space="preserve"> </w:t>
      </w:r>
      <w:r w:rsidRPr="000A3755">
        <w:t>one or more</w:t>
      </w:r>
      <w:r w:rsidRPr="000A3755">
        <w:rPr>
          <w:b/>
        </w:rPr>
        <w:t xml:space="preserve"> </w:t>
      </w:r>
      <w:r w:rsidRPr="000A3755">
        <w:t xml:space="preserve">times </w:t>
      </w:r>
      <w:r w:rsidRPr="000A3755">
        <w:rPr>
          <w:b/>
          <w:color w:val="FF0000"/>
        </w:rPr>
        <w:t>in its body</w:t>
      </w:r>
      <w:r>
        <w:t xml:space="preserve">, and then </w:t>
      </w:r>
      <w:r w:rsidRPr="004428A4">
        <w:rPr>
          <w:b/>
          <w:color w:val="FF0000"/>
        </w:rPr>
        <w:t>terminates</w:t>
      </w:r>
      <w:r w:rsidRPr="004428A4">
        <w:rPr>
          <w:color w:val="FF0000"/>
        </w:rPr>
        <w:t xml:space="preserve"> </w:t>
      </w:r>
      <w:r>
        <w:t xml:space="preserve">when it reaches its </w:t>
      </w:r>
      <w:r w:rsidRPr="000A3755">
        <w:rPr>
          <w:b/>
          <w:color w:val="FF0000"/>
        </w:rPr>
        <w:t>base case</w:t>
      </w:r>
      <w:r>
        <w:t>.</w:t>
      </w:r>
    </w:p>
    <w:p w:rsidR="0060111C" w:rsidRPr="0060111C" w:rsidRDefault="0060111C" w:rsidP="0060111C">
      <w:pPr>
        <w:pStyle w:val="Code"/>
        <w:spacing w:after="240"/>
      </w:pPr>
      <w:r w:rsidRPr="000A3755">
        <w:rPr>
          <w:color w:val="BF8F00" w:themeColor="accent4" w:themeShade="BF"/>
        </w:rPr>
        <w:t xml:space="preserve">FUNCTION </w:t>
      </w:r>
      <w:r w:rsidRPr="000A3755">
        <w:rPr>
          <w:color w:val="00B0F0"/>
        </w:rPr>
        <w:t>Factorial</w:t>
      </w:r>
      <w:r w:rsidRPr="0060111C">
        <w:t xml:space="preserve">(N: </w:t>
      </w:r>
      <w:r w:rsidRPr="000A3755">
        <w:rPr>
          <w:color w:val="BF8F00" w:themeColor="accent4" w:themeShade="BF"/>
        </w:rPr>
        <w:t>INTEGER</w:t>
      </w:r>
      <w:r w:rsidRPr="0060111C">
        <w:t xml:space="preserve">) </w:t>
      </w:r>
      <w:r w:rsidRPr="000A3755">
        <w:rPr>
          <w:color w:val="BF8F00" w:themeColor="accent4" w:themeShade="BF"/>
        </w:rPr>
        <w:t>RETURNS INTEGER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 xml:space="preserve">IF </w:t>
      </w:r>
      <w:r w:rsidRPr="0060111C">
        <w:t xml:space="preserve">N = 0 </w:t>
      </w:r>
      <w:r w:rsidRPr="000A3755">
        <w:rPr>
          <w:color w:val="BF8F00" w:themeColor="accent4" w:themeShade="BF"/>
        </w:rPr>
        <w:t>THEN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>1</w:t>
      </w:r>
      <w:r w:rsidRPr="0060111C">
        <w:tab/>
      </w:r>
      <w:r w:rsidRPr="0060111C">
        <w:tab/>
      </w:r>
      <w:r w:rsidRPr="0060111C">
        <w:tab/>
      </w:r>
      <w:r w:rsidRPr="0060111C">
        <w:tab/>
      </w:r>
      <w:r w:rsidRPr="000A3755">
        <w:rPr>
          <w:color w:val="FF0000"/>
        </w:rPr>
        <w:t>//base case, terminate here.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ELSE</w:t>
      </w:r>
      <w:r w:rsidRPr="0060111C">
        <w:br/>
      </w:r>
      <w:r w:rsidRPr="0060111C">
        <w:tab/>
      </w:r>
      <w:r w:rsidRPr="0060111C">
        <w:tab/>
      </w:r>
      <w:r w:rsidRPr="000A3755">
        <w:rPr>
          <w:color w:val="BF8F00" w:themeColor="accent4" w:themeShade="BF"/>
        </w:rPr>
        <w:t xml:space="preserve">RETURN </w:t>
      </w:r>
      <w:r w:rsidRPr="0060111C">
        <w:t>N * Factorial(N – 1)</w:t>
      </w:r>
      <w:r w:rsidRPr="0060111C">
        <w:tab/>
      </w:r>
      <w:r w:rsidRPr="000A3755">
        <w:rPr>
          <w:color w:val="FF0000"/>
        </w:rPr>
        <w:t>//else, calls self &amp; continue.</w:t>
      </w:r>
      <w:r w:rsidRPr="0060111C">
        <w:br/>
      </w:r>
      <w:r w:rsidRPr="0060111C">
        <w:tab/>
      </w:r>
      <w:r w:rsidRPr="000A3755">
        <w:rPr>
          <w:color w:val="BF8F00" w:themeColor="accent4" w:themeShade="BF"/>
        </w:rPr>
        <w:t>ENDIF</w:t>
      </w:r>
      <w:r w:rsidRPr="0060111C">
        <w:br/>
      </w:r>
      <w:r w:rsidRPr="000A3755">
        <w:rPr>
          <w:color w:val="BF8F00" w:themeColor="accent4" w:themeShade="BF"/>
        </w:rPr>
        <w:t>ENDFUNCTION</w:t>
      </w:r>
    </w:p>
    <w:p w:rsidR="0060111C" w:rsidRDefault="00052819" w:rsidP="004836DF">
      <w:pPr>
        <w:pStyle w:val="Heading2"/>
      </w:pPr>
      <w:bookmarkStart w:id="8" w:name="_Toc512979899"/>
      <w:r>
        <w:t>1.5.1</w:t>
      </w:r>
      <w:r>
        <w:tab/>
      </w:r>
      <w:r w:rsidR="0060111C">
        <w:t>Iteration vs Recursion</w:t>
      </w:r>
      <w:bookmarkEnd w:id="8"/>
    </w:p>
    <w:p w:rsidR="0060111C" w:rsidRPr="00DC4649" w:rsidRDefault="0060111C" w:rsidP="0060111C">
      <w:pPr>
        <w:ind w:left="2160" w:hanging="2160"/>
        <w:rPr>
          <w:b/>
          <w:sz w:val="16"/>
        </w:rPr>
      </w:pPr>
      <w:r>
        <w:rPr>
          <w:b/>
        </w:rPr>
        <w:t>Iteration:</w:t>
      </w:r>
      <w:r>
        <w:tab/>
        <w:t xml:space="preserve">Allows </w:t>
      </w:r>
      <w:r w:rsidRPr="00331030">
        <w:t xml:space="preserve">multiple blocks of instructions </w:t>
      </w:r>
      <w:r>
        <w:t>to be executed</w:t>
      </w:r>
      <w:r>
        <w:br/>
      </w:r>
      <w:r w:rsidRPr="00331030">
        <w:rPr>
          <w:b/>
          <w:color w:val="FF0000"/>
        </w:rPr>
        <w:t>repeatedly</w:t>
      </w:r>
      <w:r w:rsidRPr="00331030">
        <w:rPr>
          <w:color w:val="FF0000"/>
        </w:rPr>
        <w:t xml:space="preserve"> </w:t>
      </w:r>
      <w:r w:rsidR="00331030" w:rsidRPr="00331030">
        <w:t xml:space="preserve">and </w:t>
      </w:r>
      <w:r w:rsidR="00331030" w:rsidRPr="00331030">
        <w:rPr>
          <w:b/>
          <w:color w:val="FF0000"/>
        </w:rPr>
        <w:t>in</w:t>
      </w:r>
      <w:r w:rsidRPr="00331030">
        <w:rPr>
          <w:b/>
          <w:color w:val="FF0000"/>
        </w:rPr>
        <w:t xml:space="preserve"> sequence</w:t>
      </w:r>
      <w:r w:rsidRPr="00DC4649">
        <w:rPr>
          <w:color w:val="00B050"/>
        </w:rPr>
        <w:t xml:space="preserve"> </w:t>
      </w:r>
      <w:r>
        <w:t xml:space="preserve">using loops, until a </w:t>
      </w:r>
      <w:r w:rsidRPr="00DC4649">
        <w:rPr>
          <w:b/>
          <w:color w:val="FF0000"/>
        </w:rPr>
        <w:t>condition is</w:t>
      </w:r>
      <w:r w:rsidRPr="00DC4649">
        <w:rPr>
          <w:b/>
          <w:color w:val="FF0000"/>
        </w:rPr>
        <w:br/>
        <w:t>fulfilled</w:t>
      </w:r>
      <w:r>
        <w:t xml:space="preserve">. </w:t>
      </w:r>
      <w:r>
        <w:rPr>
          <w:b/>
          <w:sz w:val="16"/>
        </w:rPr>
        <w:t>(</w:t>
      </w:r>
      <w:r w:rsidRPr="00DC4649">
        <w:rPr>
          <w:b/>
          <w:color w:val="0070C0"/>
          <w:sz w:val="16"/>
        </w:rPr>
        <w:t>iteration</w:t>
      </w:r>
      <w:r>
        <w:rPr>
          <w:b/>
          <w:sz w:val="16"/>
        </w:rPr>
        <w:t xml:space="preserve"> construct)</w:t>
      </w:r>
    </w:p>
    <w:p w:rsidR="0060111C" w:rsidRDefault="0060111C" w:rsidP="0060111C">
      <w:pPr>
        <w:spacing w:after="240"/>
        <w:ind w:left="2160" w:hanging="2160"/>
        <w:rPr>
          <w:b/>
          <w:sz w:val="16"/>
        </w:rPr>
      </w:pPr>
      <w:r>
        <w:rPr>
          <w:b/>
        </w:rPr>
        <w:t>Recursion:</w:t>
      </w:r>
      <w:r>
        <w:tab/>
        <w:t xml:space="preserve">The function </w:t>
      </w:r>
      <w:r w:rsidRPr="00322E28">
        <w:rPr>
          <w:b/>
          <w:color w:val="FF0000"/>
        </w:rPr>
        <w:t>calls itself</w:t>
      </w:r>
      <w:r w:rsidRPr="004428A4">
        <w:rPr>
          <w:color w:val="FF0000"/>
        </w:rPr>
        <w:t xml:space="preserve"> </w:t>
      </w:r>
      <w:r w:rsidRPr="00322E28">
        <w:t xml:space="preserve">one or more times </w:t>
      </w:r>
      <w:r w:rsidRPr="00322E28">
        <w:rPr>
          <w:b/>
          <w:color w:val="FF0000"/>
        </w:rPr>
        <w:t>in its body</w:t>
      </w:r>
      <w:r>
        <w:t xml:space="preserve">, and then </w:t>
      </w:r>
      <w:r w:rsidRPr="004428A4">
        <w:rPr>
          <w:b/>
          <w:color w:val="FF0000"/>
        </w:rPr>
        <w:t>terminates</w:t>
      </w:r>
      <w:r w:rsidRPr="004428A4">
        <w:rPr>
          <w:color w:val="FF0000"/>
        </w:rPr>
        <w:t xml:space="preserve"> </w:t>
      </w:r>
      <w:r>
        <w:t xml:space="preserve">when it reaches its </w:t>
      </w:r>
      <w:r w:rsidRPr="00322E28">
        <w:rPr>
          <w:b/>
          <w:color w:val="FF0000"/>
        </w:rPr>
        <w:t>base case</w:t>
      </w:r>
      <w:r>
        <w:t xml:space="preserve">. </w:t>
      </w:r>
      <w:r w:rsidRPr="00DC4649">
        <w:rPr>
          <w:b/>
          <w:sz w:val="16"/>
        </w:rPr>
        <w:t>(</w:t>
      </w:r>
      <w:r w:rsidRPr="00DC4649">
        <w:rPr>
          <w:b/>
          <w:color w:val="0070C0"/>
          <w:sz w:val="16"/>
        </w:rPr>
        <w:t xml:space="preserve">selection </w:t>
      </w:r>
      <w:r w:rsidRPr="00DC4649">
        <w:rPr>
          <w:b/>
          <w:sz w:val="16"/>
        </w:rPr>
        <w:t>construct)</w:t>
      </w:r>
    </w:p>
    <w:p w:rsidR="0060111C" w:rsidRDefault="00052819" w:rsidP="004836DF">
      <w:pPr>
        <w:pStyle w:val="Heading2"/>
      </w:pPr>
      <w:bookmarkStart w:id="9" w:name="_Toc512979900"/>
      <w:r>
        <w:t>1.5.2</w:t>
      </w:r>
      <w:r>
        <w:tab/>
      </w:r>
      <w:r w:rsidR="0060111C">
        <w:t>Advantages/Disadvantages of Recursion</w:t>
      </w:r>
      <w:bookmarkEnd w:id="9"/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Can </w:t>
      </w:r>
      <w:r w:rsidRPr="008569B7">
        <w:rPr>
          <w:b/>
          <w:color w:val="00B050"/>
        </w:rPr>
        <w:t>shorten</w:t>
      </w:r>
      <w:r w:rsidRPr="008569B7">
        <w:rPr>
          <w:color w:val="00B050"/>
        </w:rPr>
        <w:t xml:space="preserve"> </w:t>
      </w:r>
      <w:r>
        <w:t>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Is </w:t>
      </w:r>
      <w:r w:rsidRPr="008569B7">
        <w:rPr>
          <w:b/>
          <w:color w:val="00B050"/>
        </w:rPr>
        <w:t>more intuitive</w:t>
      </w:r>
      <w:r w:rsidRPr="008569B7">
        <w:rPr>
          <w:color w:val="00B050"/>
        </w:rPr>
        <w:t xml:space="preserve"> </w:t>
      </w:r>
      <w:r>
        <w:t>as it mimics humans’ thought processes in problem solving</w:t>
      </w:r>
    </w:p>
    <w:p w:rsidR="0060111C" w:rsidRPr="008569B7" w:rsidRDefault="0060111C" w:rsidP="00441428">
      <w:pPr>
        <w:pStyle w:val="ListParagraph"/>
        <w:numPr>
          <w:ilvl w:val="0"/>
          <w:numId w:val="3"/>
        </w:numPr>
      </w:pPr>
      <w:r>
        <w:t xml:space="preserve">More </w:t>
      </w:r>
      <w:r w:rsidRPr="008569B7">
        <w:rPr>
          <w:b/>
          <w:color w:val="00B050"/>
        </w:rPr>
        <w:t>mathematically abstract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 w:rsidRPr="008569B7">
        <w:t xml:space="preserve">More </w:t>
      </w:r>
      <w:r>
        <w:rPr>
          <w:b/>
          <w:color w:val="00B050"/>
        </w:rPr>
        <w:t>readable</w:t>
      </w:r>
      <w:r>
        <w:rPr>
          <w:color w:val="00B050"/>
        </w:rPr>
        <w:t xml:space="preserve"> </w:t>
      </w:r>
      <w:r w:rsidRPr="008569B7">
        <w:t xml:space="preserve">code, allowing for </w:t>
      </w:r>
      <w:r>
        <w:rPr>
          <w:b/>
          <w:color w:val="00B050"/>
        </w:rPr>
        <w:t>more effective</w:t>
      </w:r>
      <w:r>
        <w:rPr>
          <w:color w:val="00B050"/>
        </w:rPr>
        <w:t xml:space="preserve"> </w:t>
      </w:r>
      <w:r w:rsidRPr="008569B7">
        <w:t>maintenance, enhancement and development of code</w:t>
      </w:r>
    </w:p>
    <w:p w:rsidR="0060111C" w:rsidRDefault="0060111C" w:rsidP="00441428">
      <w:pPr>
        <w:pStyle w:val="ListParagraph"/>
        <w:numPr>
          <w:ilvl w:val="0"/>
          <w:numId w:val="3"/>
        </w:numPr>
      </w:pPr>
      <w:r>
        <w:t xml:space="preserve">Some </w:t>
      </w:r>
      <w:r w:rsidRPr="008569B7">
        <w:rPr>
          <w:b/>
          <w:color w:val="00B050"/>
        </w:rPr>
        <w:t>complex problems</w:t>
      </w:r>
      <w:r w:rsidRPr="008569B7">
        <w:rPr>
          <w:color w:val="00B050"/>
        </w:rPr>
        <w:t xml:space="preserve"> </w:t>
      </w:r>
      <w:r>
        <w:t>are done easier with recursion.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May be </w:t>
      </w:r>
      <w:r w:rsidRPr="0060111C">
        <w:rPr>
          <w:b/>
          <w:color w:val="FF0000"/>
        </w:rPr>
        <w:t>less appealing</w:t>
      </w:r>
      <w:r w:rsidRPr="0060111C">
        <w:rPr>
          <w:color w:val="FF0000"/>
        </w:rPr>
        <w:t xml:space="preserve"> </w:t>
      </w:r>
      <w:r>
        <w:t>to beginners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It may be </w:t>
      </w:r>
      <w:r w:rsidRPr="0060111C">
        <w:rPr>
          <w:b/>
          <w:color w:val="00B050"/>
        </w:rPr>
        <w:t>more elegant</w:t>
      </w:r>
      <w:r>
        <w:t xml:space="preserve">, but </w:t>
      </w:r>
      <w:r w:rsidRPr="0060111C">
        <w:rPr>
          <w:b/>
          <w:color w:val="FF0000"/>
        </w:rPr>
        <w:t>more complex</w:t>
      </w:r>
      <w:r>
        <w:t xml:space="preserve"> to </w:t>
      </w:r>
      <w:r w:rsidRPr="000A3755">
        <w:rPr>
          <w:b/>
        </w:rPr>
        <w:t>design</w:t>
      </w:r>
      <w:r w:rsidRPr="000A3755">
        <w:t xml:space="preserve"> and </w:t>
      </w:r>
      <w:r w:rsidRPr="000A3755">
        <w:rPr>
          <w:b/>
        </w:rPr>
        <w:t>test</w:t>
      </w:r>
      <w:r>
        <w:t xml:space="preserve"> at times.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 w:rsidRPr="0060111C">
        <w:rPr>
          <w:b/>
          <w:color w:val="FF0000"/>
        </w:rPr>
        <w:t>Infinite recursion</w:t>
      </w:r>
      <w:r w:rsidRPr="0060111C">
        <w:rPr>
          <w:color w:val="FF0000"/>
        </w:rPr>
        <w:t xml:space="preserve"> </w:t>
      </w:r>
      <w:r>
        <w:t xml:space="preserve">occurs when programmer forgets to add a </w:t>
      </w:r>
      <w:r w:rsidRPr="0060111C">
        <w:rPr>
          <w:b/>
        </w:rPr>
        <w:t>base case</w:t>
      </w:r>
      <w:r>
        <w:t>.</w:t>
      </w:r>
    </w:p>
    <w:p w:rsidR="0060111C" w:rsidRDefault="0060111C" w:rsidP="00441428">
      <w:pPr>
        <w:pStyle w:val="ListParagraph"/>
        <w:numPr>
          <w:ilvl w:val="0"/>
          <w:numId w:val="5"/>
        </w:numPr>
      </w:pPr>
      <w:r>
        <w:t xml:space="preserve">Generally </w:t>
      </w:r>
      <w:r w:rsidRPr="0060111C">
        <w:rPr>
          <w:b/>
          <w:color w:val="FF0000"/>
        </w:rPr>
        <w:t>less efficient</w:t>
      </w:r>
      <w:r>
        <w:t xml:space="preserve"> in terms of </w:t>
      </w:r>
      <w:r w:rsidRPr="0060111C">
        <w:rPr>
          <w:b/>
        </w:rPr>
        <w:t>time</w:t>
      </w:r>
      <w:r>
        <w:t xml:space="preserve"> and </w:t>
      </w:r>
      <w:r w:rsidRPr="0060111C">
        <w:rPr>
          <w:b/>
        </w:rPr>
        <w:t>memory</w:t>
      </w:r>
      <w:r>
        <w:t xml:space="preserve"> (</w:t>
      </w:r>
      <w:r w:rsidR="000A3755">
        <w:t xml:space="preserve">call </w:t>
      </w:r>
      <w:r>
        <w:t xml:space="preserve">stack may </w:t>
      </w:r>
      <w:r w:rsidRPr="000A3755">
        <w:t>overflow</w:t>
      </w:r>
      <w:r>
        <w:t>)</w:t>
      </w:r>
      <w:r w:rsidR="000A3755">
        <w:t>.</w:t>
      </w:r>
    </w:p>
    <w:p w:rsidR="0060111C" w:rsidRDefault="0060111C">
      <w:pPr>
        <w:rPr>
          <w:rFonts w:asciiTheme="majorHAnsi" w:eastAsiaTheme="majorEastAsia" w:hAnsiTheme="majorHAnsi" w:cstheme="majorBidi"/>
          <w:b/>
          <w:color w:val="7030A0"/>
          <w:sz w:val="32"/>
          <w:szCs w:val="26"/>
        </w:rPr>
      </w:pPr>
      <w:bookmarkStart w:id="10" w:name="_Toc512979901"/>
      <w:r>
        <w:br w:type="page"/>
      </w:r>
    </w:p>
    <w:p w:rsidR="0060111C" w:rsidRDefault="00052819" w:rsidP="004836DF">
      <w:pPr>
        <w:pStyle w:val="Heading2"/>
      </w:pPr>
      <w:r>
        <w:lastRenderedPageBreak/>
        <w:t>1.5</w:t>
      </w:r>
      <w:r w:rsidR="0060111C">
        <w:t>.3</w:t>
      </w:r>
      <w:r>
        <w:tab/>
      </w:r>
      <w:r w:rsidR="0060111C">
        <w:t>How Recursion Works</w:t>
      </w:r>
      <w:bookmarkEnd w:id="10"/>
    </w:p>
    <w:p w:rsidR="0060111C" w:rsidRDefault="0060111C" w:rsidP="0060111C">
      <w:r>
        <w:t xml:space="preserve">There is a </w:t>
      </w:r>
      <w:r w:rsidRPr="008569B7">
        <w:rPr>
          <w:b/>
          <w:color w:val="FF0000"/>
        </w:rPr>
        <w:t>call stack</w:t>
      </w:r>
      <w:r w:rsidRPr="008569B7">
        <w:rPr>
          <w:color w:val="FF0000"/>
        </w:rPr>
        <w:t xml:space="preserve"> </w:t>
      </w:r>
      <w:r>
        <w:t>in the</w:t>
      </w:r>
      <w:r w:rsidRPr="008569B7">
        <w:t xml:space="preserve"> computer’s</w:t>
      </w:r>
      <w:r>
        <w:rPr>
          <w:b/>
        </w:rPr>
        <w:t xml:space="preserve"> </w:t>
      </w:r>
      <w:r w:rsidRPr="008569B7">
        <w:rPr>
          <w:b/>
          <w:color w:val="7030A0"/>
        </w:rPr>
        <w:t>memory</w:t>
      </w:r>
      <w:r w:rsidRPr="008569B7">
        <w:rPr>
          <w:color w:val="7030A0"/>
        </w:rPr>
        <w:t xml:space="preserve"> </w:t>
      </w:r>
      <w:r>
        <w:t>that stores local variables, parameters passed to a function, and return values of a function.</w:t>
      </w:r>
    </w:p>
    <w:p w:rsidR="0060111C" w:rsidRPr="000A6229" w:rsidRDefault="0060111C" w:rsidP="0060111C">
      <w:pPr>
        <w:rPr>
          <w:sz w:val="22"/>
        </w:rPr>
      </w:pPr>
      <w:r w:rsidRPr="00896E88">
        <w:rPr>
          <w:b/>
          <w:color w:val="C00000"/>
          <w:sz w:val="22"/>
        </w:rPr>
        <w:t>PUSH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>
        <w:rPr>
          <w:b/>
          <w:sz w:val="22"/>
        </w:rPr>
        <w:tab/>
      </w:r>
      <w:r w:rsidRPr="000A6229">
        <w:rPr>
          <w:b/>
          <w:color w:val="FF0000"/>
          <w:sz w:val="22"/>
        </w:rPr>
        <w:t>Stores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into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  <w:r w:rsidRPr="000A6229">
        <w:rPr>
          <w:sz w:val="22"/>
        </w:rPr>
        <w:br/>
      </w:r>
      <w:r w:rsidRPr="00896E88">
        <w:rPr>
          <w:b/>
          <w:color w:val="FF0000"/>
          <w:sz w:val="22"/>
        </w:rPr>
        <w:t>POP</w:t>
      </w:r>
      <w:r w:rsidRPr="000A6229">
        <w:rPr>
          <w:b/>
          <w:sz w:val="22"/>
        </w:rPr>
        <w:t>:</w:t>
      </w:r>
      <w:r w:rsidRPr="000A6229">
        <w:rPr>
          <w:b/>
          <w:sz w:val="22"/>
        </w:rPr>
        <w:tab/>
      </w:r>
      <w:r w:rsidRPr="000A6229">
        <w:rPr>
          <w:b/>
          <w:sz w:val="22"/>
        </w:rPr>
        <w:tab/>
      </w:r>
      <w:r w:rsidRPr="000A6229">
        <w:rPr>
          <w:b/>
          <w:color w:val="FF0000"/>
          <w:sz w:val="22"/>
        </w:rPr>
        <w:t>Removes</w:t>
      </w:r>
      <w:r w:rsidRPr="000A6229">
        <w:rPr>
          <w:color w:val="FF0000"/>
          <w:sz w:val="22"/>
        </w:rPr>
        <w:t xml:space="preserve"> </w:t>
      </w:r>
      <w:r w:rsidRPr="000A6229">
        <w:rPr>
          <w:sz w:val="22"/>
        </w:rPr>
        <w:t xml:space="preserve">an item from the </w:t>
      </w:r>
      <w:r w:rsidRPr="000A6229">
        <w:rPr>
          <w:b/>
          <w:sz w:val="22"/>
        </w:rPr>
        <w:t>call stack</w:t>
      </w:r>
      <w:r w:rsidRPr="000A6229">
        <w:rPr>
          <w:sz w:val="22"/>
        </w:rPr>
        <w:t>.</w:t>
      </w:r>
    </w:p>
    <w:p w:rsidR="0060111C" w:rsidRDefault="0060111C" w:rsidP="00896E88">
      <w:pPr>
        <w:spacing w:after="0"/>
      </w:pPr>
      <w:r>
        <w:t>For example:</w:t>
      </w:r>
    </w:p>
    <w:p w:rsidR="0060111C" w:rsidRDefault="0060111C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r w:rsidRPr="00896E88">
        <w:rPr>
          <w:color w:val="00B0F0"/>
          <w:sz w:val="22"/>
        </w:rPr>
        <w:t>S</w:t>
      </w:r>
      <w:r w:rsidRPr="004428A4">
        <w:rPr>
          <w:sz w:val="22"/>
        </w:rPr>
        <w:t xml:space="preserve">(N: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green"/>
        </w:rPr>
        <w:t xml:space="preserve">RETURN </w:t>
      </w:r>
      <w:r w:rsidRPr="00725614">
        <w:rPr>
          <w:sz w:val="22"/>
          <w:highlight w:val="green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  <w:highlight w:val="yellow"/>
        </w:rPr>
        <w:t xml:space="preserve">RETURN </w:t>
      </w:r>
      <w:r w:rsidRPr="00725614">
        <w:rPr>
          <w:sz w:val="22"/>
          <w:highlight w:val="yellow"/>
        </w:rPr>
        <w:t xml:space="preserve">N + </w:t>
      </w:r>
      <w:r w:rsidRPr="00896E88">
        <w:rPr>
          <w:color w:val="00B0F0"/>
          <w:sz w:val="22"/>
          <w:highlight w:val="yellow"/>
        </w:rPr>
        <w:t>S</w:t>
      </w:r>
      <w:r w:rsidRPr="00725614">
        <w:rPr>
          <w:sz w:val="22"/>
          <w:highlight w:val="yellow"/>
        </w:rPr>
        <w:t>(N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tbl>
      <w:tblPr>
        <w:tblpPr w:leftFromText="180" w:rightFromText="180" w:vertAnchor="text" w:tblpX="8018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927"/>
      </w:tblGrid>
      <w:tr w:rsidR="0060111C" w:rsidTr="00AC2186">
        <w:trPr>
          <w:trHeight w:val="552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111C" w:rsidRPr="00701522" w:rsidRDefault="0060111C" w:rsidP="00AC2186">
            <w:pPr>
              <w:jc w:val="center"/>
              <w:rPr>
                <w:b/>
                <w:u w:val="single"/>
              </w:rPr>
            </w:pPr>
            <w:r w:rsidRPr="00701522">
              <w:rPr>
                <w:b/>
                <w:u w:val="single"/>
              </w:rPr>
              <w:t>Call Stack</w:t>
            </w:r>
          </w:p>
        </w:tc>
      </w:tr>
      <w:tr w:rsidR="0060111C" w:rsidTr="00F40FF5">
        <w:trPr>
          <w:trHeight w:val="427"/>
        </w:trPr>
        <w:tc>
          <w:tcPr>
            <w:tcW w:w="1980" w:type="dxa"/>
            <w:gridSpan w:val="2"/>
            <w:tcBorders>
              <w:top w:val="single" w:sz="4" w:space="0" w:color="auto"/>
            </w:tcBorders>
            <w:vAlign w:val="center"/>
          </w:tcPr>
          <w:p w:rsidR="0060111C" w:rsidRDefault="0060111C" w:rsidP="00AC2186">
            <w:pPr>
              <w:pStyle w:val="Code"/>
              <w:rPr>
                <w:color w:val="8EAADB" w:themeColor="accent5" w:themeTint="99"/>
                <w:sz w:val="22"/>
              </w:rPr>
            </w:pP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bottom w:val="single" w:sz="4" w:space="0" w:color="auto"/>
              <w:right w:val="nil"/>
            </w:tcBorders>
            <w:vAlign w:val="center"/>
          </w:tcPr>
          <w:p w:rsidR="0060111C" w:rsidRDefault="0060111C" w:rsidP="00AC218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3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t xml:space="preserve"> S(0)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</w:t>
            </w:r>
            <w:r w:rsidRPr="00701522">
              <w:t>0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4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top w:val="single" w:sz="4" w:space="0" w:color="auto"/>
              <w:right w:val="nil"/>
            </w:tcBorders>
            <w:vAlign w:val="center"/>
          </w:tcPr>
          <w:p w:rsidR="0060111C" w:rsidRDefault="0060111C" w:rsidP="00AC218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t xml:space="preserve"> S(1)</w:t>
            </w:r>
          </w:p>
        </w:tc>
        <w:tc>
          <w:tcPr>
            <w:tcW w:w="927" w:type="dxa"/>
            <w:tcBorders>
              <w:left w:val="nil"/>
              <w:bottom w:val="single" w:sz="4" w:space="0" w:color="auto"/>
            </w:tcBorders>
            <w:vAlign w:val="center"/>
          </w:tcPr>
          <w:p w:rsidR="0060111C" w:rsidRDefault="0060111C" w:rsidP="00AC2186">
            <w:r>
              <w:t xml:space="preserve">= 1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5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</w:tr>
      <w:tr w:rsidR="0060111C" w:rsidTr="00AC2186">
        <w:trPr>
          <w:trHeight w:val="552"/>
        </w:trPr>
        <w:tc>
          <w:tcPr>
            <w:tcW w:w="1053" w:type="dxa"/>
            <w:tcBorders>
              <w:right w:val="nil"/>
            </w:tcBorders>
            <w:vAlign w:val="center"/>
          </w:tcPr>
          <w:p w:rsidR="0060111C" w:rsidRDefault="0060111C" w:rsidP="00AC218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t xml:space="preserve"> S(2)</w:t>
            </w:r>
          </w:p>
        </w:tc>
        <w:tc>
          <w:tcPr>
            <w:tcW w:w="927" w:type="dxa"/>
            <w:tcBorders>
              <w:left w:val="nil"/>
            </w:tcBorders>
            <w:vAlign w:val="center"/>
          </w:tcPr>
          <w:p w:rsidR="0060111C" w:rsidRDefault="0060111C" w:rsidP="00A13D34">
            <w:r>
              <w:t xml:space="preserve">= </w:t>
            </w:r>
            <w:r w:rsidR="00A13D34">
              <w:t>3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701522">
              <w:rPr>
                <w:rFonts w:ascii="Helvetica" w:hint="eastAsia"/>
                <w:position w:val="3"/>
                <w:sz w:val="16"/>
              </w:rPr>
              <w:instrText>6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</w:tc>
      </w:tr>
    </w:tbl>
    <w:p w:rsidR="0060111C" w:rsidRPr="008B1D80" w:rsidRDefault="0060111C" w:rsidP="00F40FF5">
      <w:pPr>
        <w:pStyle w:val="ListParagraph"/>
        <w:numPr>
          <w:ilvl w:val="0"/>
          <w:numId w:val="4"/>
        </w:numPr>
        <w:spacing w:before="120"/>
        <w:rPr>
          <w:sz w:val="20"/>
        </w:rPr>
      </w:pPr>
      <w:r w:rsidRPr="008B1D80">
        <w:rPr>
          <w:sz w:val="20"/>
        </w:rPr>
        <w:t xml:space="preserve">When S(2) is executed, S(2)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2 !=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S(1)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1 != 0, </w:t>
      </w:r>
      <w:r w:rsidRPr="008B1D80">
        <w:rPr>
          <w:sz w:val="20"/>
          <w:highlight w:val="yellow"/>
        </w:rPr>
        <w:t>statement 5</w:t>
      </w:r>
      <w:r w:rsidRPr="008B1D80">
        <w:rPr>
          <w:sz w:val="20"/>
        </w:rPr>
        <w:t xml:space="preserve"> is run. S(0) is </w:t>
      </w:r>
      <w:r w:rsidRPr="008B1D80">
        <w:rPr>
          <w:b/>
          <w:color w:val="C00000"/>
          <w:sz w:val="20"/>
        </w:rPr>
        <w:t>pushed</w:t>
      </w:r>
      <w:r w:rsidRPr="008B1D80">
        <w:rPr>
          <w:color w:val="C00000"/>
          <w:sz w:val="20"/>
        </w:rPr>
        <w:t xml:space="preserve"> </w:t>
      </w:r>
      <w:r w:rsidRPr="008B1D80">
        <w:rPr>
          <w:sz w:val="20"/>
        </w:rPr>
        <w:t>into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0 = 0, </w:t>
      </w:r>
      <w:r w:rsidRPr="008B1D80">
        <w:rPr>
          <w:sz w:val="20"/>
          <w:highlight w:val="green"/>
        </w:rPr>
        <w:t>statement 3</w:t>
      </w:r>
      <w:r w:rsidRPr="008B1D80">
        <w:rPr>
          <w:sz w:val="20"/>
        </w:rPr>
        <w:t xml:space="preserve"> is run. S(0)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sz w:val="20"/>
        </w:rPr>
        <w:t xml:space="preserve"> 1, and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S(1)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1 + 0 = 1. S(1) is </w:t>
      </w:r>
      <w:r w:rsidRPr="008B1D80">
        <w:rPr>
          <w:b/>
          <w:color w:val="FF0000"/>
          <w:sz w:val="20"/>
        </w:rPr>
        <w:t>popped</w:t>
      </w:r>
      <w:r w:rsidRPr="008B1D80">
        <w:rPr>
          <w:color w:val="FF0000"/>
          <w:sz w:val="20"/>
        </w:rPr>
        <w:t xml:space="preserve">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S(2) </w:t>
      </w:r>
      <w:r w:rsidRPr="008B1D80">
        <w:rPr>
          <w:b/>
          <w:color w:val="BF8F00" w:themeColor="accent4" w:themeShade="BF"/>
          <w:sz w:val="20"/>
        </w:rPr>
        <w:t>returns</w:t>
      </w:r>
      <w:r w:rsidRPr="008B1D80">
        <w:rPr>
          <w:color w:val="BF8F00" w:themeColor="accent4" w:themeShade="BF"/>
          <w:sz w:val="20"/>
        </w:rPr>
        <w:t xml:space="preserve"> </w:t>
      </w:r>
      <w:r w:rsidRPr="008B1D80">
        <w:rPr>
          <w:sz w:val="20"/>
        </w:rPr>
        <w:t xml:space="preserve">2 + 1 = 3. S(2) is </w:t>
      </w:r>
      <w:r w:rsidRPr="008B1D80">
        <w:rPr>
          <w:b/>
          <w:color w:val="FF0000"/>
          <w:sz w:val="20"/>
        </w:rPr>
        <w:t xml:space="preserve">popped </w:t>
      </w:r>
      <w:r w:rsidRPr="008B1D80">
        <w:rPr>
          <w:sz w:val="20"/>
        </w:rPr>
        <w:t>out of the call stack.</w:t>
      </w:r>
    </w:p>
    <w:p w:rsidR="0060111C" w:rsidRPr="008B1D80" w:rsidRDefault="0060111C" w:rsidP="00441428">
      <w:pPr>
        <w:pStyle w:val="ListParagraph"/>
        <w:numPr>
          <w:ilvl w:val="0"/>
          <w:numId w:val="4"/>
        </w:numPr>
        <w:rPr>
          <w:sz w:val="20"/>
        </w:rPr>
      </w:pPr>
      <w:r w:rsidRPr="008B1D80">
        <w:rPr>
          <w:sz w:val="20"/>
        </w:rPr>
        <w:t xml:space="preserve">Function ends. 3 is </w:t>
      </w:r>
      <w:r w:rsidRPr="008B1D80">
        <w:rPr>
          <w:b/>
          <w:color w:val="BF8F00" w:themeColor="accent4" w:themeShade="BF"/>
          <w:sz w:val="20"/>
        </w:rPr>
        <w:t>returned</w:t>
      </w:r>
      <w:r w:rsidRPr="008B1D80">
        <w:rPr>
          <w:sz w:val="20"/>
        </w:rPr>
        <w:t>.</w:t>
      </w:r>
    </w:p>
    <w:p w:rsidR="00896E88" w:rsidRPr="00896E88" w:rsidRDefault="00052819" w:rsidP="004836DF">
      <w:pPr>
        <w:pStyle w:val="Heading1"/>
      </w:pPr>
      <w:bookmarkStart w:id="11" w:name="_Toc512979902"/>
      <w:r>
        <w:t>1.6</w:t>
      </w:r>
      <w:r>
        <w:tab/>
      </w:r>
      <w:r w:rsidR="00896E88" w:rsidRPr="00896E88">
        <w:t>Time Complexity of Algorithms</w:t>
      </w:r>
      <w:bookmarkEnd w:id="11"/>
    </w:p>
    <w:p w:rsidR="00896E88" w:rsidRDefault="00896E88" w:rsidP="00896E88">
      <w:pPr>
        <w:jc w:val="both"/>
      </w:pPr>
      <w:r w:rsidRPr="0062175A">
        <w:rPr>
          <w:b/>
        </w:rPr>
        <w:t>Time complexity</w:t>
      </w:r>
      <w:r>
        <w:t xml:space="preserve">, also known as </w:t>
      </w:r>
      <w:r w:rsidRPr="0062175A">
        <w:rPr>
          <w:b/>
        </w:rPr>
        <w:t>order of growth</w:t>
      </w:r>
      <w:r>
        <w:t xml:space="preserve">, is a </w:t>
      </w:r>
      <w:r w:rsidRPr="00896E88">
        <w:rPr>
          <w:b/>
          <w:i/>
        </w:rPr>
        <w:t>rough</w:t>
      </w:r>
      <w:r w:rsidRPr="00896E88">
        <w:t xml:space="preserve"> </w:t>
      </w:r>
      <w:r>
        <w:t xml:space="preserve">measure of resources used in a </w:t>
      </w:r>
      <w:r w:rsidRPr="0062175A">
        <w:rPr>
          <w:b/>
          <w:color w:val="FF0000"/>
        </w:rPr>
        <w:t>computational process</w:t>
      </w:r>
      <w:r>
        <w:t xml:space="preserve">. It is represented using the </w:t>
      </w:r>
      <w:r w:rsidRPr="00F375B7">
        <w:rPr>
          <w:b/>
          <w:color w:val="FF0000"/>
        </w:rPr>
        <w:t>big O notation</w:t>
      </w:r>
      <w:r w:rsidRPr="00F375B7">
        <w:t>,</w:t>
      </w:r>
      <w:r>
        <w:t xml:space="preserve"> </w:t>
      </w:r>
      <w:r w:rsidRPr="00F375B7">
        <w:rPr>
          <w:i/>
          <w:color w:val="00B0F0"/>
        </w:rPr>
        <w:t>O(n)</w:t>
      </w:r>
      <w:r>
        <w:t>.</w:t>
      </w:r>
    </w:p>
    <w:p w:rsidR="00896E88" w:rsidRDefault="00896E88" w:rsidP="00896E88">
      <w:pPr>
        <w:jc w:val="both"/>
      </w:pPr>
      <w:r>
        <w:t xml:space="preserve">Time complexity allows us to know how </w:t>
      </w:r>
      <w:r w:rsidRPr="00F375B7">
        <w:rPr>
          <w:b/>
          <w:color w:val="FF0000"/>
        </w:rPr>
        <w:t>fast/efficient</w:t>
      </w:r>
      <w:r w:rsidRPr="00F375B7">
        <w:rPr>
          <w:color w:val="FF0000"/>
        </w:rPr>
        <w:t xml:space="preserve"> </w:t>
      </w:r>
      <w:r>
        <w:t xml:space="preserve">an algorithm is when run on </w:t>
      </w:r>
      <w:r w:rsidRPr="00896E88">
        <w:rPr>
          <w:b/>
        </w:rPr>
        <w:t>large inputs</w:t>
      </w:r>
      <w:r w:rsidRPr="00896E88">
        <w:t xml:space="preserve"> </w:t>
      </w:r>
      <w:r>
        <w:t xml:space="preserve">(n </w:t>
      </w:r>
      <w:r>
        <w:rPr>
          <w:rFonts w:ascii="Arial" w:hAnsi="Arial" w:cs="Arial"/>
        </w:rPr>
        <w:t>→</w:t>
      </w:r>
      <w:r>
        <w:t xml:space="preserve"> </w:t>
      </w:r>
      <w:r w:rsidRPr="00F375B7">
        <w:t>∞</w:t>
      </w:r>
      <w:r>
        <w:t xml:space="preserve">), and is a measure of the </w:t>
      </w:r>
      <w:r w:rsidRPr="00896E88">
        <w:rPr>
          <w:b/>
        </w:rPr>
        <w:t>number of recursions</w:t>
      </w:r>
      <w:r w:rsidRPr="00896E88">
        <w:t xml:space="preserve"> </w:t>
      </w:r>
      <w:r>
        <w:t xml:space="preserve">taken for the algorithm to </w:t>
      </w:r>
      <w:r w:rsidRPr="00AD47C1">
        <w:rPr>
          <w:b/>
          <w:color w:val="FF0000"/>
        </w:rPr>
        <w:t>execute completely</w:t>
      </w:r>
      <w:r>
        <w:t>.</w:t>
      </w:r>
    </w:p>
    <w:p w:rsidR="00896E88" w:rsidRPr="00D82CE0" w:rsidRDefault="00896E88" w:rsidP="00896E88">
      <w:r w:rsidRPr="00D82CE0">
        <w:t xml:space="preserve">For example, given the function </w:t>
      </w:r>
      <w:r w:rsidRPr="00D82CE0">
        <w:rPr>
          <w:rFonts w:ascii="Consolas" w:hAnsi="Consolas"/>
          <w:color w:val="8EAADB" w:themeColor="accent5" w:themeTint="99"/>
        </w:rPr>
        <w:t>S</w:t>
      </w:r>
      <w:r w:rsidRPr="00D82CE0">
        <w:rPr>
          <w:rFonts w:ascii="Consolas" w:hAnsi="Consolas"/>
          <w:color w:val="BF8F00" w:themeColor="accent4" w:themeShade="BF"/>
        </w:rPr>
        <w:t>(</w:t>
      </w:r>
      <w:r w:rsidRPr="00D82CE0">
        <w:rPr>
          <w:rFonts w:ascii="Consolas" w:hAnsi="Consolas"/>
        </w:rPr>
        <w:t>N</w:t>
      </w:r>
      <w:r w:rsidRPr="00D82CE0">
        <w:rPr>
          <w:rFonts w:ascii="Consolas" w:hAnsi="Consolas"/>
          <w:color w:val="BF8F00" w:themeColor="accent4" w:themeShade="BF"/>
        </w:rPr>
        <w:t>)</w:t>
      </w:r>
      <w:r w:rsidRPr="00D82CE0">
        <w:t>:</w:t>
      </w:r>
    </w:p>
    <w:p w:rsidR="00896E88" w:rsidRDefault="00896E88" w:rsidP="00896E88">
      <w:pPr>
        <w:pStyle w:val="Code"/>
        <w:pBdr>
          <w:top w:val="dotted" w:sz="4" w:space="1" w:color="auto"/>
          <w:left w:val="dotted" w:sz="4" w:space="4" w:color="auto"/>
          <w:bottom w:val="dotted" w:sz="4" w:space="0" w:color="auto"/>
          <w:right w:val="dotted" w:sz="4" w:space="4" w:color="auto"/>
        </w:pBdr>
        <w:rPr>
          <w:sz w:val="22"/>
        </w:rPr>
      </w:pPr>
      <w:r w:rsidRPr="0062175A">
        <w:rPr>
          <w:sz w:val="22"/>
        </w:rPr>
        <w:t>1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FUNCTION </w:t>
      </w:r>
      <w:r w:rsidRPr="00896E88">
        <w:rPr>
          <w:color w:val="00B0F0"/>
          <w:sz w:val="22"/>
        </w:rPr>
        <w:t>S</w:t>
      </w:r>
      <w:r w:rsidRPr="004428A4">
        <w:rPr>
          <w:sz w:val="22"/>
        </w:rPr>
        <w:t xml:space="preserve">(N: </w:t>
      </w:r>
      <w:r w:rsidRPr="00896E88">
        <w:rPr>
          <w:color w:val="BF8F00" w:themeColor="accent4" w:themeShade="BF"/>
          <w:sz w:val="22"/>
        </w:rPr>
        <w:t>INTEGER</w:t>
      </w:r>
      <w:r w:rsidRPr="004428A4">
        <w:rPr>
          <w:sz w:val="22"/>
        </w:rPr>
        <w:t xml:space="preserve">) </w:t>
      </w:r>
      <w:r w:rsidRPr="00896E88">
        <w:rPr>
          <w:color w:val="BF8F00" w:themeColor="accent4" w:themeShade="BF"/>
          <w:sz w:val="22"/>
        </w:rPr>
        <w:t>RETURNS INTEGER</w:t>
      </w:r>
      <w:r w:rsidRPr="004428A4">
        <w:rPr>
          <w:sz w:val="22"/>
        </w:rPr>
        <w:br/>
      </w:r>
      <w:r w:rsidRPr="0062175A">
        <w:rPr>
          <w:sz w:val="22"/>
        </w:rPr>
        <w:t>2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IF </w:t>
      </w:r>
      <w:r w:rsidRPr="004428A4">
        <w:rPr>
          <w:sz w:val="22"/>
        </w:rPr>
        <w:t xml:space="preserve">N = 0 </w:t>
      </w:r>
      <w:r w:rsidRPr="00896E88">
        <w:rPr>
          <w:color w:val="BF8F00" w:themeColor="accent4" w:themeShade="BF"/>
          <w:sz w:val="22"/>
        </w:rPr>
        <w:t>THEN</w:t>
      </w:r>
      <w:r w:rsidRPr="004428A4">
        <w:rPr>
          <w:sz w:val="22"/>
        </w:rPr>
        <w:br/>
      </w:r>
      <w:r w:rsidRPr="0062175A">
        <w:rPr>
          <w:sz w:val="22"/>
        </w:rPr>
        <w:t>3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>1</w:t>
      </w:r>
      <w:r w:rsidRPr="004428A4">
        <w:rPr>
          <w:sz w:val="22"/>
        </w:rPr>
        <w:tab/>
      </w:r>
      <w:r w:rsidRPr="004428A4">
        <w:rPr>
          <w:sz w:val="22"/>
        </w:rPr>
        <w:tab/>
      </w:r>
      <w:r>
        <w:rPr>
          <w:sz w:val="22"/>
        </w:rPr>
        <w:tab/>
      </w:r>
      <w:r w:rsidRPr="004428A4">
        <w:rPr>
          <w:color w:val="FF0000"/>
          <w:sz w:val="22"/>
        </w:rPr>
        <w:t>//base case, terminate here.</w:t>
      </w:r>
      <w:r w:rsidRPr="004428A4">
        <w:rPr>
          <w:sz w:val="22"/>
        </w:rPr>
        <w:br/>
      </w:r>
      <w:r w:rsidRPr="0062175A">
        <w:rPr>
          <w:sz w:val="22"/>
        </w:rPr>
        <w:t>4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ELSE</w:t>
      </w:r>
      <w:r w:rsidRPr="004428A4">
        <w:rPr>
          <w:sz w:val="22"/>
        </w:rPr>
        <w:br/>
      </w:r>
      <w:r w:rsidRPr="0062175A">
        <w:rPr>
          <w:sz w:val="22"/>
        </w:rPr>
        <w:t>5</w:t>
      </w:r>
      <w:r>
        <w:rPr>
          <w:sz w:val="22"/>
        </w:rPr>
        <w:tab/>
      </w:r>
      <w:r w:rsidRPr="004428A4"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 xml:space="preserve">RETURN </w:t>
      </w:r>
      <w:r w:rsidRPr="00896E88">
        <w:rPr>
          <w:sz w:val="22"/>
        </w:rPr>
        <w:t xml:space="preserve">N + </w:t>
      </w:r>
      <w:r w:rsidRPr="00896E88">
        <w:rPr>
          <w:color w:val="00B0F0"/>
          <w:sz w:val="22"/>
        </w:rPr>
        <w:t>S</w:t>
      </w:r>
      <w:r w:rsidRPr="00896E88">
        <w:rPr>
          <w:sz w:val="22"/>
        </w:rPr>
        <w:t>(N – 1)</w:t>
      </w:r>
      <w:r>
        <w:rPr>
          <w:sz w:val="22"/>
        </w:rPr>
        <w:tab/>
      </w:r>
      <w:r w:rsidRPr="004428A4">
        <w:rPr>
          <w:color w:val="FF0000"/>
          <w:sz w:val="22"/>
        </w:rPr>
        <w:t>//else,</w:t>
      </w:r>
      <w:r>
        <w:rPr>
          <w:color w:val="FF0000"/>
          <w:sz w:val="22"/>
        </w:rPr>
        <w:t xml:space="preserve"> calls self &amp;</w:t>
      </w:r>
      <w:r w:rsidRPr="004428A4">
        <w:rPr>
          <w:color w:val="FF0000"/>
          <w:sz w:val="22"/>
        </w:rPr>
        <w:t xml:space="preserve"> continue.</w:t>
      </w:r>
      <w:r w:rsidRPr="004428A4">
        <w:rPr>
          <w:sz w:val="22"/>
        </w:rPr>
        <w:br/>
      </w:r>
      <w:r w:rsidRPr="0062175A">
        <w:rPr>
          <w:sz w:val="22"/>
        </w:rPr>
        <w:t>6</w:t>
      </w:r>
      <w:r>
        <w:rPr>
          <w:sz w:val="22"/>
        </w:rPr>
        <w:tab/>
      </w:r>
      <w:r w:rsidRPr="004428A4"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ENDIF</w:t>
      </w:r>
      <w:r w:rsidRPr="004428A4">
        <w:rPr>
          <w:sz w:val="22"/>
        </w:rPr>
        <w:br/>
      </w:r>
      <w:r w:rsidRPr="0062175A">
        <w:rPr>
          <w:sz w:val="22"/>
        </w:rPr>
        <w:t>7</w:t>
      </w:r>
      <w:r>
        <w:rPr>
          <w:sz w:val="22"/>
        </w:rPr>
        <w:tab/>
      </w:r>
      <w:r w:rsidRPr="00896E88">
        <w:rPr>
          <w:color w:val="BF8F00" w:themeColor="accent4" w:themeShade="BF"/>
          <w:sz w:val="22"/>
        </w:rPr>
        <w:t>ENDFUNCTION</w:t>
      </w:r>
    </w:p>
    <w:p w:rsidR="00896E88" w:rsidRPr="008B1D80" w:rsidRDefault="00896E88" w:rsidP="00896E88">
      <w:pPr>
        <w:spacing w:before="120" w:after="120"/>
      </w:pPr>
      <w:r>
        <w:t xml:space="preserve">In the </w:t>
      </w:r>
      <w:r w:rsidRPr="00AD47C1">
        <w:rPr>
          <w:b/>
          <w:color w:val="FF0000"/>
        </w:rPr>
        <w:t>best case scenario</w:t>
      </w:r>
      <w:r w:rsidRPr="00AD47C1">
        <w:rPr>
          <w:color w:val="FF0000"/>
        </w:rPr>
        <w:t xml:space="preserve"> </w:t>
      </w:r>
      <w:r>
        <w:t>(</w:t>
      </w:r>
      <w:r w:rsidRPr="00AD47C1">
        <w:rPr>
          <w:color w:val="C00000"/>
        </w:rPr>
        <w:t>base case</w:t>
      </w:r>
      <w:r>
        <w:t xml:space="preserve"> N = 0): time complexity is </w:t>
      </w:r>
      <w:r w:rsidRPr="00AD47C1">
        <w:rPr>
          <w:b/>
        </w:rPr>
        <w:t>O(1)</w:t>
      </w:r>
      <w:r>
        <w:t>.</w:t>
      </w:r>
      <w:r>
        <w:br/>
      </w:r>
      <w:r w:rsidRPr="008B1D80">
        <w:t xml:space="preserve">This is because 1 is </w:t>
      </w:r>
      <w:r w:rsidRPr="008B1D80">
        <w:rPr>
          <w:b/>
          <w:color w:val="00B050"/>
        </w:rPr>
        <w:t>returned directly</w:t>
      </w:r>
      <w:r w:rsidRPr="008B1D80">
        <w:t xml:space="preserve"> after the function is run.</w:t>
      </w:r>
    </w:p>
    <w:p w:rsidR="00896E88" w:rsidRPr="008B1D80" w:rsidRDefault="00896E88" w:rsidP="00896E88">
      <w:r>
        <w:t xml:space="preserve">In the </w:t>
      </w:r>
      <w:r w:rsidRPr="00CD6BBF">
        <w:rPr>
          <w:b/>
          <w:color w:val="FF0000"/>
        </w:rPr>
        <w:t>worst case scenario</w:t>
      </w:r>
      <w:r w:rsidRPr="00CD6BBF">
        <w:rPr>
          <w:color w:val="FF0000"/>
        </w:rPr>
        <w:t xml:space="preserve"> </w:t>
      </w:r>
      <w:r>
        <w:t xml:space="preserve">(N ≠ 0): time complexity is </w:t>
      </w:r>
      <w:r w:rsidRPr="000A6229">
        <w:rPr>
          <w:b/>
        </w:rPr>
        <w:t>O(N)</w:t>
      </w:r>
      <w:r w:rsidRPr="000A6229">
        <w:t>.</w:t>
      </w:r>
      <w:r>
        <w:br/>
      </w:r>
      <w:r w:rsidRPr="008B1D80">
        <w:t xml:space="preserve">This is because S is </w:t>
      </w:r>
      <w:r w:rsidRPr="008B1D80">
        <w:rPr>
          <w:b/>
          <w:color w:val="00B0F0"/>
        </w:rPr>
        <w:t>run a total of N + 1 times</w:t>
      </w:r>
      <w:r w:rsidRPr="008B1D80">
        <w:t xml:space="preserve"> </w:t>
      </w:r>
      <w:r>
        <w:t xml:space="preserve">before </w:t>
      </w:r>
      <w:r w:rsidRPr="008B1D80">
        <w:rPr>
          <w:b/>
          <w:color w:val="00B050"/>
        </w:rPr>
        <w:t>returning a value</w:t>
      </w:r>
      <w:r>
        <w:t xml:space="preserve"> when</w:t>
      </w:r>
      <w:r w:rsidRPr="008B1D80">
        <w:t xml:space="preserve"> run.</w:t>
      </w:r>
    </w:p>
    <w:p w:rsidR="00896E88" w:rsidRDefault="00896E88" w:rsidP="00896E88">
      <w:pPr>
        <w:jc w:val="center"/>
      </w:pPr>
      <w:r w:rsidRPr="00F375B7">
        <w:rPr>
          <w:b/>
        </w:rPr>
        <w:t>O(1) &lt; O(log n) &lt; O(n) &lt; O(n log n) &lt; O(n</w:t>
      </w:r>
      <w:r w:rsidRPr="00F375B7">
        <w:rPr>
          <w:b/>
          <w:vertAlign w:val="superscript"/>
        </w:rPr>
        <w:t>2</w:t>
      </w:r>
      <w:r w:rsidRPr="00F375B7">
        <w:rPr>
          <w:b/>
        </w:rPr>
        <w:t>) &lt; O(n</w:t>
      </w:r>
      <w:r w:rsidRPr="00F375B7">
        <w:rPr>
          <w:b/>
          <w:vertAlign w:val="superscript"/>
        </w:rPr>
        <w:t>3</w:t>
      </w:r>
      <w:r w:rsidRPr="00F375B7">
        <w:rPr>
          <w:b/>
        </w:rPr>
        <w:t>) &lt; O(2</w:t>
      </w:r>
      <w:r w:rsidRPr="00F375B7">
        <w:rPr>
          <w:b/>
          <w:vertAlign w:val="superscript"/>
        </w:rPr>
        <w:t>n</w:t>
      </w:r>
      <w:r w:rsidRPr="00F375B7">
        <w:rPr>
          <w:b/>
        </w:rPr>
        <w:t>)</w:t>
      </w:r>
    </w:p>
    <w:p w:rsidR="00896E88" w:rsidRDefault="00CD6FF3" w:rsidP="004836DF">
      <w:pPr>
        <w:pStyle w:val="Heading1"/>
      </w:pPr>
      <w:r>
        <w:lastRenderedPageBreak/>
        <w:t>1.</w:t>
      </w:r>
      <w:r w:rsidR="00052819">
        <w:t>7</w:t>
      </w:r>
      <w:r w:rsidR="00052819">
        <w:tab/>
      </w:r>
      <w:r>
        <w:t>Arrays/Lists</w:t>
      </w:r>
    </w:p>
    <w:p w:rsidR="00CD6FF3" w:rsidRDefault="00CD6FF3" w:rsidP="00F05D80">
      <w:pPr>
        <w:jc w:val="both"/>
      </w:pPr>
      <w:r>
        <w:t xml:space="preserve">An </w:t>
      </w:r>
      <w:r>
        <w:rPr>
          <w:b/>
        </w:rPr>
        <w:t>array/list</w:t>
      </w:r>
      <w:r>
        <w:t xml:space="preserve"> is a </w:t>
      </w:r>
      <w:r>
        <w:rPr>
          <w:b/>
        </w:rPr>
        <w:t>fixed-length</w:t>
      </w:r>
      <w:r>
        <w:t xml:space="preserve"> </w:t>
      </w:r>
      <w:r w:rsidRPr="00CD6FF3">
        <w:rPr>
          <w:b/>
          <w:color w:val="FF0000"/>
        </w:rPr>
        <w:t>data structure</w:t>
      </w:r>
      <w:r w:rsidR="00711345">
        <w:rPr>
          <w:rStyle w:val="FootnoteReference"/>
        </w:rPr>
        <w:footnoteReference w:id="1"/>
      </w:r>
      <w:r>
        <w:t xml:space="preserve">, with all data being of the </w:t>
      </w:r>
      <w:r>
        <w:rPr>
          <w:b/>
        </w:rPr>
        <w:t>same type</w:t>
      </w:r>
      <w:r>
        <w:t xml:space="preserve"> (usually </w:t>
      </w:r>
      <w:r w:rsidRPr="00CD6FF3">
        <w:rPr>
          <w:rStyle w:val="CodeChar"/>
          <w:color w:val="BF8F00" w:themeColor="accent4" w:themeShade="BF"/>
        </w:rPr>
        <w:t>INTEGER</w:t>
      </w:r>
      <w:r w:rsidRPr="00CD6FF3">
        <w:rPr>
          <w:color w:val="BF8F00" w:themeColor="accent4" w:themeShade="BF"/>
        </w:rPr>
        <w:t xml:space="preserve"> </w:t>
      </w:r>
      <w:r>
        <w:t xml:space="preserve">or </w:t>
      </w:r>
      <w:r w:rsidRPr="00CD6FF3">
        <w:rPr>
          <w:rStyle w:val="CodeChar"/>
          <w:color w:val="BF8F00" w:themeColor="accent4" w:themeShade="BF"/>
        </w:rPr>
        <w:t>STRING</w:t>
      </w:r>
      <w:r>
        <w:t>).</w:t>
      </w:r>
      <w:r w:rsidR="00DE7DA0">
        <w:t xml:space="preserve"> </w:t>
      </w:r>
      <w:r w:rsidR="00692B89">
        <w:t xml:space="preserve">The </w:t>
      </w:r>
      <w:r w:rsidR="00692B89" w:rsidRPr="00692B89">
        <w:t>elements</w:t>
      </w:r>
      <w:r w:rsidR="00692B89">
        <w:t xml:space="preserve"> of an array are a section of an array holding a piece of data. Each element also has an index that distinguishes one element of an array from another. It represents the </w:t>
      </w:r>
      <w:r w:rsidR="00692B89">
        <w:rPr>
          <w:b/>
        </w:rPr>
        <w:t>position</w:t>
      </w:r>
      <w:r w:rsidR="00692B89">
        <w:t xml:space="preserve"> of an element in the array.</w:t>
      </w:r>
    </w:p>
    <w:p w:rsidR="009E60F6" w:rsidRPr="00ED5606" w:rsidRDefault="009E60F6" w:rsidP="009E60F6">
      <w:pPr>
        <w:spacing w:after="60"/>
        <w:rPr>
          <w:b/>
          <w:u w:val="single"/>
        </w:rPr>
      </w:pPr>
      <w:r>
        <w:rPr>
          <w:b/>
          <w:u w:val="single"/>
        </w:rPr>
        <w:t>Pseudocode to implement an array</w:t>
      </w:r>
    </w:p>
    <w:p w:rsidR="009E60F6" w:rsidRDefault="009E60F6" w:rsidP="009E60F6">
      <w:pPr>
        <w:pStyle w:val="Code"/>
        <w:spacing w:after="240"/>
      </w:pPr>
      <w:r>
        <w:rPr>
          <w:color w:val="BF8F00" w:themeColor="accent4" w:themeShade="BF"/>
        </w:rPr>
        <w:t xml:space="preserve">DECLARE </w:t>
      </w:r>
      <w:r w:rsidRPr="009E60F6">
        <w:t>ArrayName :</w:t>
      </w:r>
      <w:r>
        <w:rPr>
          <w:color w:val="BF8F00" w:themeColor="accent4" w:themeShade="BF"/>
        </w:rPr>
        <w:t xml:space="preserve"> ARRAY</w:t>
      </w:r>
      <w:r w:rsidRPr="009E60F6">
        <w:t xml:space="preserve">[&lt;l&gt;:&lt;u&gt;] </w:t>
      </w:r>
      <w:r>
        <w:rPr>
          <w:color w:val="BF8F00" w:themeColor="accent4" w:themeShade="BF"/>
        </w:rPr>
        <w:t xml:space="preserve">OF </w:t>
      </w:r>
      <w:r w:rsidRPr="009E60F6">
        <w:t>&lt;type&gt;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809"/>
        <w:gridCol w:w="1780"/>
        <w:gridCol w:w="1809"/>
        <w:gridCol w:w="1808"/>
        <w:gridCol w:w="1810"/>
      </w:tblGrid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60F6" w:rsidRPr="009E60F6" w:rsidRDefault="009E60F6" w:rsidP="009E60F6">
            <w:pPr>
              <w:jc w:val="center"/>
              <w:rPr>
                <w:b/>
              </w:rPr>
            </w:pPr>
            <w:r w:rsidRPr="009E60F6">
              <w:rPr>
                <w:b/>
              </w:rPr>
              <w:t>Data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5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6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7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9E60F6" w:rsidRDefault="009E60F6" w:rsidP="009E60F6">
            <w:pPr>
              <w:jc w:val="center"/>
            </w:pPr>
            <w:r>
              <w:t>1</w:t>
            </w:r>
          </w:p>
        </w:tc>
      </w:tr>
      <w:tr w:rsidR="009E60F6" w:rsidTr="009E60F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E60F6" w:rsidRPr="009E60F6" w:rsidRDefault="009E60F6" w:rsidP="009E60F6">
            <w:pPr>
              <w:pStyle w:val="Code"/>
              <w:jc w:val="center"/>
              <w:rPr>
                <w:rFonts w:asciiTheme="minorHAnsi" w:hAnsiTheme="minorHAnsi"/>
                <w:b/>
              </w:rPr>
            </w:pPr>
            <w:r w:rsidRPr="009E60F6">
              <w:rPr>
                <w:rFonts w:asciiTheme="minorHAnsi" w:hAnsiTheme="minorHAnsi"/>
                <w:b/>
              </w:rPr>
              <w:t>Index</w:t>
            </w:r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</w:tcPr>
          <w:p w:rsidR="009E60F6" w:rsidRDefault="009E60F6" w:rsidP="009E60F6">
            <w:pPr>
              <w:pStyle w:val="Code"/>
              <w:jc w:val="center"/>
            </w:pPr>
            <w:r>
              <w:t>0</w:t>
            </w:r>
          </w:p>
        </w:tc>
        <w:tc>
          <w:tcPr>
            <w:tcW w:w="1809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1</w:t>
            </w:r>
          </w:p>
        </w:tc>
        <w:tc>
          <w:tcPr>
            <w:tcW w:w="1808" w:type="dxa"/>
            <w:tcBorders>
              <w:left w:val="nil"/>
              <w:bottom w:val="nil"/>
              <w:right w:val="nil"/>
            </w:tcBorders>
          </w:tcPr>
          <w:p w:rsidR="009E60F6" w:rsidRDefault="00F40FF5" w:rsidP="009E60F6">
            <w:pPr>
              <w:pStyle w:val="Code"/>
              <w:jc w:val="center"/>
            </w:pPr>
            <w:r>
              <w:t>2</w:t>
            </w:r>
          </w:p>
        </w:tc>
        <w:tc>
          <w:tcPr>
            <w:tcW w:w="1810" w:type="dxa"/>
            <w:tcBorders>
              <w:left w:val="nil"/>
              <w:bottom w:val="nil"/>
              <w:right w:val="nil"/>
            </w:tcBorders>
          </w:tcPr>
          <w:p w:rsidR="009E60F6" w:rsidRDefault="00A8768E" w:rsidP="009E60F6">
            <w:pPr>
              <w:pStyle w:val="Code"/>
              <w:jc w:val="center"/>
            </w:pPr>
            <w:r>
              <w:t>3</w:t>
            </w:r>
          </w:p>
        </w:tc>
      </w:tr>
    </w:tbl>
    <w:p w:rsidR="00F05D80" w:rsidRDefault="00F05D80" w:rsidP="00F40FF5">
      <w:pPr>
        <w:spacing w:before="120"/>
      </w:pPr>
      <w:r>
        <w:t xml:space="preserve">The </w:t>
      </w:r>
      <w:r>
        <w:rPr>
          <w:b/>
        </w:rPr>
        <w:t>iteration control structure (FOR loops)</w:t>
      </w:r>
      <w:r>
        <w:t xml:space="preserve"> should be used when accessing elements of a list/array.</w:t>
      </w:r>
    </w:p>
    <w:p w:rsidR="00F05D80" w:rsidRDefault="00F05D80" w:rsidP="004836DF">
      <w:pPr>
        <w:pStyle w:val="Heading2"/>
      </w:pPr>
      <w:r>
        <w:t>1.</w:t>
      </w:r>
      <w:r w:rsidR="00052819">
        <w:t>7.1</w:t>
      </w:r>
      <w:r w:rsidR="00052819">
        <w:tab/>
      </w:r>
      <w:r>
        <w:t>Common Array Operations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Initialising values</w:t>
      </w:r>
      <w:r>
        <w:t xml:space="preserve"> into elements of an array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Processing elements</w:t>
      </w:r>
      <w:r>
        <w:t xml:space="preserve"> of an array</w:t>
      </w:r>
    </w:p>
    <w:p w:rsidR="00F05D80" w:rsidRP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 xml:space="preserve">Searching </w:t>
      </w:r>
      <w:r>
        <w:t xml:space="preserve">through an array using a </w:t>
      </w:r>
      <w:r>
        <w:rPr>
          <w:b/>
        </w:rPr>
        <w:t>search key</w:t>
      </w:r>
    </w:p>
    <w:p w:rsidR="00F05D80" w:rsidRDefault="00F05D80" w:rsidP="00441428">
      <w:pPr>
        <w:pStyle w:val="ListParagraph"/>
        <w:numPr>
          <w:ilvl w:val="0"/>
          <w:numId w:val="6"/>
        </w:numPr>
      </w:pPr>
      <w:r>
        <w:rPr>
          <w:b/>
        </w:rPr>
        <w:t>Printing</w:t>
      </w:r>
      <w:r>
        <w:t xml:space="preserve"> the contents of an array to a </w:t>
      </w:r>
      <w:r>
        <w:rPr>
          <w:b/>
        </w:rPr>
        <w:t>report</w:t>
      </w:r>
    </w:p>
    <w:p w:rsidR="00F05D80" w:rsidRDefault="00052819" w:rsidP="004836DF">
      <w:pPr>
        <w:pStyle w:val="Heading1"/>
      </w:pPr>
      <w:r>
        <w:t>1.8</w:t>
      </w:r>
      <w:r w:rsidR="00F05D80">
        <w:t xml:space="preserve"> </w:t>
      </w:r>
      <w:r>
        <w:tab/>
      </w:r>
      <w:r w:rsidR="00F05D80">
        <w:t>Searching</w:t>
      </w:r>
    </w:p>
    <w:p w:rsidR="00F05D80" w:rsidRDefault="00F05D80" w:rsidP="00F05D80">
      <w:pPr>
        <w:jc w:val="both"/>
      </w:pPr>
      <w:r>
        <w:t xml:space="preserve">A </w:t>
      </w:r>
      <w:r>
        <w:rPr>
          <w:b/>
        </w:rPr>
        <w:t>search algorithm</w:t>
      </w:r>
      <w:r>
        <w:t xml:space="preserve"> helps to </w:t>
      </w:r>
      <w:r w:rsidRPr="00F05D80">
        <w:rPr>
          <w:b/>
          <w:color w:val="FF0000"/>
        </w:rPr>
        <w:t xml:space="preserve">search </w:t>
      </w:r>
      <w:r>
        <w:t xml:space="preserve">and </w:t>
      </w:r>
      <w:r w:rsidRPr="00F05D80">
        <w:rPr>
          <w:b/>
          <w:color w:val="FF0000"/>
        </w:rPr>
        <w:t>retrieve</w:t>
      </w:r>
      <w:r w:rsidRPr="00F05D80">
        <w:rPr>
          <w:color w:val="FF0000"/>
        </w:rPr>
        <w:t xml:space="preserve"> </w:t>
      </w:r>
      <w:r>
        <w:t xml:space="preserve">data from the elements of an array, given a </w:t>
      </w:r>
      <w:r w:rsidRPr="00F05D80">
        <w:rPr>
          <w:b/>
        </w:rPr>
        <w:t>search key</w:t>
      </w:r>
      <w:r>
        <w:t>, which is the input to search within the array.</w:t>
      </w:r>
    </w:p>
    <w:p w:rsidR="00F05D80" w:rsidRDefault="00052819" w:rsidP="004836DF">
      <w:pPr>
        <w:pStyle w:val="Heading2"/>
      </w:pPr>
      <w:r>
        <w:t>1.8.1</w:t>
      </w:r>
      <w:r>
        <w:tab/>
      </w:r>
      <w:r w:rsidR="00F05D80">
        <w:t>Linear Search</w:t>
      </w:r>
    </w:p>
    <w:p w:rsidR="00F05D80" w:rsidRDefault="00F05D80" w:rsidP="00564D62">
      <w:pPr>
        <w:tabs>
          <w:tab w:val="right" w:leader="middleDot" w:pos="9026"/>
        </w:tabs>
        <w:jc w:val="both"/>
      </w:pPr>
      <w:r>
        <w:t xml:space="preserve">A </w:t>
      </w:r>
      <w:r>
        <w:rPr>
          <w:b/>
        </w:rPr>
        <w:t>linear search algorithm</w:t>
      </w:r>
      <w:r>
        <w:t xml:space="preserve"> checks all elements of an array </w:t>
      </w:r>
      <w:r w:rsidRPr="00F05D80">
        <w:rPr>
          <w:b/>
          <w:color w:val="FF0000"/>
        </w:rPr>
        <w:t>one by one</w:t>
      </w:r>
      <w:r>
        <w:t xml:space="preserve">, and </w:t>
      </w:r>
      <w:r w:rsidRPr="00F05D80">
        <w:rPr>
          <w:b/>
          <w:color w:val="FF0000"/>
        </w:rPr>
        <w:t>in sequence</w:t>
      </w:r>
      <w:r>
        <w:t xml:space="preserve">, until the desired result is found. It can be used for both </w:t>
      </w:r>
      <w:r w:rsidRPr="00F05D80">
        <w:rPr>
          <w:b/>
          <w:color w:val="00B050"/>
        </w:rPr>
        <w:t>sorted</w:t>
      </w:r>
      <w:r w:rsidRPr="00F05D80">
        <w:rPr>
          <w:color w:val="00B050"/>
        </w:rPr>
        <w:t xml:space="preserve"> </w:t>
      </w:r>
      <w:r>
        <w:t xml:space="preserve">and </w:t>
      </w:r>
      <w:r w:rsidRPr="00F05D80">
        <w:rPr>
          <w:b/>
          <w:color w:val="00B050"/>
        </w:rPr>
        <w:t>unsorted</w:t>
      </w:r>
      <w:r w:rsidRPr="00F05D80">
        <w:rPr>
          <w:color w:val="00B050"/>
        </w:rPr>
        <w:t xml:space="preserve"> </w:t>
      </w:r>
      <w:r>
        <w:t>arrays.</w:t>
      </w:r>
      <w:r w:rsidR="00564D62">
        <w:t xml:space="preserve"> </w:t>
      </w:r>
      <w:r w:rsidR="00564D62" w:rsidRPr="00564D62">
        <w:rPr>
          <w:sz w:val="22"/>
        </w:rPr>
        <w:tab/>
      </w:r>
      <w:r w:rsidR="00564D62" w:rsidRPr="00564D62">
        <w:rPr>
          <w:b/>
        </w:rPr>
        <w:t>Time complexity:</w:t>
      </w:r>
      <w:r w:rsidR="00564D62">
        <w:t xml:space="preserve"> </w:t>
      </w:r>
      <w:r w:rsidR="00564D62" w:rsidRPr="00564D62">
        <w:rPr>
          <w:b/>
          <w:color w:val="C45911" w:themeColor="accent2" w:themeShade="BF"/>
        </w:rPr>
        <w:t>O(N)</w:t>
      </w:r>
    </w:p>
    <w:p w:rsidR="00F05D80" w:rsidRPr="00ED5606" w:rsidRDefault="00F05D80" w:rsidP="00F05D80">
      <w:pPr>
        <w:spacing w:after="60"/>
        <w:rPr>
          <w:b/>
          <w:u w:val="single"/>
        </w:rPr>
      </w:pPr>
      <w:r>
        <w:rPr>
          <w:b/>
          <w:u w:val="single"/>
        </w:rPr>
        <w:t>Pseudocode for a Linear Search Algorithm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color w:val="BF8F00" w:themeColor="accent4" w:themeShade="BF"/>
          <w:sz w:val="22"/>
        </w:rPr>
        <w:t xml:space="preserve">FUNCTION </w:t>
      </w:r>
      <w:r w:rsidRPr="00564D62">
        <w:rPr>
          <w:color w:val="00B0F0"/>
          <w:sz w:val="22"/>
        </w:rPr>
        <w:t>LinearSearch</w:t>
      </w:r>
      <w:r w:rsidRPr="00564D62">
        <w:rPr>
          <w:sz w:val="22"/>
        </w:rPr>
        <w:t xml:space="preserve">(InputArray: ARRAY, SearchKey: &lt;TYPE&gt;) </w:t>
      </w:r>
      <w:r w:rsidRPr="00564D62">
        <w:rPr>
          <w:color w:val="BF8F00" w:themeColor="accent4" w:themeShade="BF"/>
          <w:sz w:val="22"/>
        </w:rPr>
        <w:t>RETURNS 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DECLARE </w:t>
      </w:r>
      <w:r w:rsidRPr="00564D62">
        <w:rPr>
          <w:sz w:val="22"/>
        </w:rPr>
        <w:t xml:space="preserve">flag : </w:t>
      </w:r>
      <w:r w:rsidRPr="00564D62">
        <w:rPr>
          <w:color w:val="BF8F00" w:themeColor="accent4" w:themeShade="BF"/>
          <w:sz w:val="22"/>
        </w:rPr>
        <w:t>BOOLEAN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  <w:t xml:space="preserve">flag </w:t>
      </w:r>
      <w:r w:rsidRPr="00564D62">
        <w:rPr>
          <w:sz w:val="22"/>
        </w:rPr>
        <w:t>←</w:t>
      </w:r>
      <w:r w:rsidRPr="00564D62">
        <w:rPr>
          <w:rFonts w:hint="eastAsia"/>
          <w:sz w:val="22"/>
        </w:rPr>
        <w:t xml:space="preserve"> FALSE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FOR </w:t>
      </w:r>
      <w:r w:rsidRPr="00564D62">
        <w:rPr>
          <w:sz w:val="22"/>
        </w:rPr>
        <w:t xml:space="preserve">i = 0 </w:t>
      </w:r>
      <w:r w:rsidR="00AC2186" w:rsidRPr="00AC2186">
        <w:rPr>
          <w:color w:val="BF8F00" w:themeColor="accent4" w:themeShade="BF"/>
          <w:sz w:val="22"/>
        </w:rPr>
        <w:t>TO</w:t>
      </w:r>
      <w:r w:rsidRPr="00564D62">
        <w:rPr>
          <w:sz w:val="22"/>
        </w:rPr>
        <w:t xml:space="preserve"> </w:t>
      </w:r>
      <w:r w:rsidRPr="00564D62">
        <w:rPr>
          <w:color w:val="7030A0"/>
          <w:sz w:val="22"/>
        </w:rPr>
        <w:t>size</w:t>
      </w:r>
      <w:r w:rsidRPr="00564D62">
        <w:rPr>
          <w:sz w:val="22"/>
        </w:rPr>
        <w:t>(ARRAY)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IF </w:t>
      </w:r>
      <w:r w:rsidRPr="00564D62">
        <w:rPr>
          <w:sz w:val="22"/>
        </w:rPr>
        <w:t xml:space="preserve">ARRAY[i] = SearchKey </w:t>
      </w:r>
      <w:r w:rsidRPr="00564D62">
        <w:rPr>
          <w:color w:val="BF8F00" w:themeColor="accent4" w:themeShade="BF"/>
          <w:sz w:val="22"/>
        </w:rPr>
        <w:t>THEN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</w:r>
      <w:r w:rsidRPr="00564D62">
        <w:rPr>
          <w:rFonts w:hint="eastAsia"/>
          <w:sz w:val="22"/>
        </w:rPr>
        <w:tab/>
        <w:t>flag</w:t>
      </w:r>
      <w:r w:rsidRPr="00564D62">
        <w:rPr>
          <w:sz w:val="22"/>
        </w:rPr>
        <w:t xml:space="preserve"> ←</w:t>
      </w:r>
      <w:r w:rsidRPr="00564D62">
        <w:rPr>
          <w:rFonts w:hint="eastAsia"/>
          <w:sz w:val="22"/>
        </w:rPr>
        <w:t xml:space="preserve"> </w:t>
      </w:r>
      <w:r w:rsidRPr="00564D62">
        <w:rPr>
          <w:rFonts w:hint="eastAsia"/>
          <w:color w:val="BF8F00" w:themeColor="accent4" w:themeShade="BF"/>
          <w:sz w:val="22"/>
        </w:rPr>
        <w:t>TRUE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>ENDIF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NEXT </w:t>
      </w:r>
      <w:r w:rsidRPr="00564D62">
        <w:rPr>
          <w:sz w:val="22"/>
        </w:rPr>
        <w:t>i</w:t>
      </w:r>
    </w:p>
    <w:p w:rsidR="00711345" w:rsidRPr="00564D62" w:rsidRDefault="00711345" w:rsidP="00711345">
      <w:pPr>
        <w:pStyle w:val="Code"/>
        <w:rPr>
          <w:sz w:val="22"/>
        </w:rPr>
      </w:pPr>
      <w:r w:rsidRPr="00564D62">
        <w:rPr>
          <w:sz w:val="22"/>
        </w:rPr>
        <w:tab/>
      </w:r>
      <w:r w:rsidRPr="00564D62">
        <w:rPr>
          <w:color w:val="BF8F00" w:themeColor="accent4" w:themeShade="BF"/>
          <w:sz w:val="22"/>
        </w:rPr>
        <w:t xml:space="preserve">RETURN </w:t>
      </w:r>
      <w:r w:rsidRPr="00564D62">
        <w:rPr>
          <w:sz w:val="22"/>
        </w:rPr>
        <w:t>flag</w:t>
      </w:r>
    </w:p>
    <w:p w:rsidR="00F05D80" w:rsidRDefault="00711345" w:rsidP="00711345">
      <w:pPr>
        <w:pStyle w:val="Code"/>
        <w:rPr>
          <w:color w:val="BF8F00" w:themeColor="accent4" w:themeShade="BF"/>
          <w:sz w:val="22"/>
        </w:rPr>
      </w:pPr>
      <w:r w:rsidRPr="00564D62">
        <w:rPr>
          <w:color w:val="BF8F00" w:themeColor="accent4" w:themeShade="BF"/>
          <w:sz w:val="22"/>
        </w:rPr>
        <w:t>ENDFUNCTION</w:t>
      </w:r>
    </w:p>
    <w:p w:rsidR="00564D62" w:rsidRDefault="00052819" w:rsidP="004836DF">
      <w:pPr>
        <w:pStyle w:val="Heading2"/>
      </w:pPr>
      <w:r>
        <w:lastRenderedPageBreak/>
        <w:t>1.8.2</w:t>
      </w:r>
      <w:r>
        <w:tab/>
      </w:r>
      <w:r w:rsidR="00564D62">
        <w:t>Binary Search</w:t>
      </w:r>
    </w:p>
    <w:p w:rsidR="00564D62" w:rsidRDefault="00564D62" w:rsidP="00B33CC4">
      <w:pPr>
        <w:jc w:val="both"/>
      </w:pPr>
      <w:r>
        <w:rPr>
          <w:b/>
        </w:rPr>
        <w:t>Binary search</w:t>
      </w:r>
      <w:r>
        <w:t xml:space="preserve"> is an algorithm that works on the principle of </w:t>
      </w:r>
      <w:r w:rsidRPr="00820EEE">
        <w:rPr>
          <w:b/>
          <w:color w:val="FF0000"/>
        </w:rPr>
        <w:t>divide and conquer</w:t>
      </w:r>
      <w:r w:rsidRPr="00564D62">
        <w:t xml:space="preserve">, that involves </w:t>
      </w:r>
      <w:r w:rsidR="00A35F3F" w:rsidRPr="00A35F3F">
        <w:rPr>
          <w:b/>
        </w:rPr>
        <w:t>iteration</w:t>
      </w:r>
      <w:r w:rsidR="00A35F3F">
        <w:t xml:space="preserve"> or </w:t>
      </w:r>
      <w:r w:rsidRPr="00564D62">
        <w:rPr>
          <w:b/>
        </w:rPr>
        <w:t>recursion</w:t>
      </w:r>
      <w:r>
        <w:t xml:space="preserve">. The array is split at the </w:t>
      </w:r>
      <w:r w:rsidRPr="00564D62">
        <w:rPr>
          <w:b/>
        </w:rPr>
        <w:t>middle of the array</w:t>
      </w:r>
      <w:r>
        <w:t xml:space="preserve">, creating two </w:t>
      </w:r>
      <w:r w:rsidRPr="007755EA">
        <w:rPr>
          <w:b/>
          <w:color w:val="FF0000"/>
        </w:rPr>
        <w:t>sub-arrays</w:t>
      </w:r>
      <w:r>
        <w:t xml:space="preserve">. Depending on the condition, either the </w:t>
      </w:r>
      <w:r w:rsidRPr="00564D62">
        <w:rPr>
          <w:b/>
        </w:rPr>
        <w:t>left sub-array</w:t>
      </w:r>
      <w:r w:rsidRPr="00564D62">
        <w:t xml:space="preserve"> </w:t>
      </w:r>
      <w:r>
        <w:t xml:space="preserve">or the </w:t>
      </w:r>
      <w:r w:rsidRPr="00564D62">
        <w:rPr>
          <w:b/>
        </w:rPr>
        <w:t>right sub-array</w:t>
      </w:r>
      <w:r w:rsidRPr="00FC1250">
        <w:rPr>
          <w:color w:val="7030A0"/>
        </w:rPr>
        <w:t xml:space="preserve"> </w:t>
      </w:r>
      <w:r>
        <w:t xml:space="preserve">is chosen, essentially </w:t>
      </w:r>
      <w:r w:rsidRPr="00564D62">
        <w:t xml:space="preserve">cutting </w:t>
      </w:r>
      <w:r>
        <w:t xml:space="preserve">the size of the array by </w:t>
      </w:r>
      <w:r w:rsidRPr="00564D62">
        <w:t>half</w:t>
      </w:r>
      <w:r>
        <w:t>.</w:t>
      </w:r>
    </w:p>
    <w:p w:rsidR="00B03A74" w:rsidRDefault="00564D62" w:rsidP="00B03A74">
      <w:pPr>
        <w:tabs>
          <w:tab w:val="right" w:leader="middleDot" w:pos="9026"/>
        </w:tabs>
        <w:jc w:val="both"/>
        <w:rPr>
          <w:b/>
          <w:color w:val="C45911" w:themeColor="accent2" w:themeShade="BF"/>
        </w:rPr>
      </w:pPr>
      <w:r>
        <w:t xml:space="preserve">Binary search only works for </w:t>
      </w:r>
      <w:r w:rsidRPr="007755EA">
        <w:rPr>
          <w:b/>
          <w:color w:val="FF0000"/>
        </w:rPr>
        <w:t>sorted arrays</w:t>
      </w:r>
      <w:r>
        <w:t>.</w:t>
      </w:r>
      <w:r w:rsidR="00B03A74" w:rsidRPr="00B03A74">
        <w:rPr>
          <w:sz w:val="22"/>
        </w:rPr>
        <w:t xml:space="preserve"> </w:t>
      </w:r>
      <w:r w:rsidR="00B03A74" w:rsidRPr="00564D62">
        <w:rPr>
          <w:sz w:val="22"/>
        </w:rPr>
        <w:tab/>
      </w:r>
      <w:r w:rsidR="00B03A74" w:rsidRPr="00564D62">
        <w:rPr>
          <w:b/>
        </w:rPr>
        <w:t>Time complexity:</w:t>
      </w:r>
      <w:r w:rsidR="00B03A74">
        <w:t xml:space="preserve"> </w:t>
      </w:r>
      <w:r w:rsidR="00B03A74" w:rsidRPr="00564D62">
        <w:rPr>
          <w:b/>
          <w:color w:val="C45911" w:themeColor="accent2" w:themeShade="BF"/>
        </w:rPr>
        <w:t>O(</w:t>
      </w:r>
      <w:r w:rsidR="00B03A74" w:rsidRPr="00B03A74">
        <w:rPr>
          <w:b/>
          <w:color w:val="C45911" w:themeColor="accent2" w:themeShade="BF"/>
        </w:rPr>
        <w:t>log</w:t>
      </w:r>
      <w:r w:rsidR="00B03A74" w:rsidRPr="00B03A74">
        <w:rPr>
          <w:b/>
          <w:color w:val="C45911" w:themeColor="accent2" w:themeShade="BF"/>
          <w:vertAlign w:val="subscript"/>
        </w:rPr>
        <w:t>2</w:t>
      </w:r>
      <w:r w:rsidR="00B03A74">
        <w:rPr>
          <w:b/>
          <w:color w:val="C45911" w:themeColor="accent2" w:themeShade="BF"/>
        </w:rPr>
        <w:t xml:space="preserve"> </w:t>
      </w:r>
      <w:r w:rsidR="00B03A74" w:rsidRPr="00B03A74">
        <w:rPr>
          <w:b/>
          <w:color w:val="C45911" w:themeColor="accent2" w:themeShade="BF"/>
        </w:rPr>
        <w:t>N</w:t>
      </w:r>
      <w:r w:rsidR="00B03A74" w:rsidRPr="00564D62">
        <w:rPr>
          <w:b/>
          <w:color w:val="C45911" w:themeColor="accent2" w:themeShade="BF"/>
        </w:rPr>
        <w:t>)</w:t>
      </w:r>
    </w:p>
    <w:p w:rsidR="00B03A74" w:rsidRDefault="00B03A74" w:rsidP="00B03A74">
      <w:pPr>
        <w:spacing w:after="60"/>
        <w:rPr>
          <w:b/>
          <w:u w:val="single"/>
        </w:rPr>
      </w:pPr>
      <w:r>
        <w:rPr>
          <w:b/>
          <w:u w:val="single"/>
        </w:rPr>
        <w:t>Pseudocode for a Binary Search Algorithm</w:t>
      </w:r>
      <w:r w:rsidR="00A35F3F">
        <w:rPr>
          <w:b/>
          <w:u w:val="single"/>
        </w:rPr>
        <w:t xml:space="preserve"> (Iteration)</w:t>
      </w:r>
    </w:p>
    <w:p w:rsidR="00B03A74" w:rsidRDefault="00B03A74" w:rsidP="00B03A74">
      <w:pPr>
        <w:pStyle w:val="Code"/>
      </w:pPr>
      <w:r w:rsidRPr="00B33CC4">
        <w:rPr>
          <w:color w:val="BF8F00" w:themeColor="accent4" w:themeShade="BF"/>
        </w:rPr>
        <w:t xml:space="preserve">FUNCTION </w:t>
      </w:r>
      <w:r w:rsidRPr="00B33CC4">
        <w:rPr>
          <w:color w:val="00B0F0"/>
        </w:rPr>
        <w:t>BinarySearch</w:t>
      </w:r>
      <w:r w:rsidR="00B33CC4">
        <w:t xml:space="preserve">(AR: ARRAY, InputValue: &lt;type&gt;) </w:t>
      </w:r>
      <w:r w:rsidR="00B33CC4" w:rsidRPr="00B33CC4">
        <w:rPr>
          <w:color w:val="BF8F00" w:themeColor="accent4" w:themeShade="BF"/>
        </w:rPr>
        <w:t>RETURNS 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r>
        <w:t xml:space="preserve">ElementFound: </w:t>
      </w:r>
      <w:r w:rsidRPr="00B33CC4">
        <w:rPr>
          <w:color w:val="BF8F00" w:themeColor="accent4" w:themeShade="BF"/>
        </w:rPr>
        <w:t>BOOLEAN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DECLARE </w:t>
      </w:r>
      <w:r>
        <w:t xml:space="preserve">LowElement, HighElement: </w:t>
      </w:r>
      <w:r w:rsidRPr="00B33CC4">
        <w:rPr>
          <w:color w:val="BF8F00" w:themeColor="accent4" w:themeShade="BF"/>
        </w:rPr>
        <w:t>INTEGER</w:t>
      </w:r>
    </w:p>
    <w:p w:rsidR="00B03A74" w:rsidRDefault="00B03A74" w:rsidP="00B03A74">
      <w:pPr>
        <w:pStyle w:val="Code"/>
      </w:pPr>
      <w:r>
        <w:rPr>
          <w:rFonts w:hint="eastAsia"/>
        </w:rPr>
        <w:tab/>
        <w:t xml:space="preserve">ElementFound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FALSE</w:t>
      </w:r>
    </w:p>
    <w:p w:rsidR="00B03A74" w:rsidRDefault="00B03A74" w:rsidP="00B03A74">
      <w:pPr>
        <w:pStyle w:val="Code"/>
      </w:pPr>
      <w:r>
        <w:rPr>
          <w:rFonts w:hint="eastAsia"/>
        </w:rPr>
        <w:tab/>
        <w:t xml:space="preserve">LowElement </w:t>
      </w:r>
      <w:r w:rsidRPr="00B03A74">
        <w:t>←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rPr>
          <w:rFonts w:hint="eastAsia"/>
        </w:rPr>
        <w:tab/>
        <w:t xml:space="preserve">HighElement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size</w:t>
      </w:r>
      <w:r>
        <w:rPr>
          <w:rFonts w:hint="eastAsia"/>
        </w:rPr>
        <w:t>(AR)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WHILE </w:t>
      </w:r>
      <w:r>
        <w:t>(</w:t>
      </w:r>
      <w:r w:rsidRPr="00B33CC4">
        <w:rPr>
          <w:color w:val="BF8F00" w:themeColor="accent4" w:themeShade="BF"/>
        </w:rPr>
        <w:t xml:space="preserve">NOT </w:t>
      </w:r>
      <w:r>
        <w:t xml:space="preserve">ElementFound) </w:t>
      </w:r>
      <w:r w:rsidRPr="00B33CC4">
        <w:rPr>
          <w:color w:val="BF8F00" w:themeColor="accent4" w:themeShade="BF"/>
        </w:rPr>
        <w:t xml:space="preserve">AND </w:t>
      </w:r>
      <w:r>
        <w:t>(LowElement &lt;= HighElement)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index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INT</w:t>
      </w:r>
      <w:r>
        <w:rPr>
          <w:rFonts w:hint="eastAsia"/>
        </w:rPr>
        <w:t>((LowElement + HighElement)/2)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r w:rsidR="00B33CC4">
        <w:t>AR[index]</w:t>
      </w:r>
      <w:r>
        <w:t xml:space="preserve"> = </w:t>
      </w:r>
      <w:r w:rsidR="00B33CC4">
        <w:t>InputValue</w:t>
      </w:r>
      <w:r>
        <w:t xml:space="preserve">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ElementFound </w:t>
      </w:r>
      <w:r w:rsidRPr="00B03A74">
        <w:t>←</w:t>
      </w:r>
      <w:r>
        <w:rPr>
          <w:rFonts w:hint="eastAsia"/>
        </w:rPr>
        <w:t xml:space="preserve"> </w:t>
      </w:r>
      <w:r w:rsidRPr="00B33CC4">
        <w:rPr>
          <w:rFonts w:hint="eastAsia"/>
          <w:color w:val="7030A0"/>
        </w:rPr>
        <w:t>TRUE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 xml:space="preserve">IF </w:t>
      </w:r>
      <w:r w:rsidR="00B33CC4">
        <w:t xml:space="preserve">InputValue </w:t>
      </w:r>
      <w:r>
        <w:t xml:space="preserve">&lt; AR[index] </w:t>
      </w:r>
      <w:r w:rsidRPr="00B33CC4">
        <w:rPr>
          <w:color w:val="BF8F00" w:themeColor="accent4" w:themeShade="BF"/>
        </w:rPr>
        <w:t>THEN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HighElement </w:t>
      </w:r>
      <w:r w:rsidR="00B33CC4" w:rsidRPr="00B03A74">
        <w:t>←</w:t>
      </w:r>
      <w:r>
        <w:rPr>
          <w:rFonts w:hint="eastAsia"/>
        </w:rPr>
        <w:t xml:space="preserve"> index </w:t>
      </w:r>
      <w:r>
        <w:rPr>
          <w:rFonts w:hint="eastAsia"/>
        </w:rPr>
        <w:t>–</w:t>
      </w:r>
      <w:r>
        <w:rPr>
          <w:rFonts w:hint="eastAsia"/>
        </w:rPr>
        <w:t xml:space="preserve">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ELSE</w:t>
      </w:r>
    </w:p>
    <w:p w:rsidR="00B03A74" w:rsidRDefault="00B03A74" w:rsidP="00B03A74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LowElement </w:t>
      </w:r>
      <w:r w:rsidR="00B33CC4" w:rsidRPr="00B03A74">
        <w:t>←</w:t>
      </w:r>
      <w:r>
        <w:rPr>
          <w:rFonts w:hint="eastAsia"/>
        </w:rPr>
        <w:t xml:space="preserve"> index + 1</w:t>
      </w:r>
    </w:p>
    <w:p w:rsidR="00B03A74" w:rsidRDefault="00B03A74" w:rsidP="00B03A74">
      <w:pPr>
        <w:pStyle w:val="Code"/>
      </w:pPr>
      <w:r>
        <w:tab/>
      </w: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>
        <w:tab/>
      </w:r>
      <w:r w:rsidRPr="00B33CC4">
        <w:rPr>
          <w:color w:val="BF8F00" w:themeColor="accent4" w:themeShade="BF"/>
        </w:rPr>
        <w:t>ENDIF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>ENDWHILE</w:t>
      </w:r>
    </w:p>
    <w:p w:rsidR="00B03A74" w:rsidRDefault="00B03A74" w:rsidP="00B03A74">
      <w:pPr>
        <w:pStyle w:val="Code"/>
      </w:pPr>
      <w:r>
        <w:tab/>
      </w:r>
      <w:r w:rsidRPr="00B33CC4">
        <w:rPr>
          <w:color w:val="BF8F00" w:themeColor="accent4" w:themeShade="BF"/>
        </w:rPr>
        <w:t xml:space="preserve">RETURN </w:t>
      </w:r>
      <w:r>
        <w:t>ElementFound</w:t>
      </w:r>
    </w:p>
    <w:p w:rsidR="00B03A74" w:rsidRPr="00B33CC4" w:rsidRDefault="00B03A74" w:rsidP="00B33CC4">
      <w:pPr>
        <w:pStyle w:val="Code"/>
        <w:spacing w:after="480"/>
        <w:rPr>
          <w:color w:val="BF8F00" w:themeColor="accent4" w:themeShade="BF"/>
        </w:rPr>
      </w:pPr>
      <w:r w:rsidRPr="00B33CC4">
        <w:rPr>
          <w:color w:val="BF8F00" w:themeColor="accent4" w:themeShade="BF"/>
        </w:rPr>
        <w:t>ENDFUNCTION</w:t>
      </w:r>
    </w:p>
    <w:p w:rsidR="00B03A74" w:rsidRPr="00B03A74" w:rsidRDefault="00B03A74" w:rsidP="004836DF">
      <w:pPr>
        <w:pStyle w:val="Heading1"/>
      </w:pPr>
      <w:bookmarkStart w:id="12" w:name="_Toc512979908"/>
      <w:r w:rsidRPr="00B03A74">
        <w:t>1.</w:t>
      </w:r>
      <w:r w:rsidR="00052819">
        <w:t>9</w:t>
      </w:r>
      <w:r w:rsidR="00052819">
        <w:tab/>
      </w:r>
      <w:r w:rsidRPr="00B03A74">
        <w:t>Sorting</w:t>
      </w:r>
      <w:bookmarkEnd w:id="12"/>
    </w:p>
    <w:p w:rsidR="00B03A74" w:rsidRDefault="00B03A74" w:rsidP="00B33CC4">
      <w:pPr>
        <w:jc w:val="both"/>
      </w:pPr>
      <w:r>
        <w:rPr>
          <w:b/>
        </w:rPr>
        <w:t>Sorting algorithms</w:t>
      </w:r>
      <w:r>
        <w:t xml:space="preserve"> help to </w:t>
      </w:r>
      <w:r w:rsidRPr="00D60790">
        <w:rPr>
          <w:b/>
          <w:color w:val="FF0000"/>
        </w:rPr>
        <w:t>rearrange</w:t>
      </w:r>
      <w:r>
        <w:t xml:space="preserve"> elements of an array </w:t>
      </w:r>
      <w:r w:rsidRPr="00D60790">
        <w:rPr>
          <w:b/>
          <w:color w:val="00B050"/>
        </w:rPr>
        <w:t>systematically</w:t>
      </w:r>
      <w:r>
        <w:t xml:space="preserve"> into a specified order based on the </w:t>
      </w:r>
      <w:r w:rsidRPr="00D60790">
        <w:rPr>
          <w:b/>
          <w:color w:val="00B0F0"/>
        </w:rPr>
        <w:t>sorting criterion</w:t>
      </w:r>
      <w:r>
        <w:t xml:space="preserve"> (such as </w:t>
      </w:r>
      <w:r>
        <w:rPr>
          <w:b/>
        </w:rPr>
        <w:t>alphabetical order</w:t>
      </w:r>
      <w:r>
        <w:t xml:space="preserve"> or </w:t>
      </w:r>
      <w:r>
        <w:rPr>
          <w:b/>
        </w:rPr>
        <w:t>numerical order</w:t>
      </w:r>
      <w:r>
        <w:t>).</w:t>
      </w:r>
    </w:p>
    <w:p w:rsidR="00B03A74" w:rsidRDefault="00B03A74" w:rsidP="00B03A74">
      <w:pPr>
        <w:pStyle w:val="NoSpacing"/>
      </w:pPr>
      <w:r>
        <w:rPr>
          <w:b/>
        </w:rPr>
        <w:t xml:space="preserve">Sorting algorithms </w:t>
      </w:r>
      <w:r>
        <w:t xml:space="preserve">sort data using </w:t>
      </w:r>
      <w:r w:rsidRPr="00D60790">
        <w:rPr>
          <w:b/>
          <w:color w:val="00B0F0"/>
        </w:rPr>
        <w:t>2 basic operations</w:t>
      </w:r>
      <w:r>
        <w:t>:</w:t>
      </w:r>
    </w:p>
    <w:p w:rsidR="00B03A74" w:rsidRPr="00B33CC4" w:rsidRDefault="00B03A74" w:rsidP="00441428">
      <w:pPr>
        <w:pStyle w:val="NoSpacing"/>
        <w:numPr>
          <w:ilvl w:val="0"/>
          <w:numId w:val="7"/>
        </w:numPr>
      </w:pPr>
      <w:r w:rsidRPr="00B33CC4">
        <w:rPr>
          <w:b/>
          <w:color w:val="00B0F0"/>
        </w:rPr>
        <w:t>Comparison</w:t>
      </w:r>
      <w:r w:rsidRPr="00B33CC4">
        <w:rPr>
          <w:color w:val="00B0F0"/>
        </w:rPr>
        <w:t xml:space="preserve"> </w:t>
      </w:r>
      <w:r w:rsidRPr="00B33CC4">
        <w:t xml:space="preserve">operation – determines the </w:t>
      </w:r>
      <w:r w:rsidRPr="00B33CC4">
        <w:rPr>
          <w:b/>
          <w:color w:val="FF0000"/>
        </w:rPr>
        <w:t>order</w:t>
      </w:r>
      <w:r w:rsidRPr="00B33CC4">
        <w:rPr>
          <w:color w:val="FF0000"/>
        </w:rPr>
        <w:t xml:space="preserve"> </w:t>
      </w:r>
      <w:r w:rsidRPr="00B33CC4">
        <w:t>of an element</w:t>
      </w:r>
    </w:p>
    <w:p w:rsidR="00B03A74" w:rsidRPr="00B33CC4" w:rsidRDefault="00B03A74" w:rsidP="00441428">
      <w:pPr>
        <w:pStyle w:val="ListParagraph"/>
        <w:numPr>
          <w:ilvl w:val="0"/>
          <w:numId w:val="7"/>
        </w:numPr>
      </w:pPr>
      <w:r w:rsidRPr="00B33CC4">
        <w:rPr>
          <w:b/>
          <w:color w:val="00B0F0"/>
        </w:rPr>
        <w:t>Swap</w:t>
      </w:r>
      <w:r w:rsidRPr="00B33CC4">
        <w:rPr>
          <w:color w:val="00B0F0"/>
        </w:rPr>
        <w:t xml:space="preserve"> </w:t>
      </w:r>
      <w:r w:rsidRPr="00B33CC4">
        <w:t xml:space="preserve">operation – </w:t>
      </w:r>
      <w:r w:rsidRPr="00B33CC4">
        <w:rPr>
          <w:b/>
          <w:color w:val="FF0000"/>
        </w:rPr>
        <w:t>moves</w:t>
      </w:r>
      <w:r w:rsidRPr="00B33CC4">
        <w:rPr>
          <w:color w:val="FF0000"/>
        </w:rPr>
        <w:t xml:space="preserve"> </w:t>
      </w:r>
      <w:r w:rsidRPr="00B33CC4">
        <w:t xml:space="preserve">the items, getting the array </w:t>
      </w:r>
      <w:r w:rsidRPr="00B33CC4">
        <w:rPr>
          <w:b/>
        </w:rPr>
        <w:t>closer</w:t>
      </w:r>
      <w:r w:rsidRPr="00B33CC4">
        <w:t xml:space="preserve"> towards a sorted output</w:t>
      </w:r>
    </w:p>
    <w:p w:rsidR="00B33CC4" w:rsidRDefault="00B33CC4">
      <w:pPr>
        <w:rPr>
          <w:rFonts w:asciiTheme="majorHAnsi" w:eastAsiaTheme="majorEastAsia" w:hAnsiTheme="majorHAnsi" w:cstheme="majorBidi"/>
          <w:b/>
          <w:color w:val="7030A0"/>
          <w:sz w:val="32"/>
          <w:szCs w:val="26"/>
        </w:rPr>
      </w:pPr>
      <w:bookmarkStart w:id="13" w:name="_Toc512979909"/>
      <w:r>
        <w:br w:type="page"/>
      </w:r>
    </w:p>
    <w:p w:rsidR="00B03A74" w:rsidRDefault="00052819" w:rsidP="004836DF">
      <w:pPr>
        <w:pStyle w:val="Heading2"/>
      </w:pPr>
      <w:r>
        <w:lastRenderedPageBreak/>
        <w:t>1.9.1</w:t>
      </w:r>
      <w:r>
        <w:tab/>
      </w:r>
      <w:r w:rsidR="00F40FF5">
        <w:tab/>
      </w:r>
      <w:r w:rsidR="00B03A74" w:rsidRPr="00052819">
        <w:t>Advantages</w:t>
      </w:r>
      <w:r w:rsidR="00B03A74">
        <w:t xml:space="preserve"> of Sorting</w:t>
      </w:r>
      <w:bookmarkEnd w:id="13"/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</w:t>
      </w:r>
      <w:r w:rsidRPr="00B33CC4">
        <w:rPr>
          <w:b/>
          <w:color w:val="00B050"/>
        </w:rPr>
        <w:t>optimises</w:t>
      </w:r>
      <w:r w:rsidRPr="00B33CC4">
        <w:rPr>
          <w:color w:val="00B050"/>
        </w:rPr>
        <w:t xml:space="preserve"> </w:t>
      </w:r>
      <w:r w:rsidRPr="000F5B99">
        <w:t xml:space="preserve">the searching of data when </w:t>
      </w:r>
      <w:r w:rsidRPr="00B33CC4">
        <w:rPr>
          <w:b/>
        </w:rPr>
        <w:t>sorted</w:t>
      </w:r>
      <w:r w:rsidRPr="00B33CC4">
        <w:t xml:space="preserve"> </w:t>
      </w:r>
      <w:r w:rsidRPr="000F5B99">
        <w:t>in a pre-defined order.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 xml:space="preserve">Binary search </w:t>
      </w:r>
      <w:r w:rsidRPr="00B33CC4">
        <w:t>[</w:t>
      </w:r>
      <w:r w:rsidRPr="00B33CC4">
        <w:rPr>
          <w:i/>
        </w:rPr>
        <w:t>O(log</w:t>
      </w:r>
      <w:r w:rsidRPr="00B33CC4">
        <w:rPr>
          <w:i/>
          <w:vertAlign w:val="subscript"/>
        </w:rPr>
        <w:t>2</w:t>
      </w:r>
      <w:r w:rsidRPr="00B33CC4">
        <w:rPr>
          <w:i/>
        </w:rPr>
        <w:t xml:space="preserve"> n)</w:t>
      </w:r>
      <w:r w:rsidRPr="00B33CC4">
        <w:t xml:space="preserve">] is generally </w:t>
      </w:r>
      <w:r w:rsidRPr="00B33CC4">
        <w:rPr>
          <w:b/>
        </w:rPr>
        <w:t>faster</w:t>
      </w:r>
      <w:r w:rsidRPr="00B33CC4">
        <w:t xml:space="preserve"> than </w:t>
      </w:r>
      <w:r w:rsidRPr="00B33CC4">
        <w:rPr>
          <w:b/>
          <w:color w:val="00B0F0"/>
        </w:rPr>
        <w:t xml:space="preserve">linear search </w:t>
      </w:r>
      <w:r w:rsidRPr="00B33CC4">
        <w:t>[</w:t>
      </w:r>
      <w:r w:rsidRPr="00B33CC4">
        <w:rPr>
          <w:i/>
        </w:rPr>
        <w:t>O(n)</w:t>
      </w:r>
      <w:r w:rsidRPr="00B33CC4">
        <w:t>]</w:t>
      </w:r>
    </w:p>
    <w:p w:rsidR="00B03A74" w:rsidRPr="00B33CC4" w:rsidRDefault="00B03A74" w:rsidP="00441428">
      <w:pPr>
        <w:pStyle w:val="ListParagraph"/>
        <w:numPr>
          <w:ilvl w:val="1"/>
          <w:numId w:val="8"/>
        </w:numPr>
        <w:jc w:val="both"/>
      </w:pPr>
      <w:r w:rsidRPr="00B33CC4">
        <w:rPr>
          <w:b/>
          <w:color w:val="00B0F0"/>
        </w:rPr>
        <w:t>Binary search</w:t>
      </w:r>
      <w:r w:rsidRPr="00B33CC4">
        <w:rPr>
          <w:color w:val="00B0F0"/>
        </w:rPr>
        <w:t xml:space="preserve"> </w:t>
      </w:r>
      <w:r w:rsidRPr="00B33CC4">
        <w:t xml:space="preserve">only works for </w:t>
      </w:r>
      <w:r w:rsidRPr="00B33CC4">
        <w:rPr>
          <w:b/>
        </w:rPr>
        <w:t>sorted arrays</w:t>
      </w:r>
      <w:r w:rsidRPr="00B33CC4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0F5B99">
        <w:t xml:space="preserve">It makes the information </w:t>
      </w:r>
      <w:r w:rsidRPr="000F5B99">
        <w:rPr>
          <w:b/>
          <w:color w:val="00B050"/>
        </w:rPr>
        <w:t>more readable</w:t>
      </w:r>
      <w:r w:rsidRPr="000F5B99">
        <w:t>.</w:t>
      </w:r>
    </w:p>
    <w:p w:rsidR="00B03A74" w:rsidRPr="000F5B99" w:rsidRDefault="00B03A74" w:rsidP="00441428">
      <w:pPr>
        <w:pStyle w:val="ListParagraph"/>
        <w:numPr>
          <w:ilvl w:val="0"/>
          <w:numId w:val="8"/>
        </w:numPr>
        <w:jc w:val="both"/>
      </w:pPr>
      <w:r w:rsidRPr="00B33CC4">
        <w:rPr>
          <w:b/>
        </w:rPr>
        <w:t>Data processing</w:t>
      </w:r>
      <w:r w:rsidRPr="00B33CC4">
        <w:t xml:space="preserve"> </w:t>
      </w:r>
      <w:r w:rsidRPr="000F5B99">
        <w:t xml:space="preserve">can be performed in a </w:t>
      </w:r>
      <w:r w:rsidRPr="00B33CC4">
        <w:rPr>
          <w:b/>
          <w:color w:val="00B050"/>
        </w:rPr>
        <w:t>defined order</w:t>
      </w:r>
      <w:r w:rsidRPr="000F5B99">
        <w:t>.</w:t>
      </w:r>
    </w:p>
    <w:p w:rsidR="00B03A74" w:rsidRDefault="00B33CC4" w:rsidP="00441428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e.g. to efficiently delete </w:t>
      </w:r>
      <w:r w:rsidR="00B03A74" w:rsidRPr="000F5B99">
        <w:rPr>
          <w:sz w:val="22"/>
        </w:rPr>
        <w:t>a data element from an array</w:t>
      </w:r>
    </w:p>
    <w:p w:rsidR="00B03A74" w:rsidRDefault="00052819" w:rsidP="004836DF">
      <w:pPr>
        <w:pStyle w:val="Heading2"/>
      </w:pPr>
      <w:bookmarkStart w:id="14" w:name="_Toc512979910"/>
      <w:r>
        <w:t>1.9.2</w:t>
      </w:r>
      <w:r w:rsidR="00F40FF5">
        <w:tab/>
      </w:r>
      <w:r w:rsidR="00B03A74">
        <w:t>Types of Sorting</w:t>
      </w:r>
      <w:bookmarkEnd w:id="14"/>
    </w:p>
    <w:p w:rsidR="00B03A74" w:rsidRDefault="00052819" w:rsidP="00F40FF5">
      <w:pPr>
        <w:pStyle w:val="Heading3"/>
        <w:tabs>
          <w:tab w:val="left" w:pos="1134"/>
        </w:tabs>
      </w:pPr>
      <w:bookmarkStart w:id="15" w:name="_Toc512979911"/>
      <w:r>
        <w:t>1.9</w:t>
      </w:r>
      <w:r w:rsidR="00F40FF5">
        <w:t>.2.1</w:t>
      </w:r>
      <w:r w:rsidR="00F40FF5">
        <w:tab/>
      </w:r>
      <w:r w:rsidR="00B03A74">
        <w:t>Internal/In-place sorting</w:t>
      </w:r>
      <w:bookmarkEnd w:id="15"/>
    </w:p>
    <w:p w:rsidR="00B03A74" w:rsidRDefault="00B03A74" w:rsidP="00B33CC4">
      <w:pPr>
        <w:jc w:val="both"/>
      </w:pPr>
      <w:r>
        <w:rPr>
          <w:b/>
        </w:rPr>
        <w:t>Internal sorting</w:t>
      </w:r>
      <w:r>
        <w:t xml:space="preserve"> is performed when the number of elements is </w:t>
      </w:r>
      <w:r w:rsidRPr="000F5B99">
        <w:rPr>
          <w:b/>
          <w:color w:val="00B050"/>
        </w:rPr>
        <w:t>small enough</w:t>
      </w:r>
      <w:r w:rsidRPr="000F5B99">
        <w:rPr>
          <w:color w:val="00B050"/>
        </w:rPr>
        <w:t xml:space="preserve"> </w:t>
      </w:r>
      <w:r>
        <w:t xml:space="preserve">to fit into the </w:t>
      </w:r>
      <w:r w:rsidRPr="000F5B99">
        <w:rPr>
          <w:b/>
          <w:color w:val="00B0F0"/>
        </w:rPr>
        <w:t>main memory</w:t>
      </w:r>
      <w:r w:rsidRPr="000F5B99">
        <w:t>.</w:t>
      </w:r>
    </w:p>
    <w:p w:rsidR="00B03A74" w:rsidRDefault="00B03A74" w:rsidP="00F40FF5">
      <w:pPr>
        <w:pStyle w:val="Heading3"/>
        <w:tabs>
          <w:tab w:val="left" w:pos="1134"/>
        </w:tabs>
      </w:pPr>
      <w:bookmarkStart w:id="16" w:name="_Toc512979912"/>
      <w:r>
        <w:t>1.</w:t>
      </w:r>
      <w:r w:rsidR="00052819">
        <w:t>9</w:t>
      </w:r>
      <w:r w:rsidR="00F40FF5">
        <w:t>.2.2</w:t>
      </w:r>
      <w:r w:rsidR="00F40FF5">
        <w:tab/>
      </w:r>
      <w:r>
        <w:t>External/Not-in-place sorting</w:t>
      </w:r>
      <w:bookmarkEnd w:id="16"/>
    </w:p>
    <w:p w:rsidR="00B03A74" w:rsidRDefault="00B03A74" w:rsidP="00B33CC4">
      <w:pPr>
        <w:jc w:val="both"/>
      </w:pPr>
      <w:r>
        <w:rPr>
          <w:b/>
        </w:rPr>
        <w:t>External sorting</w:t>
      </w:r>
      <w:r>
        <w:t xml:space="preserve"> is performed when the number of elements is </w:t>
      </w:r>
      <w:r w:rsidRPr="000F5B99">
        <w:rPr>
          <w:b/>
          <w:color w:val="00B050"/>
        </w:rPr>
        <w:t>too large</w:t>
      </w:r>
      <w:r w:rsidRPr="000F5B99">
        <w:rPr>
          <w:color w:val="00B050"/>
        </w:rPr>
        <w:t xml:space="preserve"> </w:t>
      </w:r>
      <w:r w:rsidR="00B33CC4">
        <w:t>to fit</w:t>
      </w:r>
      <w:r>
        <w:t xml:space="preserve"> into the </w:t>
      </w:r>
      <w:r w:rsidRPr="000F5B99">
        <w:rPr>
          <w:b/>
          <w:color w:val="00B0F0"/>
        </w:rPr>
        <w:t>main memory</w:t>
      </w:r>
      <w:r w:rsidR="00A73059">
        <w:rPr>
          <w:b/>
          <w:color w:val="00B0F0"/>
        </w:rPr>
        <w:t xml:space="preserve"> [RAM]</w:t>
      </w:r>
      <w:r w:rsidRPr="000F5B99">
        <w:rPr>
          <w:color w:val="00B0F0"/>
        </w:rPr>
        <w:t xml:space="preserve"> </w:t>
      </w:r>
      <w:r>
        <w:t xml:space="preserve">and data has to be </w:t>
      </w:r>
      <w:r w:rsidRPr="000F5B99">
        <w:rPr>
          <w:b/>
          <w:color w:val="00B050"/>
        </w:rPr>
        <w:t>temporarily stored</w:t>
      </w:r>
      <w:r w:rsidRPr="000F5B99">
        <w:rPr>
          <w:color w:val="00B050"/>
        </w:rPr>
        <w:t xml:space="preserve"> </w:t>
      </w:r>
      <w:r>
        <w:t xml:space="preserve">in the </w:t>
      </w:r>
      <w:r w:rsidRPr="000F5B99">
        <w:rPr>
          <w:b/>
          <w:color w:val="00B0F0"/>
        </w:rPr>
        <w:t>computer’s storage</w:t>
      </w:r>
      <w:r w:rsidRPr="000F5B99">
        <w:rPr>
          <w:color w:val="00B0F0"/>
        </w:rPr>
        <w:t xml:space="preserve"> </w:t>
      </w:r>
      <w:r>
        <w:t>(e.g. in a temporary text file).</w:t>
      </w:r>
    </w:p>
    <w:p w:rsidR="00B03A74" w:rsidRDefault="00052819" w:rsidP="00F40FF5">
      <w:pPr>
        <w:pStyle w:val="Heading2"/>
      </w:pPr>
      <w:bookmarkStart w:id="17" w:name="_Toc512979913"/>
      <w:r>
        <w:t>1.9</w:t>
      </w:r>
      <w:r w:rsidR="00B03A74">
        <w:t>.3</w:t>
      </w:r>
      <w:r>
        <w:tab/>
      </w:r>
      <w:r w:rsidR="00B03A74">
        <w:t>Bubble Sort</w:t>
      </w:r>
      <w:bookmarkEnd w:id="17"/>
    </w:p>
    <w:p w:rsidR="00B33CC4" w:rsidRDefault="00B03A74" w:rsidP="00B33CC4">
      <w:pPr>
        <w:spacing w:after="0"/>
        <w:jc w:val="both"/>
      </w:pPr>
      <w:r>
        <w:rPr>
          <w:b/>
        </w:rPr>
        <w:t xml:space="preserve">Bubble sort </w:t>
      </w:r>
      <w:r>
        <w:t xml:space="preserve">is a simple sorting algorithm that </w:t>
      </w:r>
      <w:r w:rsidRPr="00925A01">
        <w:rPr>
          <w:b/>
          <w:color w:val="FF0000"/>
        </w:rPr>
        <w:t>compares</w:t>
      </w:r>
      <w:r w:rsidRPr="00925A01">
        <w:rPr>
          <w:color w:val="FF0000"/>
        </w:rPr>
        <w:t xml:space="preserve"> </w:t>
      </w:r>
      <w:r w:rsidRPr="00B33CC4">
        <w:rPr>
          <w:b/>
          <w:color w:val="FF0000"/>
        </w:rPr>
        <w:t>adjacent elements</w:t>
      </w:r>
      <w:r w:rsidRPr="00B33CC4">
        <w:rPr>
          <w:color w:val="FF0000"/>
        </w:rPr>
        <w:t xml:space="preserve"> </w:t>
      </w:r>
      <w:r>
        <w:t xml:space="preserve">and </w:t>
      </w:r>
      <w:r w:rsidRPr="00925A01">
        <w:rPr>
          <w:b/>
          <w:color w:val="00B050"/>
        </w:rPr>
        <w:t>swaps them</w:t>
      </w:r>
      <w:r w:rsidRPr="00925A01">
        <w:rPr>
          <w:color w:val="00B050"/>
        </w:rPr>
        <w:t xml:space="preserve"> </w:t>
      </w:r>
      <w:r>
        <w:t xml:space="preserve">depending on whether the elements are </w:t>
      </w:r>
      <w:r w:rsidRPr="00B33CC4">
        <w:rPr>
          <w:b/>
        </w:rPr>
        <w:t>out of order</w:t>
      </w:r>
      <w:r w:rsidR="00B33CC4" w:rsidRPr="00B33CC4">
        <w:t xml:space="preserve"> </w:t>
      </w:r>
      <w:r w:rsidR="00B33CC4">
        <w:t>in each pass.</w:t>
      </w:r>
    </w:p>
    <w:p w:rsidR="00B33CC4" w:rsidRDefault="00B03A74" w:rsidP="00B33CC4">
      <w:pPr>
        <w:spacing w:after="0"/>
        <w:jc w:val="both"/>
      </w:pPr>
      <w:r>
        <w:t xml:space="preserve">After </w:t>
      </w:r>
      <w:r>
        <w:rPr>
          <w:i/>
        </w:rPr>
        <w:t>N</w:t>
      </w:r>
      <w:r>
        <w:t xml:space="preserve"> passes, the last </w:t>
      </w:r>
      <w:r>
        <w:rPr>
          <w:i/>
        </w:rPr>
        <w:t>N</w:t>
      </w:r>
      <w:r>
        <w:t xml:space="preserve"> elements are in the </w:t>
      </w:r>
      <w:r w:rsidRPr="00925A01">
        <w:rPr>
          <w:b/>
          <w:color w:val="7030A0"/>
        </w:rPr>
        <w:t>correct position</w:t>
      </w:r>
      <w:r>
        <w:t>.</w:t>
      </w:r>
    </w:p>
    <w:p w:rsidR="00B03A74" w:rsidRDefault="00B03A74" w:rsidP="00B33CC4">
      <w:pPr>
        <w:spacing w:after="120"/>
        <w:jc w:val="both"/>
      </w:pPr>
      <w:r>
        <w:t xml:space="preserve">Therefore, </w:t>
      </w:r>
      <w:r>
        <w:rPr>
          <w:i/>
        </w:rPr>
        <w:t>N</w:t>
      </w:r>
      <w:r>
        <w:t xml:space="preserve"> - 1 passes are needed to sort </w:t>
      </w:r>
      <w:r>
        <w:rPr>
          <w:i/>
        </w:rPr>
        <w:t>N</w:t>
      </w:r>
      <w:r>
        <w:t xml:space="preserve"> elements in their </w:t>
      </w:r>
      <w:r w:rsidRPr="00925A01">
        <w:rPr>
          <w:b/>
          <w:color w:val="7030A0"/>
        </w:rPr>
        <w:t>correct positions</w:t>
      </w:r>
      <w:r>
        <w:t>.</w:t>
      </w:r>
    </w:p>
    <w:p w:rsidR="00B33CC4" w:rsidRDefault="00B03A74" w:rsidP="00B33CC4">
      <w:r>
        <w:t xml:space="preserve">The </w:t>
      </w:r>
      <w:r w:rsidRPr="00925A01">
        <w:rPr>
          <w:b/>
          <w:color w:val="FF0000"/>
        </w:rPr>
        <w:t>time complexity</w:t>
      </w:r>
      <w:r w:rsidRPr="00925A01">
        <w:rPr>
          <w:color w:val="FF0000"/>
        </w:rPr>
        <w:t xml:space="preserve"> </w:t>
      </w:r>
      <w:r>
        <w:t>for bubble sort is</w:t>
      </w:r>
      <w:r w:rsidRPr="00B33CC4">
        <w:t xml:space="preserve">: </w:t>
      </w:r>
      <w:r w:rsidRPr="00B33CC4">
        <w:rPr>
          <w:b/>
        </w:rPr>
        <w:t>O(n</w:t>
      </w:r>
      <w:r w:rsidRPr="00B33CC4">
        <w:rPr>
          <w:b/>
          <w:vertAlign w:val="superscript"/>
        </w:rPr>
        <w:t>2</w:t>
      </w:r>
      <w:r w:rsidRPr="00B33CC4">
        <w:rPr>
          <w:b/>
        </w:rPr>
        <w:t>)</w:t>
      </w:r>
      <w:r w:rsidRPr="00B33CC4">
        <w:t>.</w:t>
      </w:r>
    </w:p>
    <w:p w:rsidR="00A73059" w:rsidRDefault="00A73059" w:rsidP="00A73059">
      <w:pPr>
        <w:spacing w:after="60"/>
        <w:rPr>
          <w:b/>
          <w:u w:val="single"/>
        </w:rPr>
      </w:pPr>
      <w:r>
        <w:rPr>
          <w:b/>
          <w:u w:val="single"/>
        </w:rPr>
        <w:t>Pseudocode for a Bubble Sort Algorithm</w:t>
      </w:r>
    </w:p>
    <w:p w:rsidR="00A73059" w:rsidRDefault="00A35F3F" w:rsidP="00A73059">
      <w:pPr>
        <w:pStyle w:val="Code"/>
      </w:pPr>
      <w:r>
        <w:rPr>
          <w:color w:val="BF8F00" w:themeColor="accent4" w:themeShade="BF"/>
        </w:rPr>
        <w:t>PROCEDURE</w:t>
      </w:r>
      <w:r w:rsidR="00A73059" w:rsidRPr="00B33CC4">
        <w:rPr>
          <w:color w:val="BF8F00" w:themeColor="accent4" w:themeShade="BF"/>
        </w:rPr>
        <w:t xml:space="preserve"> </w:t>
      </w:r>
      <w:r>
        <w:rPr>
          <w:color w:val="00B0F0"/>
        </w:rPr>
        <w:t>BubbleSort</w:t>
      </w:r>
      <w:r w:rsidR="00A73059">
        <w:t>(</w:t>
      </w:r>
      <w:r>
        <w:t>AR: ARRAY)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DECLARE </w:t>
      </w:r>
      <w:r>
        <w:t xml:space="preserve">swapped: </w:t>
      </w:r>
      <w:r w:rsidRPr="00A35F3F">
        <w:rPr>
          <w:color w:val="BF8F00" w:themeColor="accent4" w:themeShade="BF"/>
        </w:rPr>
        <w:t>BOOLEAN</w:t>
      </w:r>
    </w:p>
    <w:p w:rsidR="00A35F3F" w:rsidRDefault="00A35F3F" w:rsidP="00A73059">
      <w:pPr>
        <w:pStyle w:val="Code"/>
      </w:pPr>
      <w:r>
        <w:tab/>
        <w:t>swapped</w:t>
      </w:r>
      <w:r>
        <w:rPr>
          <w:rFonts w:hint="eastAsia"/>
        </w:rPr>
        <w:t xml:space="preserve"> </w:t>
      </w:r>
      <w:r w:rsidRPr="00B03A74">
        <w:t>←</w:t>
      </w:r>
      <w:r>
        <w:t xml:space="preserve">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 xml:space="preserve">WHILE </w:t>
      </w:r>
      <w:r>
        <w:t xml:space="preserve">swapped = </w:t>
      </w:r>
      <w:r w:rsidRPr="006E48BA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  <w:t xml:space="preserve">swapped </w:t>
      </w:r>
      <w:r w:rsidRPr="00B03A74">
        <w:t>←</w:t>
      </w:r>
      <w:r>
        <w:t xml:space="preserve"> </w:t>
      </w:r>
      <w:r w:rsidRPr="006E48BA">
        <w:rPr>
          <w:color w:val="7030A0"/>
        </w:rPr>
        <w:t>FALSE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FOR </w:t>
      </w:r>
      <w:r>
        <w:t xml:space="preserve">i = 1 </w:t>
      </w:r>
      <w:r w:rsidR="00AC2186" w:rsidRPr="00AC2186">
        <w:rPr>
          <w:color w:val="BF8F00" w:themeColor="accent4" w:themeShade="BF"/>
        </w:rPr>
        <w:t>TO</w:t>
      </w:r>
      <w:r>
        <w:t xml:space="preserve"> </w:t>
      </w:r>
      <w:r w:rsidRPr="006E48BA">
        <w:rPr>
          <w:color w:val="7030A0"/>
        </w:rPr>
        <w:t>size</w:t>
      </w:r>
      <w:r>
        <w:t>(AR)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IF </w:t>
      </w:r>
      <w:r>
        <w:t xml:space="preserve">AR[i] &gt; AR[i + 1] </w:t>
      </w:r>
      <w:r w:rsidRPr="00A35F3F">
        <w:rPr>
          <w:color w:val="BF8F00" w:themeColor="accent4" w:themeShade="BF"/>
        </w:rPr>
        <w:t>THEN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 xml:space="preserve">DECLARE </w:t>
      </w:r>
      <w:r>
        <w:t>temp: &lt;type&gt;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>temp = AR[i]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>AR[i] = AR[i + 1]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 xml:space="preserve">swapped </w:t>
      </w:r>
      <w:r w:rsidRPr="00B03A74">
        <w:t>←</w:t>
      </w:r>
      <w:r>
        <w:t xml:space="preserve"> </w:t>
      </w:r>
      <w:r w:rsidRPr="00A35F3F">
        <w:rPr>
          <w:color w:val="7030A0"/>
        </w:rPr>
        <w:t>TRUE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ELSE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 xml:space="preserve"> </w:t>
      </w:r>
      <w:r w:rsidRPr="00B03A74">
        <w:t>←</w:t>
      </w:r>
      <w:r>
        <w:t xml:space="preserve"> i + 1</w:t>
      </w:r>
      <w:r>
        <w:tab/>
      </w:r>
      <w:r w:rsidRPr="00A35F3F">
        <w:rPr>
          <w:color w:val="FF0000"/>
        </w:rPr>
        <w:t>// increment i</w:t>
      </w:r>
    </w:p>
    <w:p w:rsidR="00A35F3F" w:rsidRDefault="00A35F3F" w:rsidP="00A73059">
      <w:pPr>
        <w:pStyle w:val="Code"/>
      </w:pPr>
      <w:r>
        <w:tab/>
      </w:r>
      <w:r>
        <w:tab/>
      </w:r>
      <w:r>
        <w:tab/>
      </w:r>
      <w:r w:rsidRPr="00A35F3F">
        <w:rPr>
          <w:color w:val="BF8F00" w:themeColor="accent4" w:themeShade="BF"/>
        </w:rPr>
        <w:t>ENDIF</w:t>
      </w:r>
    </w:p>
    <w:p w:rsidR="00A35F3F" w:rsidRDefault="00A35F3F" w:rsidP="00A73059">
      <w:pPr>
        <w:pStyle w:val="Code"/>
      </w:pPr>
      <w:r>
        <w:tab/>
      </w:r>
      <w:r>
        <w:tab/>
      </w:r>
      <w:r w:rsidRPr="00A35F3F">
        <w:rPr>
          <w:color w:val="BF8F00" w:themeColor="accent4" w:themeShade="BF"/>
        </w:rPr>
        <w:t xml:space="preserve">NEXT </w:t>
      </w:r>
      <w:r>
        <w:t>i</w:t>
      </w:r>
    </w:p>
    <w:p w:rsidR="00A35F3F" w:rsidRDefault="00A35F3F" w:rsidP="00A73059">
      <w:pPr>
        <w:pStyle w:val="Code"/>
      </w:pPr>
      <w:r>
        <w:tab/>
      </w:r>
      <w:r w:rsidRPr="00A35F3F">
        <w:rPr>
          <w:color w:val="BF8F00" w:themeColor="accent4" w:themeShade="BF"/>
        </w:rPr>
        <w:t>ENDWHILE</w:t>
      </w:r>
    </w:p>
    <w:p w:rsidR="00A73059" w:rsidRPr="00A35F3F" w:rsidRDefault="00A35F3F" w:rsidP="00A35F3F">
      <w:pPr>
        <w:pStyle w:val="Code"/>
        <w:rPr>
          <w:color w:val="BF8F00" w:themeColor="accent4" w:themeShade="BF"/>
        </w:rPr>
      </w:pPr>
      <w:r w:rsidRPr="00A35F3F">
        <w:rPr>
          <w:color w:val="BF8F00" w:themeColor="accent4" w:themeShade="BF"/>
        </w:rPr>
        <w:lastRenderedPageBreak/>
        <w:t>ENDPROCEDURE</w:t>
      </w:r>
    </w:p>
    <w:p w:rsidR="00B03A74" w:rsidRDefault="00B03A74" w:rsidP="00F40FF5">
      <w:pPr>
        <w:pStyle w:val="Heading2"/>
      </w:pPr>
      <w:bookmarkStart w:id="18" w:name="_Toc512979914"/>
      <w:r>
        <w:t>1.</w:t>
      </w:r>
      <w:r w:rsidR="00052819">
        <w:t>9.4</w:t>
      </w:r>
      <w:r w:rsidR="00052819">
        <w:tab/>
      </w:r>
      <w:r>
        <w:t>Insertion Sort</w:t>
      </w:r>
      <w:bookmarkEnd w:id="18"/>
    </w:p>
    <w:p w:rsidR="00A73059" w:rsidRDefault="00B03A74" w:rsidP="00014609">
      <w:pPr>
        <w:jc w:val="both"/>
      </w:pPr>
      <w:r>
        <w:rPr>
          <w:b/>
        </w:rPr>
        <w:t>Insertion sort</w:t>
      </w:r>
      <w:r>
        <w:t xml:space="preserve"> is a sorting algorithm that </w:t>
      </w:r>
      <w:r w:rsidRPr="00925A01">
        <w:rPr>
          <w:b/>
          <w:color w:val="FF0000"/>
        </w:rPr>
        <w:t>partitions</w:t>
      </w:r>
      <w:r w:rsidRPr="00925A01">
        <w:rPr>
          <w:color w:val="FF0000"/>
        </w:rPr>
        <w:t xml:space="preserve"> </w:t>
      </w:r>
      <w:r>
        <w:t xml:space="preserve">the array into </w:t>
      </w:r>
      <w:r w:rsidRPr="00925A01">
        <w:rPr>
          <w:b/>
          <w:color w:val="00B0F0"/>
        </w:rPr>
        <w:t>two parts</w:t>
      </w:r>
      <w:r>
        <w:t xml:space="preserve">: a </w:t>
      </w:r>
      <w:r w:rsidRPr="00A73059">
        <w:rPr>
          <w:b/>
        </w:rPr>
        <w:t xml:space="preserve">sorted sub-array </w:t>
      </w:r>
      <w:r>
        <w:t xml:space="preserve">and an </w:t>
      </w:r>
      <w:r w:rsidRPr="00A73059">
        <w:rPr>
          <w:b/>
        </w:rPr>
        <w:t>unsorted sub-array</w:t>
      </w:r>
      <w:r>
        <w:t>.</w:t>
      </w:r>
      <w:r w:rsidR="00A73059">
        <w:t xml:space="preserve"> </w:t>
      </w:r>
      <w:r>
        <w:t xml:space="preserve">Initially, the </w:t>
      </w:r>
      <w:r w:rsidRPr="00A73059">
        <w:rPr>
          <w:b/>
        </w:rPr>
        <w:t>sorted sub-array</w:t>
      </w:r>
      <w:r w:rsidRPr="00A73059">
        <w:t xml:space="preserve"> </w:t>
      </w:r>
      <w:r>
        <w:t xml:space="preserve">consists of </w:t>
      </w:r>
      <w:r w:rsidRPr="00A73059">
        <w:rPr>
          <w:b/>
          <w:color w:val="7030A0"/>
        </w:rPr>
        <w:t>the first element</w:t>
      </w:r>
      <w:r>
        <w:t xml:space="preserve">, and the </w:t>
      </w:r>
      <w:r w:rsidRPr="00A73059">
        <w:rPr>
          <w:b/>
        </w:rPr>
        <w:t>unsorted sub-array</w:t>
      </w:r>
      <w:r w:rsidRPr="00A73059">
        <w:t xml:space="preserve"> </w:t>
      </w:r>
      <w:r>
        <w:t xml:space="preserve">consists of the </w:t>
      </w:r>
      <w:r w:rsidRPr="00A73059">
        <w:rPr>
          <w:b/>
          <w:color w:val="7030A0"/>
        </w:rPr>
        <w:t>rest of the elements</w:t>
      </w:r>
      <w:r>
        <w:t>.</w:t>
      </w:r>
    </w:p>
    <w:p w:rsidR="00B03A74" w:rsidRDefault="00B03A74" w:rsidP="00014609">
      <w:pPr>
        <w:jc w:val="both"/>
      </w:pPr>
      <w:r>
        <w:t xml:space="preserve">During each iteration, the first element of the </w:t>
      </w:r>
      <w:r w:rsidRPr="00A73059">
        <w:t xml:space="preserve">unsorted sub-array </w:t>
      </w:r>
      <w:r>
        <w:t xml:space="preserve">is </w:t>
      </w:r>
      <w:r w:rsidRPr="00A73059">
        <w:rPr>
          <w:b/>
          <w:color w:val="FF0000"/>
        </w:rPr>
        <w:t>compared</w:t>
      </w:r>
      <w:r w:rsidRPr="00A73059">
        <w:rPr>
          <w:color w:val="FF0000"/>
        </w:rPr>
        <w:t xml:space="preserve"> </w:t>
      </w:r>
      <w:r>
        <w:t xml:space="preserve">with the elements of the </w:t>
      </w:r>
      <w:r w:rsidRPr="00A73059">
        <w:t>sorted sub-array</w:t>
      </w:r>
      <w:r>
        <w:t xml:space="preserve">, and </w:t>
      </w:r>
      <w:r w:rsidRPr="00FC1250">
        <w:rPr>
          <w:b/>
          <w:color w:val="FF0000"/>
        </w:rPr>
        <w:t>inserted</w:t>
      </w:r>
      <w:r w:rsidRPr="00FC1250">
        <w:rPr>
          <w:color w:val="FF0000"/>
        </w:rPr>
        <w:t xml:space="preserve"> </w:t>
      </w:r>
      <w:r>
        <w:t>into the sorted sub-array.</w:t>
      </w:r>
      <w:r w:rsidR="00A73059">
        <w:t xml:space="preserve"> </w:t>
      </w:r>
      <w:r>
        <w:t xml:space="preserve">This </w:t>
      </w:r>
      <w:r w:rsidRPr="00FC1250">
        <w:rPr>
          <w:b/>
          <w:color w:val="00B050"/>
        </w:rPr>
        <w:t>increases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sorted sub-array </w:t>
      </w:r>
      <w:r>
        <w:t xml:space="preserve">by 1, and </w:t>
      </w:r>
      <w:r w:rsidRPr="00FC1250">
        <w:rPr>
          <w:b/>
          <w:color w:val="00B050"/>
        </w:rPr>
        <w:t>decreases</w:t>
      </w:r>
      <w:r w:rsidRPr="00FC1250">
        <w:rPr>
          <w:color w:val="00B050"/>
        </w:rPr>
        <w:t xml:space="preserve"> </w:t>
      </w:r>
      <w:r>
        <w:t xml:space="preserve">the size of the </w:t>
      </w:r>
      <w:r w:rsidRPr="00A73059">
        <w:t xml:space="preserve">unsorted sub-array </w:t>
      </w:r>
      <w:r>
        <w:t>by 1.</w:t>
      </w:r>
    </w:p>
    <w:p w:rsidR="00B03A74" w:rsidRDefault="00B03A74" w:rsidP="00B33CC4">
      <w:r>
        <w:t xml:space="preserve">The </w:t>
      </w:r>
      <w:r w:rsidRPr="00EE6952">
        <w:rPr>
          <w:b/>
          <w:color w:val="FF0000"/>
        </w:rPr>
        <w:t>time complexity</w:t>
      </w:r>
      <w:r w:rsidRPr="00EE6952">
        <w:rPr>
          <w:color w:val="FF0000"/>
        </w:rPr>
        <w:t xml:space="preserve"> </w:t>
      </w:r>
      <w:r>
        <w:t>for insertion sort is</w:t>
      </w:r>
      <w:r w:rsidRPr="00A73059">
        <w:t xml:space="preserve">: </w:t>
      </w:r>
      <w:r w:rsidRPr="00A73059">
        <w:rPr>
          <w:b/>
        </w:rPr>
        <w:t>O(n</w:t>
      </w:r>
      <w:r w:rsidRPr="00A73059">
        <w:rPr>
          <w:b/>
          <w:vertAlign w:val="superscript"/>
        </w:rPr>
        <w:t>2</w:t>
      </w:r>
      <w:r w:rsidRPr="00A73059">
        <w:rPr>
          <w:b/>
        </w:rPr>
        <w:t>)</w:t>
      </w:r>
      <w:r w:rsidRPr="00A73059">
        <w:t>.</w:t>
      </w:r>
    </w:p>
    <w:p w:rsidR="00AC2186" w:rsidRPr="00AC2186" w:rsidRDefault="00AC2186" w:rsidP="00AC2186">
      <w:pPr>
        <w:spacing w:after="60"/>
        <w:rPr>
          <w:b/>
          <w:u w:val="single"/>
        </w:rPr>
      </w:pPr>
      <w:r>
        <w:rPr>
          <w:b/>
          <w:u w:val="single"/>
        </w:rPr>
        <w:t>Pseudocode for an Insertion Sort Algorithm</w:t>
      </w:r>
    </w:p>
    <w:p w:rsidR="00AC2186" w:rsidRDefault="00AC2186" w:rsidP="00AC2186">
      <w:pPr>
        <w:pStyle w:val="Code"/>
      </w:pPr>
      <w:r w:rsidRPr="00AC2186">
        <w:rPr>
          <w:color w:val="BF8F00" w:themeColor="accent4" w:themeShade="BF"/>
        </w:rPr>
        <w:t xml:space="preserve">PROCEDURE </w:t>
      </w:r>
      <w:r>
        <w:t xml:space="preserve">InsertionSort(AR: </w:t>
      </w:r>
      <w:r w:rsidRPr="00C76C33">
        <w:rPr>
          <w:color w:val="BF8F00" w:themeColor="accent4" w:themeShade="BF"/>
        </w:rPr>
        <w:t>ARRAY</w:t>
      </w:r>
      <w:r>
        <w:t>)</w:t>
      </w:r>
      <w:r>
        <w:tab/>
      </w:r>
    </w:p>
    <w:p w:rsidR="00AC2186" w:rsidRDefault="00AC2186" w:rsidP="00AC2186">
      <w:pPr>
        <w:pStyle w:val="Code"/>
      </w:pPr>
      <w:r>
        <w:tab/>
      </w:r>
      <w:r w:rsidRPr="00AC2186">
        <w:rPr>
          <w:color w:val="BF8F00" w:themeColor="accent4" w:themeShade="BF"/>
        </w:rPr>
        <w:t xml:space="preserve">FOR </w:t>
      </w:r>
      <w:r>
        <w:t xml:space="preserve">j = 2 </w:t>
      </w:r>
      <w:r w:rsidRPr="00AC2186">
        <w:rPr>
          <w:color w:val="BF8F00" w:themeColor="accent4" w:themeShade="BF"/>
        </w:rPr>
        <w:t xml:space="preserve">TO </w:t>
      </w:r>
      <w:r w:rsidRPr="00C76C33">
        <w:rPr>
          <w:color w:val="7030A0"/>
        </w:rPr>
        <w:t>size</w:t>
      </w:r>
      <w:r>
        <w:t>(AR)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 xml:space="preserve">DECLARE </w:t>
      </w:r>
      <w:r>
        <w:t xml:space="preserve">i: </w:t>
      </w:r>
      <w:r w:rsidRPr="00AC2186">
        <w:rPr>
          <w:color w:val="BF8F00" w:themeColor="accent4" w:themeShade="BF"/>
        </w:rPr>
        <w:t>INTEGER</w:t>
      </w:r>
    </w:p>
    <w:p w:rsidR="00AC2186" w:rsidRDefault="00AC2186" w:rsidP="00AC2186">
      <w:pPr>
        <w:pStyle w:val="Code"/>
      </w:pPr>
      <w:r>
        <w:tab/>
      </w:r>
      <w:r>
        <w:tab/>
        <w:t xml:space="preserve">i </w:t>
      </w:r>
      <w:r w:rsidRPr="00B03A74">
        <w:t>←</w:t>
      </w:r>
      <w:r>
        <w:t xml:space="preserve"> j - 1</w:t>
      </w:r>
    </w:p>
    <w:p w:rsidR="00AC2186" w:rsidRDefault="00AC2186" w:rsidP="00AC2186">
      <w:pPr>
        <w:pStyle w:val="Code"/>
      </w:pPr>
      <w:r>
        <w:tab/>
      </w:r>
      <w:r>
        <w:tab/>
        <w:t>temp = AR[j]</w:t>
      </w:r>
    </w:p>
    <w:p w:rsidR="00AC2186" w:rsidRDefault="00AC2186" w:rsidP="00AC218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 w:rsidRPr="00AC2186">
        <w:rPr>
          <w:rFonts w:hint="eastAsia"/>
          <w:color w:val="BF8F00" w:themeColor="accent4" w:themeShade="BF"/>
        </w:rPr>
        <w:t xml:space="preserve">WHILE </w:t>
      </w:r>
      <w:r>
        <w:rPr>
          <w:rFonts w:hint="eastAsia"/>
        </w:rPr>
        <w:t xml:space="preserve">(i </w:t>
      </w:r>
      <w:r>
        <w:rPr>
          <w:rFonts w:hint="eastAsia"/>
        </w:rPr>
        <w:t>≥</w:t>
      </w:r>
      <w:r>
        <w:rPr>
          <w:rFonts w:hint="eastAsia"/>
        </w:rPr>
        <w:t xml:space="preserve"> 1) </w:t>
      </w:r>
      <w:r w:rsidRPr="00C76C33">
        <w:rPr>
          <w:rFonts w:hint="eastAsia"/>
          <w:color w:val="BF8F00" w:themeColor="accent4" w:themeShade="BF"/>
        </w:rPr>
        <w:t xml:space="preserve">AND </w:t>
      </w:r>
      <w:r>
        <w:rPr>
          <w:rFonts w:hint="eastAsia"/>
        </w:rPr>
        <w:t>(temp &lt; AR[i])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  <w:t xml:space="preserve">AR[i + 1] </w:t>
      </w:r>
      <w:r w:rsidR="00C76C33" w:rsidRPr="00B03A74">
        <w:t>←</w:t>
      </w:r>
      <w:r>
        <w:t xml:space="preserve"> AR[i]</w:t>
      </w:r>
    </w:p>
    <w:p w:rsidR="00AC2186" w:rsidRDefault="00AC2186" w:rsidP="00AC2186">
      <w:pPr>
        <w:pStyle w:val="Code"/>
      </w:pPr>
      <w:r>
        <w:tab/>
      </w:r>
      <w:r>
        <w:tab/>
      </w:r>
      <w:r>
        <w:tab/>
        <w:t xml:space="preserve">i </w:t>
      </w:r>
      <w:r w:rsidRPr="00B03A74">
        <w:t>←</w:t>
      </w:r>
      <w:r>
        <w:t xml:space="preserve"> i - 1</w:t>
      </w:r>
    </w:p>
    <w:p w:rsidR="00AC2186" w:rsidRDefault="00AC2186" w:rsidP="00AC2186">
      <w:pPr>
        <w:pStyle w:val="Code"/>
      </w:pPr>
      <w:r>
        <w:tab/>
      </w:r>
      <w:r>
        <w:tab/>
      </w:r>
      <w:r w:rsidRPr="00AC2186">
        <w:rPr>
          <w:color w:val="BF8F00" w:themeColor="accent4" w:themeShade="BF"/>
        </w:rPr>
        <w:t>ENDWHILE</w:t>
      </w:r>
    </w:p>
    <w:p w:rsidR="00AC2186" w:rsidRDefault="00AC2186" w:rsidP="00AC2186">
      <w:pPr>
        <w:pStyle w:val="Code"/>
      </w:pPr>
      <w:r>
        <w:tab/>
      </w:r>
      <w:r>
        <w:tab/>
        <w:t xml:space="preserve">AR[i + 1] </w:t>
      </w:r>
      <w:r w:rsidR="00C76C33" w:rsidRPr="00B03A74">
        <w:t>←</w:t>
      </w:r>
      <w:r>
        <w:t xml:space="preserve"> temp</w:t>
      </w:r>
    </w:p>
    <w:p w:rsidR="00AC2186" w:rsidRDefault="00AC2186" w:rsidP="00AC2186">
      <w:pPr>
        <w:pStyle w:val="Code"/>
      </w:pPr>
      <w:r>
        <w:tab/>
      </w:r>
      <w:r w:rsidRPr="00C76C33">
        <w:rPr>
          <w:color w:val="BF8F00" w:themeColor="accent4" w:themeShade="BF"/>
        </w:rPr>
        <w:t xml:space="preserve">NEXT </w:t>
      </w:r>
      <w:r>
        <w:t>j</w:t>
      </w:r>
    </w:p>
    <w:p w:rsidR="00AC2186" w:rsidRPr="00AC2186" w:rsidRDefault="00AC2186" w:rsidP="00AB197A">
      <w:pPr>
        <w:pStyle w:val="Code"/>
        <w:spacing w:after="360"/>
        <w:rPr>
          <w:color w:val="BF8F00" w:themeColor="accent4" w:themeShade="BF"/>
        </w:rPr>
      </w:pPr>
      <w:r w:rsidRPr="00AC2186">
        <w:rPr>
          <w:color w:val="BF8F00" w:themeColor="accent4" w:themeShade="BF"/>
        </w:rPr>
        <w:t>ENDPROCEDURE</w:t>
      </w:r>
    </w:p>
    <w:p w:rsidR="00B03A74" w:rsidRDefault="00052819" w:rsidP="004836DF">
      <w:pPr>
        <w:pStyle w:val="Heading2"/>
      </w:pPr>
      <w:bookmarkStart w:id="19" w:name="_Toc512979915"/>
      <w:r>
        <w:t>1.9.5</w:t>
      </w:r>
      <w:r>
        <w:tab/>
      </w:r>
      <w:r w:rsidR="009A5430">
        <w:t>Quicks</w:t>
      </w:r>
      <w:r w:rsidR="00B03A74">
        <w:t>ort</w:t>
      </w:r>
      <w:bookmarkEnd w:id="19"/>
    </w:p>
    <w:p w:rsidR="00B03A74" w:rsidRDefault="009A5430" w:rsidP="00AB197A">
      <w:pPr>
        <w:jc w:val="both"/>
      </w:pPr>
      <w:r>
        <w:rPr>
          <w:b/>
        </w:rPr>
        <w:t>Quick</w:t>
      </w:r>
      <w:r w:rsidR="00B03A74">
        <w:rPr>
          <w:b/>
        </w:rPr>
        <w:t>sort</w:t>
      </w:r>
      <w:r w:rsidR="00B03A74">
        <w:t xml:space="preserve"> is a sorting algorithm that uses the principle of </w:t>
      </w:r>
      <w:r w:rsidR="00B03A74" w:rsidRPr="00EE6952">
        <w:rPr>
          <w:b/>
          <w:color w:val="FF0000"/>
        </w:rPr>
        <w:t>divide and conquer</w:t>
      </w:r>
      <w:r w:rsidR="00B03A74">
        <w:t xml:space="preserve"> to arrange elements of an array into their </w:t>
      </w:r>
      <w:r w:rsidR="00B03A74" w:rsidRPr="00EE6952">
        <w:rPr>
          <w:b/>
          <w:color w:val="00B050"/>
        </w:rPr>
        <w:t>correct positions</w:t>
      </w:r>
      <w:r w:rsidR="00B03A74">
        <w:t xml:space="preserve">, using a </w:t>
      </w:r>
      <w:r w:rsidR="00B03A74" w:rsidRPr="00EE6952">
        <w:rPr>
          <w:b/>
          <w:color w:val="00B0F0"/>
        </w:rPr>
        <w:t xml:space="preserve">pivot </w:t>
      </w:r>
      <w:r w:rsidR="00B03A74">
        <w:t xml:space="preserve">that divides the array into </w:t>
      </w:r>
      <w:r w:rsidR="00B03A74" w:rsidRPr="00EE6952">
        <w:rPr>
          <w:b/>
          <w:color w:val="00B0F0"/>
        </w:rPr>
        <w:t>two sub-arrays</w:t>
      </w:r>
      <w:r w:rsidR="00B03A74">
        <w:t>.</w:t>
      </w:r>
    </w:p>
    <w:p w:rsidR="00497215" w:rsidRDefault="00497215" w:rsidP="00AB197A">
      <w:pPr>
        <w:jc w:val="both"/>
      </w:pPr>
      <w:r>
        <w:t xml:space="preserve">The average </w:t>
      </w:r>
      <w:r w:rsidRPr="00497215">
        <w:rPr>
          <w:b/>
          <w:color w:val="FF0000"/>
        </w:rPr>
        <w:t>time complexity</w:t>
      </w:r>
      <w:r>
        <w:t xml:space="preserve"> for quicksort is </w:t>
      </w:r>
      <w:r w:rsidRPr="00497215">
        <w:rPr>
          <w:b/>
        </w:rPr>
        <w:t>O(n log n)</w:t>
      </w:r>
      <w: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goes through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. 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Then, the algorithm goes through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and finds any element that </w:t>
      </w:r>
      <w:r w:rsidRPr="00AB197A">
        <w:rPr>
          <w:b/>
          <w:sz w:val="22"/>
        </w:rPr>
        <w:t>belongs</w:t>
      </w:r>
      <w:r w:rsidRPr="00E20487">
        <w:rPr>
          <w:sz w:val="22"/>
        </w:rPr>
        <w:t xml:space="preserve"> in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by comparing with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The algorithm then swaps the value of the elements belonging to the </w:t>
      </w:r>
      <w:r w:rsidRPr="00E20487">
        <w:rPr>
          <w:b/>
          <w:color w:val="FF0000"/>
          <w:sz w:val="22"/>
        </w:rPr>
        <w:t>wrong sub-array</w:t>
      </w:r>
      <w:r w:rsidRPr="00E20487">
        <w:rPr>
          <w:sz w:val="22"/>
        </w:rPr>
        <w:t>.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E20487">
        <w:rPr>
          <w:sz w:val="22"/>
        </w:rPr>
        <w:t xml:space="preserve">As a result, after one pass, all the elements of the </w:t>
      </w:r>
      <w:r w:rsidRPr="00AB197A">
        <w:rPr>
          <w:sz w:val="22"/>
        </w:rPr>
        <w:t xml:space="preserve">left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less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 xml:space="preserve">, and all the elements of the </w:t>
      </w:r>
      <w:r w:rsidRPr="00AB197A">
        <w:rPr>
          <w:sz w:val="22"/>
        </w:rPr>
        <w:t xml:space="preserve">right sub-array </w:t>
      </w:r>
      <w:r w:rsidRPr="00E20487">
        <w:rPr>
          <w:sz w:val="22"/>
        </w:rPr>
        <w:t xml:space="preserve">are </w:t>
      </w:r>
      <w:r w:rsidRPr="00AB197A">
        <w:rPr>
          <w:b/>
          <w:color w:val="FF0000"/>
          <w:sz w:val="22"/>
        </w:rPr>
        <w:t>greater than</w:t>
      </w:r>
      <w:r w:rsidRPr="00AB197A">
        <w:rPr>
          <w:color w:val="FF0000"/>
          <w:sz w:val="22"/>
        </w:rPr>
        <w:t xml:space="preserve"> </w:t>
      </w:r>
      <w:r w:rsidRPr="00E20487">
        <w:rPr>
          <w:sz w:val="22"/>
        </w:rPr>
        <w:t xml:space="preserve">the value of the </w:t>
      </w:r>
      <w:r w:rsidRPr="00E20487">
        <w:rPr>
          <w:b/>
          <w:color w:val="00B0F0"/>
          <w:sz w:val="22"/>
        </w:rPr>
        <w:t>pivot</w:t>
      </w:r>
      <w:r w:rsidRPr="00E20487">
        <w:rPr>
          <w:sz w:val="22"/>
        </w:rPr>
        <w:t>.</w:t>
      </w:r>
      <w:r>
        <w:rPr>
          <w:sz w:val="22"/>
        </w:rPr>
        <w:t xml:space="preserve"> (</w:t>
      </w:r>
      <w:r w:rsidR="00AB197A">
        <w:rPr>
          <w:sz w:val="22"/>
        </w:rPr>
        <w:t>depends on implementation)</w:t>
      </w:r>
    </w:p>
    <w:p w:rsidR="00B03A74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 w:rsidRPr="00AB197A">
        <w:rPr>
          <w:sz w:val="22"/>
        </w:rPr>
        <w:t>This whole process</w:t>
      </w:r>
      <w:r w:rsidRPr="00E20487">
        <w:rPr>
          <w:sz w:val="22"/>
        </w:rPr>
        <w:t xml:space="preserve"> </w:t>
      </w:r>
      <w:r w:rsidRPr="00AB197A">
        <w:rPr>
          <w:b/>
          <w:sz w:val="22"/>
        </w:rPr>
        <w:t>carries on</w:t>
      </w:r>
      <w:r w:rsidRPr="00AB197A">
        <w:rPr>
          <w:sz w:val="22"/>
        </w:rPr>
        <w:t xml:space="preserve"> </w:t>
      </w:r>
      <w:r w:rsidRPr="00E20487">
        <w:rPr>
          <w:sz w:val="22"/>
        </w:rPr>
        <w:t xml:space="preserve">within the </w:t>
      </w:r>
      <w:r w:rsidRPr="00AB197A">
        <w:rPr>
          <w:sz w:val="22"/>
        </w:rPr>
        <w:t>left sub-array</w:t>
      </w:r>
      <w:r w:rsidRPr="00E20487">
        <w:rPr>
          <w:sz w:val="22"/>
        </w:rPr>
        <w:t xml:space="preserve">, then within the </w:t>
      </w:r>
      <w:r w:rsidRPr="00AB197A">
        <w:rPr>
          <w:sz w:val="22"/>
        </w:rPr>
        <w:t>right sub-array</w:t>
      </w:r>
      <w:r w:rsidRPr="00E20487">
        <w:rPr>
          <w:b/>
          <w:sz w:val="22"/>
        </w:rPr>
        <w:t xml:space="preserve"> </w:t>
      </w:r>
      <w:r w:rsidRPr="00AB197A">
        <w:rPr>
          <w:b/>
          <w:color w:val="7030A0"/>
          <w:sz w:val="22"/>
        </w:rPr>
        <w:t>recursively</w:t>
      </w:r>
      <w:r w:rsidRPr="00AB197A">
        <w:rPr>
          <w:color w:val="7030A0"/>
          <w:sz w:val="22"/>
        </w:rPr>
        <w:t xml:space="preserve"> </w:t>
      </w:r>
      <w:r>
        <w:rPr>
          <w:sz w:val="22"/>
        </w:rPr>
        <w:t>(from steps 1 to 5)</w:t>
      </w:r>
      <w:r w:rsidRPr="00E20487">
        <w:rPr>
          <w:sz w:val="22"/>
        </w:rPr>
        <w:t>.</w:t>
      </w:r>
    </w:p>
    <w:p w:rsidR="00B03A74" w:rsidRPr="00E20487" w:rsidRDefault="00B03A74" w:rsidP="00441428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 xml:space="preserve">In the end, a </w:t>
      </w:r>
      <w:r w:rsidRPr="00E20487">
        <w:rPr>
          <w:b/>
          <w:color w:val="FF0000"/>
          <w:sz w:val="22"/>
        </w:rPr>
        <w:t>sorted array</w:t>
      </w:r>
      <w:r w:rsidRPr="00E20487">
        <w:rPr>
          <w:color w:val="FF0000"/>
          <w:sz w:val="22"/>
        </w:rPr>
        <w:t xml:space="preserve"> </w:t>
      </w:r>
      <w:r>
        <w:rPr>
          <w:sz w:val="22"/>
        </w:rPr>
        <w:t>is obtained.</w:t>
      </w:r>
    </w:p>
    <w:p w:rsidR="00B03A74" w:rsidRDefault="00B03A74" w:rsidP="004836DF">
      <w:pPr>
        <w:pStyle w:val="Heading3"/>
      </w:pPr>
      <w:bookmarkStart w:id="20" w:name="_Toc512979916"/>
      <w:r>
        <w:lastRenderedPageBreak/>
        <w:t>Pivot</w:t>
      </w:r>
      <w:bookmarkEnd w:id="20"/>
    </w:p>
    <w:p w:rsidR="00B03A74" w:rsidRDefault="00B03A74" w:rsidP="00AB197A">
      <w:pPr>
        <w:pStyle w:val="NoSpacing"/>
        <w:jc w:val="both"/>
      </w:pPr>
      <w:r>
        <w:t xml:space="preserve">The </w:t>
      </w:r>
      <w:r w:rsidRPr="00081840">
        <w:rPr>
          <w:b/>
          <w:color w:val="00B0F0"/>
        </w:rPr>
        <w:t>pivot</w:t>
      </w:r>
      <w:r w:rsidRPr="00081840">
        <w:rPr>
          <w:color w:val="00B0F0"/>
        </w:rPr>
        <w:t xml:space="preserve"> </w:t>
      </w:r>
      <w:r>
        <w:t xml:space="preserve">can be any element of the array, although the </w:t>
      </w:r>
      <w:r w:rsidRPr="00081840">
        <w:rPr>
          <w:b/>
        </w:rPr>
        <w:t>best</w:t>
      </w:r>
      <w:r>
        <w:t xml:space="preserve"> element to choose as the pivot is usually the </w:t>
      </w:r>
      <w:r w:rsidRPr="00AB197A">
        <w:rPr>
          <w:b/>
          <w:color w:val="FF0000"/>
        </w:rPr>
        <w:t>middle element</w:t>
      </w:r>
      <w:r>
        <w:t>, with its index calculated as</w:t>
      </w:r>
    </w:p>
    <w:p w:rsidR="00B03A74" w:rsidRDefault="00B03A74" w:rsidP="00B03A74">
      <w:pPr>
        <w:pStyle w:val="NoSpacing"/>
        <w:jc w:val="center"/>
        <w:rPr>
          <w:sz w:val="22"/>
        </w:rPr>
      </w:pPr>
      <m:oMath>
        <m:r>
          <m:rPr>
            <m:nor/>
          </m:rPr>
          <w:rPr>
            <w:sz w:val="22"/>
          </w:rPr>
          <m:t>Pivot = INT(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m:rPr>
                <m:nor/>
              </m:rPr>
              <w:rPr>
                <w:sz w:val="22"/>
              </w:rPr>
              <m:t>first + last</m:t>
            </m:r>
          </m:num>
          <m:den>
            <m:r>
              <m:rPr>
                <m:nor/>
              </m:rPr>
              <w:rPr>
                <w:sz w:val="22"/>
              </w:rPr>
              <m:t>2</m:t>
            </m:r>
          </m:den>
        </m:f>
        <m:r>
          <m:rPr>
            <m:nor/>
          </m:rPr>
          <w:rPr>
            <w:sz w:val="22"/>
          </w:rPr>
          <m:t>)</m:t>
        </m:r>
      </m:oMath>
      <w:r>
        <w:rPr>
          <w:sz w:val="22"/>
        </w:rPr>
        <w:t>.</w:t>
      </w:r>
    </w:p>
    <w:p w:rsidR="00564D62" w:rsidRDefault="00052819" w:rsidP="004836DF">
      <w:pPr>
        <w:pStyle w:val="Heading1"/>
      </w:pPr>
      <w:r>
        <w:t>1.10</w:t>
      </w:r>
      <w:r>
        <w:tab/>
      </w:r>
      <w:r w:rsidR="00FE69C5">
        <w:t>Data Validation and Verification</w:t>
      </w:r>
    </w:p>
    <w:p w:rsidR="00FE69C5" w:rsidRDefault="00FE69C5" w:rsidP="00FE69C5">
      <w:r>
        <w:rPr>
          <w:b/>
        </w:rPr>
        <w:t>Data validation</w:t>
      </w:r>
      <w:r>
        <w:t xml:space="preserve"> and </w:t>
      </w:r>
      <w:r>
        <w:rPr>
          <w:b/>
        </w:rPr>
        <w:t>verification</w:t>
      </w:r>
      <w:r>
        <w:t xml:space="preserve"> techniques ensure that the data entered into a program/system is </w:t>
      </w:r>
      <w:r w:rsidRPr="00FE69C5">
        <w:rPr>
          <w:b/>
          <w:color w:val="FF0000"/>
        </w:rPr>
        <w:t>accurate</w:t>
      </w:r>
      <w:r w:rsidRPr="00FE69C5">
        <w:rPr>
          <w:color w:val="FF0000"/>
        </w:rPr>
        <w:t xml:space="preserve">, </w:t>
      </w:r>
      <w:r w:rsidRPr="00FE69C5">
        <w:rPr>
          <w:b/>
          <w:color w:val="FF0000"/>
        </w:rPr>
        <w:t>reliable</w:t>
      </w:r>
      <w:r w:rsidRPr="00FE69C5">
        <w:t xml:space="preserve">, and </w:t>
      </w:r>
      <w:r w:rsidRPr="00FE69C5">
        <w:rPr>
          <w:b/>
          <w:color w:val="FF0000"/>
        </w:rPr>
        <w:t>acceptable</w:t>
      </w:r>
      <w:r>
        <w:t>.</w:t>
      </w:r>
    </w:p>
    <w:p w:rsidR="00FE69C5" w:rsidRDefault="00052819" w:rsidP="004836DF">
      <w:pPr>
        <w:pStyle w:val="Heading2"/>
      </w:pPr>
      <w:r>
        <w:t>1.10.1</w:t>
      </w:r>
      <w:r>
        <w:tab/>
      </w:r>
      <w:r w:rsidR="00FE69C5">
        <w:t>Data Validation</w:t>
      </w:r>
    </w:p>
    <w:p w:rsidR="00FE69C5" w:rsidRDefault="00FE69C5" w:rsidP="00FE69C5">
      <w:pPr>
        <w:jc w:val="both"/>
      </w:pPr>
      <w:r>
        <w:rPr>
          <w:b/>
        </w:rPr>
        <w:t>Data validation</w:t>
      </w:r>
      <w:r>
        <w:t xml:space="preserve"> is the </w:t>
      </w:r>
      <w:r w:rsidRPr="00FE69C5">
        <w:rPr>
          <w:b/>
          <w:color w:val="FF0000"/>
        </w:rPr>
        <w:t>automated process</w:t>
      </w:r>
      <w:r w:rsidRPr="00FE69C5">
        <w:rPr>
          <w:color w:val="FF0000"/>
        </w:rPr>
        <w:t xml:space="preserve"> </w:t>
      </w:r>
      <w:r>
        <w:t xml:space="preserve">of checking the </w:t>
      </w:r>
      <w:r>
        <w:rPr>
          <w:b/>
        </w:rPr>
        <w:t>value of input data</w:t>
      </w:r>
      <w:r>
        <w:t xml:space="preserve"> by the computer system/program to ensure that values entered are </w:t>
      </w:r>
      <w:r w:rsidRPr="00FE69C5">
        <w:rPr>
          <w:b/>
          <w:color w:val="FF0000"/>
        </w:rPr>
        <w:t>acceptable/reasonable</w:t>
      </w:r>
      <w:r>
        <w:t xml:space="preserve">. This is to ensure that the user </w:t>
      </w:r>
      <w:r w:rsidRPr="00FE69C5">
        <w:rPr>
          <w:b/>
          <w:color w:val="00B050"/>
        </w:rPr>
        <w:t>does not</w:t>
      </w:r>
      <w:r w:rsidRPr="00FE69C5">
        <w:rPr>
          <w:color w:val="00B050"/>
        </w:rPr>
        <w:t xml:space="preserve"> </w:t>
      </w:r>
      <w:r w:rsidRPr="00FE69C5">
        <w:rPr>
          <w:b/>
          <w:color w:val="00B050"/>
        </w:rPr>
        <w:t>make a mistake</w:t>
      </w:r>
      <w:r w:rsidRPr="00FE69C5">
        <w:rPr>
          <w:color w:val="00B050"/>
        </w:rPr>
        <w:t xml:space="preserve"> </w:t>
      </w:r>
      <w:r>
        <w:t>when entering data into a system.</w:t>
      </w:r>
    </w:p>
    <w:p w:rsidR="00FE69C5" w:rsidRDefault="00FE69C5" w:rsidP="00FE69C5">
      <w:pPr>
        <w:jc w:val="both"/>
      </w:pPr>
      <w:r>
        <w:t xml:space="preserve">It involves using the </w:t>
      </w:r>
      <w:r>
        <w:rPr>
          <w:b/>
        </w:rPr>
        <w:t xml:space="preserve">properties of the data </w:t>
      </w:r>
      <w:r>
        <w:t xml:space="preserve">to identify and inputs that are </w:t>
      </w:r>
      <w:r>
        <w:rPr>
          <w:b/>
        </w:rPr>
        <w:t>obviously wrong</w:t>
      </w:r>
      <w:r>
        <w:t xml:space="preserve">, and only checks whether the data is </w:t>
      </w:r>
      <w:r>
        <w:rPr>
          <w:b/>
        </w:rPr>
        <w:t>reasonable enough</w:t>
      </w:r>
      <w:r>
        <w:t xml:space="preserve"> for the computer to accept.</w:t>
      </w:r>
    </w:p>
    <w:p w:rsidR="00FE69C5" w:rsidRDefault="00FE69C5" w:rsidP="00441428">
      <w:pPr>
        <w:pStyle w:val="ListParagraph"/>
        <w:numPr>
          <w:ilvl w:val="0"/>
          <w:numId w:val="10"/>
        </w:numPr>
        <w:jc w:val="both"/>
      </w:pPr>
      <w:r>
        <w:t xml:space="preserve">Allows the computer to </w:t>
      </w:r>
      <w:r w:rsidRPr="005E652D">
        <w:rPr>
          <w:b/>
          <w:color w:val="00B050"/>
        </w:rPr>
        <w:t>filter out obvious mistakes</w:t>
      </w:r>
      <w:r w:rsidRPr="005E652D">
        <w:rPr>
          <w:color w:val="00B050"/>
        </w:rPr>
        <w:t xml:space="preserve"> </w:t>
      </w:r>
      <w:r>
        <w:t>when entering the data.</w:t>
      </w:r>
      <w:r w:rsidR="005E652D">
        <w:t xml:space="preserve"> The data </w:t>
      </w:r>
      <w:r w:rsidR="005E652D">
        <w:rPr>
          <w:b/>
        </w:rPr>
        <w:t>cannot be processed</w:t>
      </w:r>
      <w:r w:rsidR="005E652D">
        <w:t xml:space="preserve"> until the validation succeeds.</w:t>
      </w:r>
    </w:p>
    <w:p w:rsidR="005E652D" w:rsidRDefault="005E652D" w:rsidP="00441428">
      <w:pPr>
        <w:pStyle w:val="ListParagraph"/>
        <w:numPr>
          <w:ilvl w:val="0"/>
          <w:numId w:val="11"/>
        </w:numPr>
        <w:jc w:val="both"/>
      </w:pPr>
      <w:r>
        <w:t xml:space="preserve">It </w:t>
      </w:r>
      <w:r w:rsidRPr="005E652D">
        <w:rPr>
          <w:b/>
          <w:color w:val="FF0000"/>
        </w:rPr>
        <w:t xml:space="preserve">cannot prove </w:t>
      </w:r>
      <w:r>
        <w:t xml:space="preserve">that the data entered is the </w:t>
      </w:r>
      <w:r w:rsidRPr="005E652D">
        <w:rPr>
          <w:b/>
          <w:color w:val="FF0000"/>
        </w:rPr>
        <w:t>actual value</w:t>
      </w:r>
      <w:r w:rsidRPr="005E652D">
        <w:rPr>
          <w:color w:val="FF0000"/>
        </w:rPr>
        <w:t xml:space="preserve"> </w:t>
      </w:r>
      <w:r>
        <w:t xml:space="preserve">the user </w:t>
      </w:r>
      <w:r w:rsidRPr="005E652D">
        <w:t>intended</w:t>
      </w:r>
      <w:r>
        <w:t>.</w:t>
      </w:r>
    </w:p>
    <w:p w:rsidR="005E652D" w:rsidRDefault="005E652D" w:rsidP="004836DF">
      <w:pPr>
        <w:pStyle w:val="Heading3"/>
      </w:pPr>
      <w:r>
        <w:t>Some Data Validation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E652D" w:rsidTr="005E652D">
        <w:trPr>
          <w:trHeight w:val="366"/>
        </w:trPr>
        <w:tc>
          <w:tcPr>
            <w:tcW w:w="2689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Type of Validation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jc w:val="center"/>
              <w:rPr>
                <w:b/>
              </w:rPr>
            </w:pPr>
            <w:r w:rsidRPr="005E652D">
              <w:rPr>
                <w:b/>
              </w:rPr>
              <w:t>Purpose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Presence Check</w:t>
            </w:r>
          </w:p>
        </w:tc>
        <w:tc>
          <w:tcPr>
            <w:tcW w:w="6327" w:type="dxa"/>
            <w:vAlign w:val="center"/>
          </w:tcPr>
          <w:p w:rsidR="005E652D" w:rsidRDefault="005E652D" w:rsidP="005E652D">
            <w:pPr>
              <w:spacing w:before="120" w:after="120"/>
              <w:jc w:val="both"/>
            </w:pPr>
            <w:r>
              <w:t xml:space="preserve">Checks whether data </w:t>
            </w:r>
            <w:r w:rsidRPr="005E652D">
              <w:rPr>
                <w:b/>
                <w:color w:val="FF0000"/>
              </w:rPr>
              <w:t>has been entered</w:t>
            </w:r>
            <w:r w:rsidRPr="005E652D">
              <w:rPr>
                <w:color w:val="FF0000"/>
              </w:rPr>
              <w:t xml:space="preserve"> </w:t>
            </w:r>
            <w:r>
              <w:t>into a field or not.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Existence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Checks whether a </w:t>
            </w:r>
            <w:r w:rsidRPr="005E652D">
              <w:rPr>
                <w:b/>
                <w:color w:val="FF0000"/>
              </w:rPr>
              <w:t xml:space="preserve">certain value is present </w:t>
            </w:r>
            <w:r>
              <w:t>in a specified area.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Type Check</w:t>
            </w:r>
          </w:p>
        </w:tc>
        <w:tc>
          <w:tcPr>
            <w:tcW w:w="6327" w:type="dxa"/>
            <w:vAlign w:val="center"/>
          </w:tcPr>
          <w:p w:rsidR="005E652D" w:rsidRPr="005E652D" w:rsidRDefault="005E652D" w:rsidP="005E652D">
            <w:pPr>
              <w:spacing w:before="120" w:after="120"/>
              <w:jc w:val="both"/>
            </w:pPr>
            <w:r>
              <w:t xml:space="preserve">Ensures that the data value is of a </w:t>
            </w:r>
            <w:r w:rsidRPr="005E652D">
              <w:rPr>
                <w:b/>
                <w:color w:val="FF0000"/>
              </w:rPr>
              <w:t>certain data type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Length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data has the </w:t>
            </w:r>
            <w:r w:rsidRPr="00A10E01">
              <w:rPr>
                <w:b/>
                <w:color w:val="FF0000"/>
              </w:rPr>
              <w:t>correct number of characters</w:t>
            </w:r>
            <w:r>
              <w:t xml:space="preserve">. It can make sure either a </w:t>
            </w:r>
            <w:r w:rsidRPr="00A10E01">
              <w:rPr>
                <w:b/>
                <w:color w:val="00B050"/>
              </w:rPr>
              <w:t>minimum</w:t>
            </w:r>
            <w:r w:rsidRPr="00A10E01">
              <w:rPr>
                <w:color w:val="00B050"/>
              </w:rPr>
              <w:t xml:space="preserve"> </w:t>
            </w:r>
            <w:r>
              <w:t xml:space="preserve">or </w:t>
            </w:r>
            <w:r w:rsidRPr="00A10E01">
              <w:rPr>
                <w:b/>
                <w:color w:val="00B050"/>
              </w:rPr>
              <w:t>maximum</w:t>
            </w:r>
            <w:r w:rsidRPr="00A10E01">
              <w:rPr>
                <w:color w:val="00B050"/>
              </w:rPr>
              <w:t xml:space="preserve"> </w:t>
            </w:r>
            <w:r>
              <w:t>number of characters is entered.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Range Check</w:t>
            </w:r>
          </w:p>
        </w:tc>
        <w:tc>
          <w:tcPr>
            <w:tcW w:w="6327" w:type="dxa"/>
            <w:vAlign w:val="center"/>
          </w:tcPr>
          <w:p w:rsidR="005E652D" w:rsidRDefault="00A10E01" w:rsidP="00A10E01">
            <w:pPr>
              <w:spacing w:before="120" w:after="120"/>
            </w:pPr>
            <w:r>
              <w:t xml:space="preserve">Ensures that the data value is </w:t>
            </w:r>
            <w:r w:rsidRPr="00A10E01">
              <w:rPr>
                <w:b/>
                <w:color w:val="FF0000"/>
              </w:rPr>
              <w:t>within a pre-determined range</w:t>
            </w:r>
            <w:r>
              <w:t>.</w:t>
            </w:r>
          </w:p>
        </w:tc>
      </w:tr>
      <w:tr w:rsidR="005E652D" w:rsidTr="005E652D">
        <w:trPr>
          <w:trHeight w:val="602"/>
        </w:trPr>
        <w:tc>
          <w:tcPr>
            <w:tcW w:w="2689" w:type="dxa"/>
            <w:vAlign w:val="center"/>
          </w:tcPr>
          <w:p w:rsidR="005E652D" w:rsidRDefault="005E652D" w:rsidP="005E652D">
            <w:pPr>
              <w:jc w:val="center"/>
            </w:pPr>
            <w:r>
              <w:t>Format Check</w:t>
            </w:r>
          </w:p>
        </w:tc>
        <w:tc>
          <w:tcPr>
            <w:tcW w:w="6327" w:type="dxa"/>
            <w:vAlign w:val="center"/>
          </w:tcPr>
          <w:p w:rsidR="005E652D" w:rsidRPr="00A10E01" w:rsidRDefault="00A10E01" w:rsidP="00A10E01">
            <w:pPr>
              <w:spacing w:before="180" w:after="180"/>
              <w:jc w:val="both"/>
            </w:pPr>
            <w:r>
              <w:t xml:space="preserve">Ensures that the </w:t>
            </w:r>
            <w:r>
              <w:rPr>
                <w:b/>
              </w:rPr>
              <w:t>individual characters</w:t>
            </w:r>
            <w:r>
              <w:t xml:space="preserve"> that make up the data is valid, and the data item matches a previously determined </w:t>
            </w:r>
            <w:r w:rsidRPr="00A10E01">
              <w:rPr>
                <w:b/>
                <w:color w:val="FF0000"/>
              </w:rPr>
              <w:t>format/pattern</w:t>
            </w:r>
            <w:r w:rsidRPr="00A10E01">
              <w:rPr>
                <w:color w:val="FF0000"/>
              </w:rPr>
              <w:t xml:space="preserve"> </w:t>
            </w:r>
            <w:r>
              <w:t>with certain characters having certain values.</w:t>
            </w:r>
          </w:p>
        </w:tc>
      </w:tr>
    </w:tbl>
    <w:p w:rsidR="005E652D" w:rsidRDefault="00014609" w:rsidP="004836DF">
      <w:pPr>
        <w:pStyle w:val="Heading3"/>
      </w:pPr>
      <w:r>
        <w:lastRenderedPageBreak/>
        <w:t>Check Digit</w:t>
      </w:r>
    </w:p>
    <w:p w:rsidR="00014609" w:rsidRDefault="00014609" w:rsidP="00014609">
      <w:pPr>
        <w:jc w:val="both"/>
      </w:pPr>
      <w:r>
        <w:t xml:space="preserve">A </w:t>
      </w:r>
      <w:r>
        <w:rPr>
          <w:b/>
        </w:rPr>
        <w:t xml:space="preserve">check digit </w:t>
      </w:r>
      <w:r>
        <w:t xml:space="preserve">is an </w:t>
      </w:r>
      <w:r w:rsidRPr="00014609">
        <w:rPr>
          <w:b/>
          <w:color w:val="FF0000"/>
        </w:rPr>
        <w:t>extra digit</w:t>
      </w:r>
      <w:r w:rsidRPr="00014609">
        <w:rPr>
          <w:color w:val="FF0000"/>
        </w:rPr>
        <w:t xml:space="preserve"> </w:t>
      </w:r>
      <w:r>
        <w:t xml:space="preserve">added to the end of a numeric code. It is determined by the </w:t>
      </w:r>
      <w:r w:rsidRPr="00014609">
        <w:rPr>
          <w:b/>
          <w:color w:val="00B050"/>
        </w:rPr>
        <w:t>value</w:t>
      </w:r>
      <w:r w:rsidRPr="00014609">
        <w:rPr>
          <w:color w:val="00B050"/>
        </w:rPr>
        <w:t xml:space="preserve"> </w:t>
      </w:r>
      <w:r>
        <w:t xml:space="preserve">and the </w:t>
      </w:r>
      <w:r w:rsidRPr="00014609">
        <w:rPr>
          <w:b/>
          <w:color w:val="00B050"/>
        </w:rPr>
        <w:t>positioning</w:t>
      </w:r>
      <w:r w:rsidRPr="00014609">
        <w:rPr>
          <w:color w:val="00B050"/>
        </w:rPr>
        <w:t xml:space="preserve"> </w:t>
      </w:r>
      <w:r>
        <w:t xml:space="preserve">of all other digits: any given code has only </w:t>
      </w:r>
      <w:r w:rsidRPr="00014609">
        <w:rPr>
          <w:b/>
        </w:rPr>
        <w:t>one check digit</w:t>
      </w:r>
      <w:r>
        <w:t>.</w:t>
      </w:r>
    </w:p>
    <w:p w:rsidR="00014609" w:rsidRDefault="00014609" w:rsidP="00014609">
      <w:pPr>
        <w:pStyle w:val="Heading4"/>
        <w:rPr>
          <w:i w:val="0"/>
        </w:rPr>
      </w:pPr>
      <w:r>
        <w:rPr>
          <w:i w:val="0"/>
        </w:rPr>
        <w:t>Modulo 11</w:t>
      </w:r>
    </w:p>
    <w:p w:rsidR="00014609" w:rsidRDefault="00014609" w:rsidP="002864B5">
      <w:pPr>
        <w:jc w:val="both"/>
      </w:pPr>
      <w:r>
        <w:t xml:space="preserve">A common method to use check digits for data validation is using </w:t>
      </w:r>
      <w:r w:rsidRPr="00014609">
        <w:rPr>
          <w:b/>
        </w:rPr>
        <w:t>weighted modulus computation</w:t>
      </w:r>
      <w:r>
        <w:t xml:space="preserve"> for the check digit.</w:t>
      </w:r>
    </w:p>
    <w:p w:rsidR="002864B5" w:rsidRDefault="002864B5" w:rsidP="002864B5">
      <w:r>
        <w:t>For example, the tens digit may have a weight of 2, etc.</w:t>
      </w:r>
    </w:p>
    <w:p w:rsidR="00A04D52" w:rsidRDefault="00A04D52">
      <w:pPr>
        <w:rPr>
          <w:b/>
        </w:rPr>
      </w:pPr>
      <w:r w:rsidRPr="00A04D52">
        <w:rPr>
          <w:b/>
        </w:rPr>
        <w:t>For example:</w:t>
      </w:r>
      <w:r w:rsidR="002864B5">
        <w:rPr>
          <w:b/>
        </w:rPr>
        <w:t xml:space="preserve"> Check whether 123846 is a valid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78"/>
        <w:gridCol w:w="1078"/>
        <w:gridCol w:w="1078"/>
        <w:gridCol w:w="1078"/>
        <w:gridCol w:w="1078"/>
        <w:gridCol w:w="1079"/>
      </w:tblGrid>
      <w:tr w:rsidR="00A04D52" w:rsidTr="002864B5">
        <w:tc>
          <w:tcPr>
            <w:tcW w:w="2547" w:type="dxa"/>
          </w:tcPr>
          <w:p w:rsidR="00A04D52" w:rsidRPr="002864B5" w:rsidRDefault="00A04D52" w:rsidP="002864B5">
            <w:pPr>
              <w:jc w:val="right"/>
              <w:rPr>
                <w:b/>
              </w:rPr>
            </w:pPr>
            <w:r w:rsidRPr="002864B5">
              <w:rPr>
                <w:b/>
              </w:rPr>
              <w:t>Position</w:t>
            </w:r>
            <w:r w:rsidR="002864B5">
              <w:rPr>
                <w:b/>
              </w:rPr>
              <w:t xml:space="preserve">    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5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</w:tr>
      <w:tr w:rsidR="00A04D52" w:rsidTr="002864B5">
        <w:tc>
          <w:tcPr>
            <w:tcW w:w="2547" w:type="dxa"/>
          </w:tcPr>
          <w:p w:rsidR="00A04D52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1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3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8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</w:pPr>
            <w:r w:rsidRPr="002864B5">
              <w:t>4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</w:pPr>
            <w:r>
              <w:t>6</w:t>
            </w:r>
          </w:p>
        </w:tc>
      </w:tr>
      <w:tr w:rsidR="00A04D52" w:rsidTr="002864B5">
        <w:tc>
          <w:tcPr>
            <w:tcW w:w="2547" w:type="dxa"/>
          </w:tcPr>
          <w:p w:rsidR="00A04D52" w:rsidRDefault="00A04D52" w:rsidP="002864B5">
            <w:pPr>
              <w:jc w:val="right"/>
              <w:rPr>
                <w:b/>
              </w:rPr>
            </w:pPr>
            <w:r>
              <w:rPr>
                <w:b/>
              </w:rPr>
              <w:t xml:space="preserve">Position × </w:t>
            </w:r>
            <w:r w:rsidR="002864B5">
              <w:rPr>
                <w:b/>
              </w:rPr>
              <w:t>Digit 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6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10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12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24</w:t>
            </w:r>
          </w:p>
        </w:tc>
        <w:tc>
          <w:tcPr>
            <w:tcW w:w="1078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 w:rsidRPr="002864B5">
              <w:rPr>
                <w:b/>
              </w:rPr>
              <w:t>8</w:t>
            </w:r>
          </w:p>
        </w:tc>
        <w:tc>
          <w:tcPr>
            <w:tcW w:w="1079" w:type="dxa"/>
          </w:tcPr>
          <w:p w:rsidR="00A04D52" w:rsidRP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864B5" w:rsidTr="000B1550">
        <w:tc>
          <w:tcPr>
            <w:tcW w:w="2547" w:type="dxa"/>
          </w:tcPr>
          <w:p w:rsidR="002864B5" w:rsidRDefault="002864B5" w:rsidP="002864B5">
            <w:pPr>
              <w:jc w:val="right"/>
              <w:rPr>
                <w:b/>
              </w:rPr>
            </w:pPr>
            <w:r>
              <w:rPr>
                <w:b/>
              </w:rPr>
              <w:t>Total </w:t>
            </w:r>
          </w:p>
        </w:tc>
        <w:tc>
          <w:tcPr>
            <w:tcW w:w="5390" w:type="dxa"/>
            <w:gridSpan w:val="5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079" w:type="dxa"/>
          </w:tcPr>
          <w:p w:rsidR="002864B5" w:rsidRDefault="002864B5" w:rsidP="002864B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2864B5" w:rsidRDefault="002864B5" w:rsidP="002864B5">
      <w:pPr>
        <w:spacing w:before="240"/>
        <w:jc w:val="both"/>
      </w:pPr>
      <w:r>
        <w:t xml:space="preserve">Since the total weighted sum of the digits is a </w:t>
      </w:r>
      <w:r>
        <w:rPr>
          <w:b/>
        </w:rPr>
        <w:t>multiple of 11</w:t>
      </w:r>
      <w:r>
        <w:t xml:space="preserve">, the code </w:t>
      </w:r>
      <w:r w:rsidRPr="002864B5">
        <w:rPr>
          <w:b/>
        </w:rPr>
        <w:t>123846</w:t>
      </w:r>
      <w:r>
        <w:t xml:space="preserve"> is valid.</w:t>
      </w:r>
    </w:p>
    <w:p w:rsidR="002864B5" w:rsidRDefault="002864B5" w:rsidP="002864B5">
      <w:pPr>
        <w:spacing w:before="240"/>
        <w:jc w:val="both"/>
        <w:rPr>
          <w:b/>
        </w:rPr>
      </w:pPr>
      <w:r>
        <w:rPr>
          <w:b/>
        </w:rPr>
        <w:t>For example: Find the check digit for 18956.</w:t>
      </w:r>
    </w:p>
    <w:p w:rsidR="00356E6B" w:rsidRDefault="002864B5" w:rsidP="002864B5">
      <w:pPr>
        <w:tabs>
          <w:tab w:val="left" w:pos="2127"/>
          <w:tab w:val="left" w:pos="2694"/>
        </w:tabs>
        <w:jc w:val="both"/>
      </w:pPr>
      <w:r>
        <w:t>To find the check digit, find the weighted sum of all the digits like this:</w:t>
      </w:r>
      <w:r>
        <w:br/>
      </w:r>
      <w:r>
        <w:rPr>
          <w:b/>
        </w:rPr>
        <w:t>Weighted Sum</w:t>
      </w:r>
      <w:r>
        <w:tab/>
        <w:t>=</w:t>
      </w:r>
      <w:r>
        <w:tab/>
        <w:t>(1 × 6) + (8 × 5) + (9 × 4) + (5 × 3) + (6 × 2)</w:t>
      </w:r>
      <w:r>
        <w:br/>
      </w:r>
      <w:r>
        <w:tab/>
        <w:t>=</w:t>
      </w:r>
      <w:r>
        <w:tab/>
        <w:t>6 + 40 + 36 + 15 + 12</w:t>
      </w:r>
      <w:r>
        <w:br/>
      </w:r>
      <w:r>
        <w:tab/>
        <w:t>=</w:t>
      </w:r>
      <w:r>
        <w:tab/>
      </w:r>
      <w:r w:rsidR="00356E6B">
        <w:t>109</w:t>
      </w:r>
    </w:p>
    <w:p w:rsidR="00356E6B" w:rsidRDefault="00356E6B" w:rsidP="00356E6B">
      <w:pPr>
        <w:tabs>
          <w:tab w:val="left" w:pos="2127"/>
          <w:tab w:val="left" w:pos="2694"/>
        </w:tabs>
        <w:spacing w:after="0"/>
        <w:jc w:val="both"/>
        <w:rPr>
          <w:b/>
        </w:rPr>
      </w:pPr>
      <w:r>
        <w:t xml:space="preserve">Then, find the weighed sum </w:t>
      </w:r>
      <w:r>
        <w:rPr>
          <w:b/>
        </w:rPr>
        <w:t>modulo 11: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  <w:r>
        <w:rPr>
          <w:b/>
        </w:rPr>
        <w:t>Check Digit</w:t>
      </w:r>
      <w:r>
        <w:rPr>
          <w:b/>
        </w:rPr>
        <w:tab/>
      </w:r>
      <w:r>
        <w:t>=</w:t>
      </w:r>
      <w:r>
        <w:tab/>
        <w:t xml:space="preserve">109 </w:t>
      </w:r>
      <w:r>
        <w:tab/>
        <w:t xml:space="preserve">% </w:t>
      </w:r>
      <w:r>
        <w:tab/>
        <w:t>11</w:t>
      </w:r>
      <w:r>
        <w:br/>
        <w:t>=</w:t>
      </w:r>
      <w:r>
        <w:tab/>
        <w:t>10</w:t>
      </w:r>
      <w:r>
        <w:tab/>
      </w:r>
      <w:r w:rsidRPr="00356E6B">
        <w:rPr>
          <w:rFonts w:ascii="Cambria Math" w:eastAsia="Arial Unicode MS" w:hAnsi="Cambria Math" w:cs="Cambria Math"/>
        </w:rPr>
        <w:t>⇒</w:t>
      </w:r>
      <w:r>
        <w:tab/>
      </w:r>
      <w:r w:rsidRPr="00356E6B">
        <w:rPr>
          <w:b/>
        </w:rPr>
        <w:t>X</w:t>
      </w:r>
    </w:p>
    <w:p w:rsidR="00356E6B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  <w:rPr>
          <w:b/>
        </w:rPr>
      </w:pPr>
    </w:p>
    <w:p w:rsidR="00A04D52" w:rsidRPr="002864B5" w:rsidRDefault="00356E6B" w:rsidP="00356E6B">
      <w:pPr>
        <w:tabs>
          <w:tab w:val="left" w:pos="2127"/>
          <w:tab w:val="left" w:pos="2694"/>
          <w:tab w:val="left" w:pos="3402"/>
          <w:tab w:val="left" w:pos="3969"/>
        </w:tabs>
        <w:spacing w:after="0"/>
        <w:ind w:left="2127" w:hanging="2127"/>
      </w:pPr>
      <w:r>
        <w:t xml:space="preserve">Therefore, the check digit for 18956 is X, and </w:t>
      </w:r>
      <w:r>
        <w:rPr>
          <w:b/>
        </w:rPr>
        <w:t>18956X</w:t>
      </w:r>
      <w:r>
        <w:t xml:space="preserve"> is the code.</w:t>
      </w:r>
      <w:r w:rsidR="00A04D52" w:rsidRPr="00A04D52">
        <w:rPr>
          <w:b/>
        </w:rPr>
        <w:br w:type="page"/>
      </w:r>
    </w:p>
    <w:p w:rsidR="00014609" w:rsidRDefault="00052819" w:rsidP="004836DF">
      <w:pPr>
        <w:pStyle w:val="Heading2"/>
      </w:pPr>
      <w:r>
        <w:lastRenderedPageBreak/>
        <w:t>1.10.2</w:t>
      </w:r>
      <w:r>
        <w:tab/>
      </w:r>
      <w:r w:rsidR="00014609">
        <w:t>Data Verification</w:t>
      </w:r>
    </w:p>
    <w:p w:rsidR="00014609" w:rsidRPr="00014609" w:rsidRDefault="00014609" w:rsidP="00014609">
      <w:pPr>
        <w:jc w:val="both"/>
      </w:pPr>
      <w:r>
        <w:rPr>
          <w:b/>
        </w:rPr>
        <w:t>Data verification</w:t>
      </w:r>
      <w:r>
        <w:t xml:space="preserve"> is the </w:t>
      </w:r>
      <w:r>
        <w:rPr>
          <w:b/>
        </w:rPr>
        <w:t>process</w:t>
      </w:r>
      <w:r>
        <w:t xml:space="preserve"> of ensuring that the data entered is </w:t>
      </w:r>
      <w:r w:rsidRPr="00014609">
        <w:rPr>
          <w:b/>
          <w:color w:val="FF0000"/>
        </w:rPr>
        <w:t>correct</w:t>
      </w:r>
      <w:r w:rsidRPr="00014609">
        <w:rPr>
          <w:color w:val="FF0000"/>
        </w:rPr>
        <w:t xml:space="preserve"> </w:t>
      </w:r>
      <w:r>
        <w:t xml:space="preserve">and is </w:t>
      </w:r>
      <w:r w:rsidRPr="00014609">
        <w:rPr>
          <w:b/>
          <w:color w:val="FF0000"/>
        </w:rPr>
        <w:t>what the user intended</w:t>
      </w:r>
      <w:r>
        <w:t xml:space="preserve">, such that there are no </w:t>
      </w:r>
      <w:r w:rsidRPr="00014609">
        <w:rPr>
          <w:b/>
          <w:color w:val="7030A0"/>
        </w:rPr>
        <w:t>transcription errors</w:t>
      </w:r>
      <w:r w:rsidRPr="00014609">
        <w:rPr>
          <w:color w:val="7030A0"/>
        </w:rPr>
        <w:t xml:space="preserve"> </w:t>
      </w:r>
      <w:r>
        <w:t xml:space="preserve">or </w:t>
      </w:r>
      <w:r>
        <w:rPr>
          <w:b/>
          <w:color w:val="7030A0"/>
        </w:rPr>
        <w:t>transposition</w:t>
      </w:r>
      <w:r w:rsidRPr="00014609">
        <w:rPr>
          <w:b/>
          <w:color w:val="7030A0"/>
        </w:rPr>
        <w:t xml:space="preserve"> errors</w:t>
      </w:r>
      <w:r>
        <w:t>.</w:t>
      </w:r>
    </w:p>
    <w:p w:rsidR="00564D62" w:rsidRDefault="00700E97" w:rsidP="004836DF">
      <w:pPr>
        <w:pStyle w:val="Heading3"/>
      </w:pPr>
      <w:r>
        <w:t>Transcription Error</w:t>
      </w:r>
    </w:p>
    <w:p w:rsidR="00700E97" w:rsidRDefault="00700E97" w:rsidP="00700E97">
      <w:pPr>
        <w:jc w:val="both"/>
      </w:pPr>
      <w:r>
        <w:t xml:space="preserve">A </w:t>
      </w:r>
      <w:r>
        <w:rPr>
          <w:b/>
        </w:rPr>
        <w:t>transcription error</w:t>
      </w:r>
      <w:r>
        <w:t xml:space="preserve"> is an error that is commonly made by </w:t>
      </w:r>
      <w:r>
        <w:rPr>
          <w:b/>
        </w:rPr>
        <w:t>human operators</w:t>
      </w:r>
      <w:r>
        <w:t xml:space="preserve"> and </w:t>
      </w:r>
      <w:r>
        <w:rPr>
          <w:b/>
        </w:rPr>
        <w:t>Optical Character Recognition (OCR)</w:t>
      </w:r>
      <w:r>
        <w:t xml:space="preserve"> programs, in which the </w:t>
      </w:r>
      <w:r w:rsidRPr="00700E97">
        <w:rPr>
          <w:b/>
          <w:color w:val="FF0000"/>
        </w:rPr>
        <w:t>wrong character is entered</w:t>
      </w:r>
      <w:r>
        <w:t xml:space="preserve"> in a certain field. It can be caused by people </w:t>
      </w:r>
      <w:r w:rsidRPr="00700E97">
        <w:rPr>
          <w:b/>
          <w:color w:val="00B050"/>
        </w:rPr>
        <w:t>typing wrongly</w:t>
      </w:r>
      <w:r w:rsidRPr="00700E97">
        <w:rPr>
          <w:color w:val="00B050"/>
        </w:rPr>
        <w:t xml:space="preserve"> </w:t>
      </w:r>
      <w:r>
        <w:t xml:space="preserve">or when OCR systems </w:t>
      </w:r>
      <w:r w:rsidRPr="00700E97">
        <w:rPr>
          <w:b/>
          <w:color w:val="00B050"/>
        </w:rPr>
        <w:t>wrongly recognise the characters</w:t>
      </w:r>
      <w:r w:rsidRPr="00700E97">
        <w:rPr>
          <w:color w:val="00B050"/>
        </w:rPr>
        <w:t xml:space="preserve"> </w:t>
      </w:r>
      <w:r>
        <w:t>due to paper being crumpled or being in an unusual font.</w:t>
      </w:r>
    </w:p>
    <w:p w:rsidR="00700E97" w:rsidRDefault="00700E97" w:rsidP="007421DC">
      <w:pPr>
        <w:tabs>
          <w:tab w:val="center" w:pos="4536"/>
        </w:tabs>
        <w:spacing w:after="240"/>
        <w:jc w:val="both"/>
      </w:pPr>
      <w:r>
        <w:t xml:space="preserve">eg: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</w:t>
      </w:r>
      <w:r w:rsidRPr="00700E97">
        <w:rPr>
          <w:b/>
        </w:rPr>
        <w:t>o</w:t>
      </w:r>
      <w:r>
        <w:rPr>
          <w:b/>
        </w:rPr>
        <w:t xml:space="preserve"> W</w:t>
      </w:r>
      <w:r w:rsidRPr="008C33E5">
        <w:rPr>
          <w:b/>
          <w:color w:val="FF0000"/>
        </w:rPr>
        <w:t>o</w:t>
      </w:r>
      <w:r>
        <w:rPr>
          <w:b/>
        </w:rPr>
        <w:t xml:space="preserve">rld!                    </w:t>
      </w:r>
      <w:r>
        <w:t xml:space="preserve">vs                    </w:t>
      </w:r>
      <w:r w:rsidRPr="00700E97">
        <w:rPr>
          <w:b/>
        </w:rPr>
        <w:t>Hel</w:t>
      </w:r>
      <w:r w:rsidRPr="008C33E5">
        <w:rPr>
          <w:b/>
          <w:color w:val="C00000"/>
        </w:rPr>
        <w:t>k</w:t>
      </w:r>
      <w:r w:rsidRPr="00700E97">
        <w:rPr>
          <w:b/>
        </w:rPr>
        <w:t>o W</w:t>
      </w:r>
      <w:r w:rsidRPr="008C33E5">
        <w:rPr>
          <w:b/>
          <w:color w:val="FF0000"/>
        </w:rPr>
        <w:t>i</w:t>
      </w:r>
      <w:r w:rsidRPr="00700E97">
        <w:rPr>
          <w:b/>
        </w:rPr>
        <w:t>rld!</w:t>
      </w:r>
    </w:p>
    <w:p w:rsidR="00700E97" w:rsidRDefault="00700E97" w:rsidP="004836DF">
      <w:pPr>
        <w:pStyle w:val="Heading3"/>
      </w:pPr>
      <w:r>
        <w:t>Transposition Error</w:t>
      </w:r>
    </w:p>
    <w:p w:rsidR="007421DC" w:rsidRDefault="00700E97" w:rsidP="007421DC">
      <w:pPr>
        <w:jc w:val="both"/>
      </w:pPr>
      <w:r>
        <w:t xml:space="preserve">A </w:t>
      </w:r>
      <w:r>
        <w:rPr>
          <w:b/>
        </w:rPr>
        <w:t>transposition error</w:t>
      </w:r>
      <w:r>
        <w:t xml:space="preserve"> is an error whereby the </w:t>
      </w:r>
      <w:r w:rsidRPr="00700E97">
        <w:rPr>
          <w:b/>
          <w:color w:val="FF0000"/>
        </w:rPr>
        <w:t>positions</w:t>
      </w:r>
      <w:r w:rsidRPr="00700E97">
        <w:rPr>
          <w:color w:val="FF0000"/>
        </w:rPr>
        <w:t xml:space="preserve"> </w:t>
      </w:r>
      <w:r>
        <w:t xml:space="preserve">of the characters entered in a field is </w:t>
      </w:r>
      <w:r w:rsidRPr="00700E97">
        <w:rPr>
          <w:b/>
          <w:color w:val="FF0000"/>
        </w:rPr>
        <w:t>swapped</w:t>
      </w:r>
      <w:r w:rsidRPr="00700E97">
        <w:rPr>
          <w:color w:val="FF0000"/>
        </w:rPr>
        <w:t xml:space="preserve"> </w:t>
      </w:r>
      <w:r>
        <w:t xml:space="preserve">or </w:t>
      </w:r>
      <w:r w:rsidRPr="00700E97">
        <w:rPr>
          <w:b/>
          <w:color w:val="FF0000"/>
        </w:rPr>
        <w:t>switched places</w:t>
      </w:r>
      <w:r>
        <w:t xml:space="preserve">. It usually comes from people </w:t>
      </w:r>
      <w:r w:rsidR="007421DC">
        <w:t>touch typing such that one character is entered before the other.</w:t>
      </w:r>
      <w:r w:rsidR="007421DC" w:rsidRPr="007421DC">
        <w:t xml:space="preserve"> </w:t>
      </w:r>
    </w:p>
    <w:p w:rsidR="007421DC" w:rsidRDefault="007421DC" w:rsidP="007421DC">
      <w:pPr>
        <w:tabs>
          <w:tab w:val="center" w:pos="4536"/>
        </w:tabs>
        <w:spacing w:after="240"/>
        <w:jc w:val="both"/>
      </w:pPr>
      <w:r>
        <w:t xml:space="preserve">eg: </w:t>
      </w:r>
      <w:r>
        <w:tab/>
      </w:r>
      <w:r w:rsidRPr="00700E97">
        <w:rPr>
          <w:b/>
        </w:rPr>
        <w:t>Hel</w:t>
      </w:r>
      <w:r w:rsidRPr="008C33E5">
        <w:rPr>
          <w:b/>
          <w:color w:val="C00000"/>
        </w:rPr>
        <w:t>lo</w:t>
      </w:r>
      <w:r>
        <w:rPr>
          <w:b/>
        </w:rPr>
        <w:t xml:space="preserve"> W</w:t>
      </w:r>
      <w:r w:rsidRPr="008C33E5">
        <w:rPr>
          <w:b/>
          <w:color w:val="FF0000"/>
        </w:rPr>
        <w:t>or</w:t>
      </w:r>
      <w:r>
        <w:rPr>
          <w:b/>
        </w:rPr>
        <w:t xml:space="preserve">ld!                    </w:t>
      </w:r>
      <w:r>
        <w:t xml:space="preserve">vs                    </w:t>
      </w:r>
      <w:r>
        <w:rPr>
          <w:b/>
        </w:rPr>
        <w:t>Hel</w:t>
      </w:r>
      <w:r w:rsidRPr="008C33E5">
        <w:rPr>
          <w:b/>
          <w:color w:val="C00000"/>
        </w:rPr>
        <w:t>ol</w:t>
      </w:r>
      <w:r>
        <w:rPr>
          <w:b/>
        </w:rPr>
        <w:t xml:space="preserve"> W</w:t>
      </w:r>
      <w:r w:rsidRPr="008C33E5">
        <w:rPr>
          <w:b/>
          <w:color w:val="FF0000"/>
        </w:rPr>
        <w:t>ro</w:t>
      </w:r>
      <w:r w:rsidRPr="00700E97">
        <w:rPr>
          <w:b/>
        </w:rPr>
        <w:t>ld!</w:t>
      </w:r>
    </w:p>
    <w:p w:rsidR="00700E97" w:rsidRPr="00A43B26" w:rsidRDefault="007421DC" w:rsidP="004836DF">
      <w:pPr>
        <w:pStyle w:val="Heading3"/>
      </w:pPr>
      <w:r>
        <w:t>Double Entry</w:t>
      </w:r>
      <w:r w:rsidR="00A43B26">
        <w:tab/>
        <w:t xml:space="preserve">(more information on </w:t>
      </w:r>
      <w:r w:rsidR="00A43B26" w:rsidRPr="00A43B26">
        <w:t>page 24</w:t>
      </w:r>
      <w:r w:rsidR="00A43B26">
        <w:t>)</w:t>
      </w:r>
    </w:p>
    <w:p w:rsidR="00A04D52" w:rsidRDefault="007421DC" w:rsidP="007421DC">
      <w:pPr>
        <w:jc w:val="both"/>
      </w:pPr>
      <w:r>
        <w:rPr>
          <w:b/>
        </w:rPr>
        <w:t>Double entry</w:t>
      </w:r>
      <w:r>
        <w:t xml:space="preserve"> is a method of data verification where the data is </w:t>
      </w:r>
      <w:r w:rsidRPr="001D4AA1">
        <w:rPr>
          <w:b/>
          <w:color w:val="FF0000"/>
        </w:rPr>
        <w:t xml:space="preserve">re-entered </w:t>
      </w:r>
      <w:r>
        <w:t xml:space="preserve">into the same system, preferably by a different operator. This helps to spot the </w:t>
      </w:r>
      <w:r w:rsidRPr="001D4AA1">
        <w:rPr>
          <w:b/>
          <w:color w:val="7030A0"/>
        </w:rPr>
        <w:t xml:space="preserve">transcription </w:t>
      </w:r>
      <w:r>
        <w:t xml:space="preserve">and </w:t>
      </w:r>
      <w:r w:rsidRPr="001D4AA1">
        <w:rPr>
          <w:b/>
          <w:color w:val="7030A0"/>
        </w:rPr>
        <w:t>transposition errors</w:t>
      </w:r>
      <w:r w:rsidRPr="001D4AA1">
        <w:rPr>
          <w:color w:val="7030A0"/>
        </w:rPr>
        <w:t xml:space="preserve"> </w:t>
      </w:r>
      <w:r>
        <w:t xml:space="preserve">that have been made when the data was </w:t>
      </w:r>
      <w:r w:rsidRPr="007421DC">
        <w:rPr>
          <w:b/>
        </w:rPr>
        <w:t>entered</w:t>
      </w:r>
      <w:r>
        <w:t xml:space="preserve"> into the system. </w:t>
      </w:r>
      <w:r w:rsidR="001D4AA1">
        <w:t xml:space="preserve">If there is a discrepancy between the data entered between the first time and the second time, there is a transcription or transposition error that has been made by one of the two operators. The errors can then be </w:t>
      </w:r>
      <w:r w:rsidR="001D4AA1" w:rsidRPr="001D4AA1">
        <w:rPr>
          <w:b/>
          <w:color w:val="FF0000"/>
        </w:rPr>
        <w:t xml:space="preserve">checked </w:t>
      </w:r>
      <w:r w:rsidR="001D4AA1">
        <w:t xml:space="preserve">and then </w:t>
      </w:r>
      <w:r w:rsidR="001D4AA1" w:rsidRPr="001D4AA1">
        <w:rPr>
          <w:b/>
          <w:color w:val="FF0000"/>
        </w:rPr>
        <w:t>corrected</w:t>
      </w:r>
      <w:r w:rsidR="001D4AA1" w:rsidRPr="001D4AA1">
        <w:rPr>
          <w:color w:val="FF0000"/>
        </w:rPr>
        <w:t xml:space="preserve"> </w:t>
      </w:r>
      <w:r w:rsidR="001D4AA1">
        <w:t>manually.</w:t>
      </w:r>
    </w:p>
    <w:p w:rsidR="00A04D52" w:rsidRDefault="00A04D52" w:rsidP="004836DF">
      <w:pPr>
        <w:pStyle w:val="Heading1"/>
      </w:pPr>
      <w:r>
        <w:t>1.</w:t>
      </w:r>
      <w:r w:rsidR="00052819">
        <w:t>11</w:t>
      </w:r>
      <w:r w:rsidR="00052819">
        <w:tab/>
      </w:r>
      <w:r>
        <w:t>Character Sets</w:t>
      </w:r>
    </w:p>
    <w:p w:rsidR="00A04D52" w:rsidRDefault="00A04D52" w:rsidP="00A04D52">
      <w:pPr>
        <w:jc w:val="both"/>
      </w:pPr>
      <w:r>
        <w:t xml:space="preserve">In order to store characters in a computer, it has to be represented as </w:t>
      </w:r>
      <w:r w:rsidRPr="00A04D52">
        <w:rPr>
          <w:b/>
          <w:color w:val="FF0000"/>
        </w:rPr>
        <w:t>binary data</w:t>
      </w:r>
      <w:r>
        <w:rPr>
          <w:rStyle w:val="FootnoteReference"/>
          <w:b/>
          <w:color w:val="FF0000"/>
        </w:rPr>
        <w:footnoteReference w:id="2"/>
      </w:r>
      <w:r w:rsidRPr="00A04D52">
        <w:t xml:space="preserve"> </w:t>
      </w:r>
      <w:r>
        <w:t xml:space="preserve">with a </w:t>
      </w:r>
      <w:r w:rsidRPr="00A04D52">
        <w:rPr>
          <w:b/>
        </w:rPr>
        <w:t>specific binary number</w:t>
      </w:r>
      <w:r>
        <w:t xml:space="preserve"> representing a </w:t>
      </w:r>
      <w:r w:rsidRPr="00A04D52">
        <w:rPr>
          <w:b/>
        </w:rPr>
        <w:t>specific character</w:t>
      </w:r>
      <w:r>
        <w:t>.</w:t>
      </w:r>
    </w:p>
    <w:p w:rsidR="00A04D52" w:rsidRDefault="00A04D52" w:rsidP="004836DF">
      <w:pPr>
        <w:pStyle w:val="Heading3"/>
      </w:pPr>
      <w:r>
        <w:t>ASCII &amp; Unicode</w:t>
      </w:r>
    </w:p>
    <w:p w:rsidR="00A04D52" w:rsidRDefault="00A04D52" w:rsidP="00817D0D">
      <w:pPr>
        <w:jc w:val="both"/>
      </w:pPr>
      <w:r>
        <w:rPr>
          <w:b/>
        </w:rPr>
        <w:t>ASCII</w:t>
      </w:r>
      <w:r>
        <w:t xml:space="preserve"> is a character encoding system which is </w:t>
      </w:r>
      <w:r w:rsidR="00817D0D" w:rsidRPr="00817D0D">
        <w:rPr>
          <w:b/>
          <w:color w:val="FF0000"/>
        </w:rPr>
        <w:t>7-bit</w:t>
      </w:r>
      <w:r>
        <w:t xml:space="preserve">, and thus can encode </w:t>
      </w:r>
      <w:r w:rsidRPr="00817D0D">
        <w:rPr>
          <w:b/>
          <w:color w:val="00B050"/>
        </w:rPr>
        <w:t>128 characters</w:t>
      </w:r>
      <w:r>
        <w:t>. The characters encoded include the Latin alphabet, digits, and some symbols.</w:t>
      </w:r>
    </w:p>
    <w:p w:rsidR="00A04D52" w:rsidRDefault="00A04D52" w:rsidP="00817D0D">
      <w:pPr>
        <w:jc w:val="both"/>
      </w:pPr>
      <w:r>
        <w:rPr>
          <w:b/>
        </w:rPr>
        <w:t xml:space="preserve">Unicode </w:t>
      </w:r>
      <w:r>
        <w:t xml:space="preserve">is a character encoding system with </w:t>
      </w:r>
      <w:r w:rsidRPr="00817D0D">
        <w:rPr>
          <w:b/>
          <w:color w:val="FF0000"/>
        </w:rPr>
        <w:t>32 bits</w:t>
      </w:r>
      <w:r w:rsidRPr="00817D0D">
        <w:rPr>
          <w:color w:val="FF0000"/>
        </w:rPr>
        <w:t xml:space="preserve"> </w:t>
      </w:r>
      <w:r>
        <w:t xml:space="preserve">that can be used to encode characters. It can encode more than </w:t>
      </w:r>
      <w:r w:rsidR="00817D0D" w:rsidRPr="00817D0D">
        <w:rPr>
          <w:b/>
          <w:color w:val="00B050"/>
        </w:rPr>
        <w:t>4 billion (4,294,967,296) characters</w:t>
      </w:r>
      <w:r w:rsidR="00817D0D">
        <w:rPr>
          <w:b/>
        </w:rPr>
        <w:t>.</w:t>
      </w:r>
      <w:r w:rsidR="00817D0D">
        <w:t xml:space="preserve"> Thus, Unicode supports almost all characters and can represent many languages.</w:t>
      </w:r>
    </w:p>
    <w:p w:rsidR="00323D1E" w:rsidRDefault="00323D1E" w:rsidP="004836DF">
      <w:pPr>
        <w:pStyle w:val="Heading1"/>
      </w:pPr>
      <w:r>
        <w:lastRenderedPageBreak/>
        <w:t>1.1</w:t>
      </w:r>
      <w:r w:rsidR="00052819">
        <w:t>2</w:t>
      </w:r>
      <w:r w:rsidR="00052819">
        <w:tab/>
      </w:r>
      <w:r>
        <w:t>Converting Bases 2, 8, 10, 16</w:t>
      </w:r>
    </w:p>
    <w:p w:rsidR="00323D1E" w:rsidRDefault="00052819" w:rsidP="004836DF">
      <w:pPr>
        <w:pStyle w:val="Heading2"/>
      </w:pPr>
      <w:r>
        <w:t>1.12.1</w:t>
      </w:r>
      <w:r>
        <w:tab/>
      </w:r>
      <w:r w:rsidR="00323D1E" w:rsidRPr="00E25325">
        <w:rPr>
          <w:color w:val="0070C0"/>
        </w:rPr>
        <w:t xml:space="preserve">Binary </w:t>
      </w:r>
      <w:r w:rsidR="00323D1E">
        <w:t xml:space="preserve">to </w:t>
      </w:r>
      <w:r w:rsidR="00323D1E" w:rsidRPr="00323D1E">
        <w:rPr>
          <w:color w:val="FF0000"/>
        </w:rPr>
        <w:t>Octal</w:t>
      </w:r>
      <w:r w:rsidR="00323D1E">
        <w:t>/</w:t>
      </w:r>
      <w:r w:rsidR="00323D1E" w:rsidRPr="00323D1E">
        <w:rPr>
          <w:color w:val="00B050"/>
        </w:rPr>
        <w:t>Hexadecimal</w:t>
      </w:r>
    </w:p>
    <w:p w:rsidR="00323D1E" w:rsidRDefault="00323D1E" w:rsidP="003B7194">
      <w:pPr>
        <w:jc w:val="both"/>
      </w:pPr>
      <w:r>
        <w:t xml:space="preserve">To convert binary to </w:t>
      </w:r>
      <w:r w:rsidRPr="00323D1E">
        <w:rPr>
          <w:b/>
          <w:color w:val="FF0000"/>
        </w:rPr>
        <w:t>octal (3 bits)</w:t>
      </w:r>
      <w:r>
        <w:t xml:space="preserve"> or </w:t>
      </w:r>
      <w:r w:rsidRPr="00323D1E">
        <w:rPr>
          <w:b/>
          <w:color w:val="00B050"/>
        </w:rPr>
        <w:t>hexadecimal (4 bits)</w:t>
      </w:r>
      <w:r>
        <w:t xml:space="preserve">, split the bits up into </w:t>
      </w:r>
      <w:r w:rsidRPr="00323D1E">
        <w:rPr>
          <w:b/>
          <w:color w:val="FF0000"/>
        </w:rPr>
        <w:t>groups of 3 (octal)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groups of 4 (hexadecimal)</w:t>
      </w:r>
      <w:r>
        <w:t xml:space="preserve">, then convert each group into the digit represented by the </w:t>
      </w:r>
      <w:r w:rsidRPr="00323D1E">
        <w:rPr>
          <w:b/>
          <w:color w:val="FF0000"/>
        </w:rPr>
        <w:t>group of 3</w:t>
      </w:r>
      <w:r w:rsidRPr="00323D1E">
        <w:rPr>
          <w:color w:val="FF0000"/>
        </w:rPr>
        <w:t xml:space="preserve"> </w:t>
      </w:r>
      <w:r>
        <w:t xml:space="preserve">or </w:t>
      </w:r>
      <w:r w:rsidRPr="00323D1E">
        <w:rPr>
          <w:b/>
          <w:color w:val="00B050"/>
        </w:rPr>
        <w:t>group of 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83"/>
        <w:gridCol w:w="284"/>
        <w:gridCol w:w="2242"/>
        <w:gridCol w:w="2243"/>
      </w:tblGrid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Octal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Binary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b/>
                <w:sz w:val="22"/>
              </w:rPr>
            </w:pPr>
            <w:r w:rsidRPr="003B7194">
              <w:rPr>
                <w:b/>
                <w:sz w:val="22"/>
              </w:rPr>
              <w:t>Hexadecimal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3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4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5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6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7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8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9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A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B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C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D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E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001 111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F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10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010 001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0001 0001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11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010 010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0001 0010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12</w:t>
            </w:r>
          </w:p>
        </w:tc>
      </w:tr>
      <w:tr w:rsidR="003B7194" w:rsidTr="006258B4">
        <w:tc>
          <w:tcPr>
            <w:tcW w:w="1982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010 011</w:t>
            </w:r>
          </w:p>
        </w:tc>
        <w:tc>
          <w:tcPr>
            <w:tcW w:w="1982" w:type="dxa"/>
            <w:tcBorders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23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0001 0011</w:t>
            </w:r>
          </w:p>
        </w:tc>
        <w:tc>
          <w:tcPr>
            <w:tcW w:w="2243" w:type="dxa"/>
          </w:tcPr>
          <w:p w:rsidR="003B7194" w:rsidRPr="003B7194" w:rsidRDefault="003B7194" w:rsidP="003B7194">
            <w:pPr>
              <w:jc w:val="center"/>
              <w:rPr>
                <w:rFonts w:ascii="Consolas" w:hAnsi="Consolas"/>
                <w:sz w:val="22"/>
              </w:rPr>
            </w:pPr>
            <w:r w:rsidRPr="003B7194">
              <w:rPr>
                <w:rFonts w:ascii="Consolas" w:hAnsi="Consolas"/>
                <w:sz w:val="22"/>
              </w:rPr>
              <w:t>13</w:t>
            </w:r>
          </w:p>
        </w:tc>
      </w:tr>
    </w:tbl>
    <w:p w:rsidR="003B7194" w:rsidRDefault="003B7194" w:rsidP="003B7194">
      <w:pPr>
        <w:spacing w:before="240" w:after="60"/>
        <w:rPr>
          <w:b/>
        </w:rPr>
      </w:pPr>
      <w:r w:rsidRPr="003B7194">
        <w:rPr>
          <w:b/>
        </w:rPr>
        <w:t>For example:</w:t>
      </w:r>
    </w:p>
    <w:p w:rsidR="003B7194" w:rsidRPr="00E25325" w:rsidRDefault="003B7194" w:rsidP="003B7194">
      <w:pPr>
        <w:pStyle w:val="Code"/>
        <w:tabs>
          <w:tab w:val="left" w:pos="2410"/>
          <w:tab w:val="left" w:pos="2835"/>
        </w:tabs>
        <w:rPr>
          <w:color w:val="00B050"/>
          <w:vertAlign w:val="subscript"/>
        </w:rPr>
      </w:pPr>
      <w:r w:rsidRPr="00E25325">
        <w:rPr>
          <w:color w:val="00B050"/>
        </w:rPr>
        <w:t>1001100101010100</w:t>
      </w:r>
      <w:r w:rsidRPr="00E25325">
        <w:rPr>
          <w:color w:val="00B050"/>
          <w:vertAlign w:val="subscript"/>
        </w:rPr>
        <w:t>2</w:t>
      </w:r>
      <w:r w:rsidRPr="00E25325">
        <w:rPr>
          <w:color w:val="00B050"/>
        </w:rPr>
        <w:tab/>
        <w:t>= 1001 1001 0101 0100</w:t>
      </w:r>
      <w:r w:rsidRPr="00E25325">
        <w:rPr>
          <w:color w:val="00B050"/>
          <w:vertAlign w:val="subscript"/>
        </w:rPr>
        <w:t>2</w:t>
      </w:r>
    </w:p>
    <w:p w:rsidR="003B7194" w:rsidRPr="00E25325" w:rsidRDefault="003B7194" w:rsidP="003C58D5">
      <w:pPr>
        <w:pStyle w:val="Code"/>
        <w:tabs>
          <w:tab w:val="left" w:pos="2410"/>
        </w:tabs>
        <w:spacing w:after="120"/>
        <w:rPr>
          <w:b/>
          <w:color w:val="00B050"/>
          <w:vertAlign w:val="subscript"/>
        </w:rPr>
      </w:pPr>
      <w:r w:rsidRPr="00E25325">
        <w:rPr>
          <w:color w:val="00B050"/>
        </w:rPr>
        <w:tab/>
        <w:t xml:space="preserve">= </w:t>
      </w:r>
      <w:r w:rsidR="003C58D5" w:rsidRPr="00E25325">
        <w:rPr>
          <w:b/>
          <w:color w:val="00B050"/>
        </w:rPr>
        <w:t>9954</w:t>
      </w:r>
      <w:r w:rsidR="003C58D5" w:rsidRPr="00E25325">
        <w:rPr>
          <w:b/>
          <w:color w:val="00B050"/>
          <w:vertAlign w:val="subscript"/>
        </w:rPr>
        <w:t>16</w:t>
      </w:r>
    </w:p>
    <w:p w:rsidR="003C58D5" w:rsidRPr="00E25325" w:rsidRDefault="003C58D5" w:rsidP="003C58D5">
      <w:pPr>
        <w:pStyle w:val="Code"/>
        <w:tabs>
          <w:tab w:val="left" w:pos="2410"/>
          <w:tab w:val="left" w:pos="2835"/>
        </w:tabs>
        <w:rPr>
          <w:color w:val="FF0000"/>
          <w:vertAlign w:val="subscript"/>
        </w:rPr>
      </w:pPr>
      <w:r w:rsidRPr="00E25325">
        <w:rPr>
          <w:color w:val="FF0000"/>
        </w:rPr>
        <w:t>1001100101010100</w:t>
      </w:r>
      <w:r w:rsidRPr="00E25325">
        <w:rPr>
          <w:color w:val="FF0000"/>
          <w:vertAlign w:val="subscript"/>
        </w:rPr>
        <w:t>2</w:t>
      </w:r>
      <w:r w:rsidRPr="00E25325">
        <w:rPr>
          <w:color w:val="FF0000"/>
        </w:rPr>
        <w:tab/>
        <w:t>= 001 001 100 101 010 100</w:t>
      </w:r>
      <w:r w:rsidRPr="00E25325">
        <w:rPr>
          <w:color w:val="FF0000"/>
          <w:vertAlign w:val="subscript"/>
        </w:rPr>
        <w:t>2</w:t>
      </w:r>
    </w:p>
    <w:p w:rsidR="003C58D5" w:rsidRPr="00E25325" w:rsidRDefault="003C58D5" w:rsidP="003C58D5">
      <w:pPr>
        <w:pStyle w:val="Code"/>
        <w:tabs>
          <w:tab w:val="left" w:pos="2410"/>
        </w:tabs>
        <w:spacing w:after="160"/>
        <w:rPr>
          <w:color w:val="FF0000"/>
          <w:vertAlign w:val="subscript"/>
        </w:rPr>
      </w:pPr>
      <w:r w:rsidRPr="00E25325">
        <w:rPr>
          <w:color w:val="FF0000"/>
        </w:rPr>
        <w:tab/>
        <w:t xml:space="preserve">= </w:t>
      </w:r>
      <w:r w:rsidRPr="00E25325">
        <w:rPr>
          <w:b/>
          <w:color w:val="FF0000"/>
        </w:rPr>
        <w:t>114524</w:t>
      </w:r>
      <w:r w:rsidRPr="00E25325">
        <w:rPr>
          <w:b/>
          <w:color w:val="FF0000"/>
          <w:vertAlign w:val="subscript"/>
        </w:rPr>
        <w:t>8</w:t>
      </w:r>
    </w:p>
    <w:p w:rsidR="00323D1E" w:rsidRPr="00323D1E" w:rsidRDefault="00323D1E" w:rsidP="004836DF">
      <w:pPr>
        <w:pStyle w:val="Heading2"/>
      </w:pPr>
      <w:r>
        <w:t>1.1</w:t>
      </w:r>
      <w:r w:rsidR="00052819">
        <w:t>2</w:t>
      </w:r>
      <w:r>
        <w:t>.</w:t>
      </w:r>
      <w:r w:rsidR="00E25325">
        <w:t>2</w:t>
      </w:r>
      <w:r w:rsidR="00052819">
        <w:tab/>
      </w:r>
      <w:r>
        <w:t>Decimal (Denary) to Other Bases</w:t>
      </w:r>
    </w:p>
    <w:p w:rsidR="00E25325" w:rsidRDefault="00323D1E" w:rsidP="003B7194">
      <w:pPr>
        <w:jc w:val="both"/>
      </w:pPr>
      <w:r>
        <w:t>In order to convert from base 10 to other bases</w:t>
      </w:r>
      <w:r w:rsidR="00576A7F">
        <w:t>, there are two methods:</w:t>
      </w:r>
    </w:p>
    <w:p w:rsidR="00576A7F" w:rsidRDefault="00576A7F" w:rsidP="004836DF">
      <w:pPr>
        <w:pStyle w:val="Heading3"/>
      </w:pPr>
      <w:r>
        <w:t>Method 1</w:t>
      </w:r>
    </w:p>
    <w:p w:rsidR="00576A7F" w:rsidRDefault="00576A7F" w:rsidP="00576A7F">
      <w:pPr>
        <w:pStyle w:val="ListParagraph"/>
        <w:numPr>
          <w:ilvl w:val="0"/>
          <w:numId w:val="12"/>
        </w:numPr>
        <w:jc w:val="both"/>
      </w:pPr>
      <w:r>
        <w:t xml:space="preserve">Convert the </w:t>
      </w:r>
      <w:r>
        <w:rPr>
          <w:b/>
        </w:rPr>
        <w:t xml:space="preserve">decimal number </w:t>
      </w:r>
      <w:r>
        <w:t xml:space="preserve">to </w:t>
      </w:r>
      <w:r w:rsidRPr="00E25325">
        <w:rPr>
          <w:b/>
          <w:color w:val="0070C0"/>
        </w:rPr>
        <w:t>binary</w:t>
      </w:r>
      <w:r w:rsidRPr="00E25325">
        <w:rPr>
          <w:b/>
        </w:rPr>
        <w:t>/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 xml:space="preserve"> </w:t>
      </w:r>
      <w:r w:rsidR="005E7B52">
        <w:t>directly by repeatedly dividing by the base (</w:t>
      </w:r>
      <w:r w:rsidR="005E7B52">
        <w:rPr>
          <w:b/>
          <w:color w:val="0070C0"/>
        </w:rPr>
        <w:t>2</w:t>
      </w:r>
      <w:r w:rsidR="005E7B52">
        <w:rPr>
          <w:b/>
        </w:rPr>
        <w:t>/</w:t>
      </w:r>
      <w:r w:rsidR="005E7B52">
        <w:rPr>
          <w:b/>
          <w:color w:val="FF0000"/>
        </w:rPr>
        <w:t>8</w:t>
      </w:r>
      <w:r w:rsidR="005E7B52">
        <w:rPr>
          <w:b/>
        </w:rPr>
        <w:t>/</w:t>
      </w:r>
      <w:r w:rsidR="005E7B52">
        <w:rPr>
          <w:b/>
          <w:color w:val="00B050"/>
        </w:rPr>
        <w:t>16</w:t>
      </w:r>
      <w:r w:rsidR="005E7B52">
        <w:t>).</w:t>
      </w:r>
    </w:p>
    <w:p w:rsidR="00576A7F" w:rsidRDefault="00576A7F" w:rsidP="004836DF">
      <w:pPr>
        <w:pStyle w:val="Heading3"/>
      </w:pPr>
      <w:r>
        <w:t>Method 2</w:t>
      </w:r>
    </w:p>
    <w:p w:rsidR="00E25325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Convert the </w:t>
      </w:r>
      <w:r w:rsidRPr="00E25325">
        <w:rPr>
          <w:b/>
        </w:rPr>
        <w:t>decimal number</w:t>
      </w:r>
      <w:r>
        <w:t xml:space="preserve"> to </w:t>
      </w:r>
      <w:r w:rsidRPr="00E25325">
        <w:rPr>
          <w:b/>
          <w:color w:val="0070C0"/>
        </w:rPr>
        <w:t>binary</w:t>
      </w:r>
    </w:p>
    <w:p w:rsidR="00576A7F" w:rsidRDefault="00E25325" w:rsidP="00576A7F">
      <w:pPr>
        <w:pStyle w:val="ListParagraph"/>
        <w:numPr>
          <w:ilvl w:val="0"/>
          <w:numId w:val="49"/>
        </w:numPr>
        <w:jc w:val="both"/>
      </w:pPr>
      <w:r>
        <w:t xml:space="preserve">If converting to </w:t>
      </w:r>
      <w:r w:rsidRPr="00E25325">
        <w:rPr>
          <w:b/>
          <w:color w:val="FF0000"/>
        </w:rPr>
        <w:t>octal</w:t>
      </w:r>
      <w:r w:rsidRPr="00E25325">
        <w:rPr>
          <w:b/>
        </w:rPr>
        <w:t>/</w:t>
      </w:r>
      <w:r w:rsidRPr="00E25325">
        <w:rPr>
          <w:b/>
          <w:color w:val="00B050"/>
        </w:rPr>
        <w:t>hexadecimal</w:t>
      </w:r>
      <w:r>
        <w:t>, use the previous method above.</w:t>
      </w:r>
    </w:p>
    <w:p w:rsidR="00E25325" w:rsidRDefault="00E25325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:rsidR="00E25325" w:rsidRDefault="00E25325" w:rsidP="004836DF">
      <w:pPr>
        <w:pStyle w:val="Heading3"/>
      </w:pPr>
      <w:r>
        <w:lastRenderedPageBreak/>
        <w:t>Converting from Decimal to Binary</w:t>
      </w:r>
    </w:p>
    <w:p w:rsidR="00E25325" w:rsidRDefault="00E25325" w:rsidP="00E25325">
      <w:r>
        <w:t xml:space="preserve">To convert from </w:t>
      </w:r>
      <w:r w:rsidRPr="00E25325">
        <w:rPr>
          <w:b/>
        </w:rPr>
        <w:t>decimal</w:t>
      </w:r>
      <w:r>
        <w:t xml:space="preserve"> to </w:t>
      </w:r>
      <w:r w:rsidRPr="00E25325">
        <w:rPr>
          <w:b/>
          <w:color w:val="0070C0"/>
        </w:rPr>
        <w:t>binary</w:t>
      </w:r>
      <w:r>
        <w:t xml:space="preserve">, continually </w:t>
      </w:r>
      <w:r w:rsidRPr="00E25325">
        <w:rPr>
          <w:b/>
        </w:rPr>
        <w:t>divide by two</w:t>
      </w:r>
      <w:r>
        <w:t>, keeping the quotient and remainder</w:t>
      </w:r>
      <w:r w:rsidR="00166878">
        <w:t>, using “long division”</w:t>
      </w:r>
      <w:r>
        <w:t>:</w:t>
      </w:r>
    </w:p>
    <w:p w:rsidR="00BF2394" w:rsidRPr="00BF2394" w:rsidRDefault="006200F3" w:rsidP="00E25325">
      <w:pPr>
        <w:rPr>
          <w:b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1" locked="0" layoutInCell="1" allowOverlap="1" wp14:anchorId="0900E630" wp14:editId="028B63EF">
            <wp:simplePos x="0" y="0"/>
            <wp:positionH relativeFrom="column">
              <wp:posOffset>605658</wp:posOffset>
            </wp:positionH>
            <wp:positionV relativeFrom="paragraph">
              <wp:posOffset>310235</wp:posOffset>
            </wp:positionV>
            <wp:extent cx="1371600" cy="30403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cttio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3" t="3864" r="8404" b="31094"/>
                    <a:stretch/>
                  </pic:blipFill>
                  <pic:spPr bwMode="auto">
                    <a:xfrm>
                      <a:off x="0" y="0"/>
                      <a:ext cx="1371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394">
        <w:rPr>
          <w:b/>
        </w:rPr>
        <w:t xml:space="preserve">Convert decimal 963 to </w:t>
      </w:r>
      <w:r w:rsidR="005E7B52" w:rsidRPr="00C304D5">
        <w:rPr>
          <w:b/>
          <w:color w:val="0070C0"/>
        </w:rPr>
        <w:t>binary</w:t>
      </w:r>
      <w:r w:rsidR="005E7B52">
        <w:rPr>
          <w:b/>
        </w:rPr>
        <w:t xml:space="preserve">, then convert it to </w:t>
      </w:r>
      <w:r w:rsidR="00BF2394" w:rsidRPr="00C304D5">
        <w:rPr>
          <w:b/>
          <w:color w:val="00B050"/>
        </w:rPr>
        <w:t>hexadecimal</w:t>
      </w:r>
      <w:r w:rsidR="00BF2394">
        <w:rPr>
          <w:b/>
        </w:rPr>
        <w:t>.</w:t>
      </w:r>
    </w:p>
    <w:p w:rsidR="00E25325" w:rsidRDefault="00E25325" w:rsidP="00166878"/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  <w:vertAlign w:val="subscript"/>
        </w:rPr>
      </w:pPr>
      <w:r>
        <w:t xml:space="preserve">Therefore </w:t>
      </w:r>
      <w:r>
        <w:tab/>
      </w:r>
      <w:r w:rsidRPr="00BF2394">
        <w:rPr>
          <w:rFonts w:ascii="Consolas" w:hAnsi="Consolas"/>
        </w:rPr>
        <w:t>963</w:t>
      </w:r>
      <w:r w:rsidRPr="00BF2394">
        <w:rPr>
          <w:rFonts w:ascii="Consolas" w:hAnsi="Consolas"/>
          <w:vertAlign w:val="subscript"/>
        </w:rPr>
        <w:t>10</w:t>
      </w:r>
      <w:r w:rsidRPr="00BF239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BF2394">
        <w:rPr>
          <w:rFonts w:ascii="Consolas" w:hAnsi="Consolas"/>
        </w:rPr>
        <w:t>= 1111000011</w:t>
      </w:r>
      <w:r w:rsidRPr="00BF2394">
        <w:rPr>
          <w:rFonts w:ascii="Consolas" w:hAnsi="Consolas"/>
          <w:vertAlign w:val="subscript"/>
        </w:rPr>
        <w:t>2</w:t>
      </w:r>
    </w:p>
    <w:p w:rsidR="00BF2394" w:rsidRDefault="00BF2394" w:rsidP="00BF2394">
      <w:pPr>
        <w:tabs>
          <w:tab w:val="left" w:pos="1701"/>
          <w:tab w:val="left" w:pos="2410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0011 1100 0011</w:t>
      </w:r>
      <w:r>
        <w:rPr>
          <w:rFonts w:ascii="Consolas" w:hAnsi="Consolas"/>
          <w:vertAlign w:val="subscript"/>
        </w:rPr>
        <w:t>2</w:t>
      </w:r>
    </w:p>
    <w:p w:rsidR="00BF2394" w:rsidRDefault="00BF2394" w:rsidP="006200F3">
      <w:pPr>
        <w:tabs>
          <w:tab w:val="left" w:pos="1701"/>
          <w:tab w:val="left" w:pos="2410"/>
        </w:tabs>
        <w:spacing w:after="120"/>
        <w:jc w:val="both"/>
        <w:rPr>
          <w:rFonts w:ascii="Consolas" w:hAnsi="Consolas"/>
          <w:b/>
          <w:vertAlign w:val="subscript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= </w:t>
      </w:r>
      <w:r w:rsidRPr="00BF2394">
        <w:rPr>
          <w:rFonts w:ascii="Consolas" w:hAnsi="Consolas"/>
          <w:b/>
        </w:rPr>
        <w:t>3C3</w:t>
      </w:r>
      <w:r w:rsidRPr="00BF2394">
        <w:rPr>
          <w:rFonts w:ascii="Consolas" w:hAnsi="Consolas"/>
          <w:b/>
          <w:vertAlign w:val="subscript"/>
        </w:rPr>
        <w:t>16</w:t>
      </w:r>
    </w:p>
    <w:p w:rsidR="00F3326B" w:rsidRPr="00F3326B" w:rsidRDefault="00F3326B" w:rsidP="004D50BD">
      <w:pPr>
        <w:pStyle w:val="Heading4"/>
        <w:spacing w:after="240"/>
        <w:rPr>
          <w:rStyle w:val="IntenseEmphasis"/>
        </w:rPr>
      </w:pPr>
      <w:r>
        <w:rPr>
          <w:rStyle w:val="IntenseEmphasis"/>
        </w:rPr>
        <w:t>(</w:t>
      </w:r>
      <w:r w:rsidR="004D50BD">
        <w:rPr>
          <w:rStyle w:val="IntenseEmphasis"/>
        </w:rPr>
        <w:t xml:space="preserve">NOTE: </w:t>
      </w:r>
      <w:r>
        <w:rPr>
          <w:rStyle w:val="IntenseEmphasis"/>
        </w:rPr>
        <w:t>alternatively, you can also “long divide” by 16 directly.)</w:t>
      </w:r>
    </w:p>
    <w:p w:rsidR="006200F3" w:rsidRDefault="00052819" w:rsidP="004836DF">
      <w:pPr>
        <w:pStyle w:val="Heading2"/>
      </w:pPr>
      <w:r>
        <w:t>1.12.3</w:t>
      </w:r>
      <w:r>
        <w:tab/>
      </w:r>
      <w:r w:rsidR="006200F3">
        <w:t xml:space="preserve">Converting </w:t>
      </w:r>
      <w:r w:rsidR="006200F3" w:rsidRPr="006200F3">
        <w:rPr>
          <w:color w:val="0070C0"/>
        </w:rPr>
        <w:t>Binary</w:t>
      </w:r>
      <w:r w:rsidR="006200F3">
        <w:t>/</w:t>
      </w:r>
      <w:r w:rsidR="006200F3" w:rsidRPr="006200F3">
        <w:rPr>
          <w:color w:val="FF0000"/>
        </w:rPr>
        <w:t>Octal</w:t>
      </w:r>
      <w:r w:rsidR="006200F3">
        <w:t>/</w:t>
      </w:r>
      <w:r w:rsidR="006200F3" w:rsidRPr="006200F3">
        <w:rPr>
          <w:color w:val="00B050"/>
        </w:rPr>
        <w:t xml:space="preserve">Hexadecimal </w:t>
      </w:r>
      <w:r w:rsidR="006200F3">
        <w:t>to Decimal</w:t>
      </w:r>
    </w:p>
    <w:p w:rsidR="006200F3" w:rsidRDefault="006200F3" w:rsidP="006200F3">
      <w:pPr>
        <w:jc w:val="both"/>
      </w:pPr>
      <w:r>
        <w:t xml:space="preserve">Digits have a </w:t>
      </w:r>
      <w:r>
        <w:rPr>
          <w:b/>
        </w:rPr>
        <w:t>place value</w:t>
      </w:r>
      <w:r>
        <w:t xml:space="preserve"> that represents the value of the digit’s position in the number. Hence, to convert </w:t>
      </w:r>
      <w:r>
        <w:rPr>
          <w:b/>
        </w:rPr>
        <w:t>other bases</w:t>
      </w:r>
      <w:r>
        <w:t xml:space="preserve"> to decimal, just add up the sums of the place values of all the digits in the </w:t>
      </w:r>
      <w:r w:rsidRPr="006200F3">
        <w:rPr>
          <w:b/>
          <w:color w:val="0070C0"/>
        </w:rPr>
        <w:t>binary</w:t>
      </w:r>
      <w:r w:rsidRPr="006200F3">
        <w:rPr>
          <w:b/>
        </w:rPr>
        <w:t>/</w:t>
      </w:r>
      <w:r w:rsidRPr="006200F3">
        <w:rPr>
          <w:b/>
          <w:color w:val="FF0000"/>
        </w:rPr>
        <w:t>octal</w:t>
      </w:r>
      <w:r w:rsidRPr="006200F3">
        <w:rPr>
          <w:b/>
        </w:rPr>
        <w:t>/</w:t>
      </w:r>
      <w:r w:rsidRPr="006200F3">
        <w:rPr>
          <w:b/>
          <w:color w:val="00B050"/>
        </w:rPr>
        <w:t>hexadecimal</w:t>
      </w:r>
      <w:r w:rsidRPr="006200F3">
        <w:rPr>
          <w:color w:val="00B050"/>
        </w:rPr>
        <w:t xml:space="preserve"> </w:t>
      </w:r>
      <w:r>
        <w:t>number, like this:</w:t>
      </w:r>
    </w:p>
    <w:p w:rsidR="006200F3" w:rsidRDefault="006200F3" w:rsidP="006200F3">
      <w:pPr>
        <w:pStyle w:val="Code"/>
        <w:tabs>
          <w:tab w:val="left" w:pos="993"/>
        </w:tabs>
      </w:pPr>
      <w:r>
        <w:t>10110</w:t>
      </w:r>
      <w:r>
        <w:rPr>
          <w:vertAlign w:val="subscript"/>
        </w:rPr>
        <w:t>2</w:t>
      </w:r>
      <w:r>
        <w:tab/>
        <w:t xml:space="preserve">= </w:t>
      </w:r>
      <w:r w:rsidR="00EE5BEE">
        <w:t>(</w:t>
      </w:r>
      <w:r>
        <w:t>1 × 2</w:t>
      </w:r>
      <w:r>
        <w:rPr>
          <w:vertAlign w:val="superscript"/>
        </w:rPr>
        <w:t>4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1 × 2</w:t>
      </w:r>
      <w:r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0 × 2</w:t>
      </w:r>
      <w:r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16 + </w:t>
      </w:r>
      <w:r w:rsidR="00EE5BEE">
        <w:t>4 + 2</w:t>
      </w:r>
    </w:p>
    <w:p w:rsidR="006200F3" w:rsidRPr="006200F3" w:rsidRDefault="006200F3" w:rsidP="006200F3">
      <w:pPr>
        <w:pStyle w:val="Code"/>
        <w:tabs>
          <w:tab w:val="left" w:pos="993"/>
        </w:tabs>
        <w:spacing w:after="60"/>
        <w:rPr>
          <w:vertAlign w:val="superscript"/>
        </w:rPr>
      </w:pPr>
      <w:r>
        <w:tab/>
        <w:t xml:space="preserve">= </w:t>
      </w:r>
      <w:r w:rsidRPr="006200F3">
        <w:rPr>
          <w:b/>
        </w:rPr>
        <w:t>22</w:t>
      </w:r>
      <w:r w:rsidRPr="006200F3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1721</w:t>
      </w:r>
      <w:r>
        <w:rPr>
          <w:vertAlign w:val="subscript"/>
        </w:rPr>
        <w:t>8</w:t>
      </w:r>
      <w:r>
        <w:tab/>
        <w:t xml:space="preserve">= </w:t>
      </w:r>
      <w:r w:rsidR="00EE5BEE">
        <w:t>(</w:t>
      </w:r>
      <w:r>
        <w:t>1 × 8</w:t>
      </w:r>
      <w:r w:rsidR="00EE5BEE">
        <w:rPr>
          <w:vertAlign w:val="superscript"/>
        </w:rPr>
        <w:t>3</w:t>
      </w:r>
      <w:r w:rsidR="00EE5BEE">
        <w:t>)</w:t>
      </w:r>
      <w:r>
        <w:t xml:space="preserve"> + </w:t>
      </w:r>
      <w:r w:rsidR="00EE5BEE">
        <w:t>(</w:t>
      </w:r>
      <w:r>
        <w:t>7 × 8</w:t>
      </w:r>
      <w:r w:rsidR="00EE5BEE">
        <w:rPr>
          <w:vertAlign w:val="superscript"/>
        </w:rPr>
        <w:t>2</w:t>
      </w:r>
      <w:r w:rsidR="00EE5BEE">
        <w:t>)</w:t>
      </w:r>
      <w:r>
        <w:t xml:space="preserve"> + </w:t>
      </w:r>
      <w:r w:rsidR="00EE5BEE">
        <w:t>(</w:t>
      </w:r>
      <w:r>
        <w:t>2 × 8</w:t>
      </w:r>
      <w:r w:rsidR="00EE5BEE">
        <w:rPr>
          <w:vertAlign w:val="superscript"/>
        </w:rPr>
        <w:t>1</w:t>
      </w:r>
      <w:r w:rsidR="00EE5BEE">
        <w:t>)</w:t>
      </w:r>
      <w:r>
        <w:t xml:space="preserve"> + </w:t>
      </w:r>
      <w:r w:rsidR="00EE5BEE">
        <w:t>(</w:t>
      </w:r>
      <w:r>
        <w:t>1 × 8</w:t>
      </w:r>
      <w:r w:rsidR="00EE5BEE">
        <w:rPr>
          <w:vertAlign w:val="superscript"/>
        </w:rPr>
        <w:t>0</w:t>
      </w:r>
      <w:r w:rsidR="00EE5BEE">
        <w:t>)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512 + 448 + 16 + 1</w:t>
      </w:r>
    </w:p>
    <w:p w:rsidR="006200F3" w:rsidRPr="006200F3" w:rsidRDefault="00EE5BEE" w:rsidP="006200F3">
      <w:pPr>
        <w:pStyle w:val="Code"/>
        <w:tabs>
          <w:tab w:val="left" w:pos="993"/>
        </w:tabs>
        <w:spacing w:after="60"/>
      </w:pPr>
      <w:r>
        <w:tab/>
        <w:t xml:space="preserve">= </w:t>
      </w:r>
      <w:r w:rsidRPr="00EE5BEE">
        <w:rPr>
          <w:b/>
        </w:rPr>
        <w:t>977</w:t>
      </w:r>
      <w:r w:rsidR="006200F3" w:rsidRPr="00EE5BEE">
        <w:rPr>
          <w:b/>
          <w:vertAlign w:val="subscript"/>
        </w:rPr>
        <w:t>10</w:t>
      </w:r>
    </w:p>
    <w:p w:rsidR="006200F3" w:rsidRDefault="006200F3" w:rsidP="006200F3">
      <w:pPr>
        <w:pStyle w:val="Code"/>
        <w:tabs>
          <w:tab w:val="left" w:pos="993"/>
        </w:tabs>
        <w:rPr>
          <w:vertAlign w:val="superscript"/>
        </w:rPr>
      </w:pPr>
      <w:r>
        <w:t>7EF</w:t>
      </w:r>
      <w:r>
        <w:rPr>
          <w:vertAlign w:val="subscript"/>
        </w:rPr>
        <w:t>16</w:t>
      </w:r>
      <w:r>
        <w:tab/>
        <w:t>= 7 × 16</w:t>
      </w:r>
      <w:r w:rsidR="00EE5BEE">
        <w:rPr>
          <w:vertAlign w:val="superscript"/>
        </w:rPr>
        <w:t>2</w:t>
      </w:r>
      <w:r>
        <w:t xml:space="preserve"> + 14 × 16</w:t>
      </w:r>
      <w:r>
        <w:rPr>
          <w:vertAlign w:val="superscript"/>
        </w:rPr>
        <w:t>1</w:t>
      </w:r>
      <w:r>
        <w:t xml:space="preserve"> + 15 × 16</w:t>
      </w:r>
      <w:r w:rsidR="00EE5BEE">
        <w:rPr>
          <w:vertAlign w:val="superscript"/>
        </w:rPr>
        <w:t>0</w:t>
      </w:r>
    </w:p>
    <w:p w:rsidR="006200F3" w:rsidRDefault="006200F3" w:rsidP="006200F3">
      <w:pPr>
        <w:pStyle w:val="Code"/>
        <w:tabs>
          <w:tab w:val="left" w:pos="993"/>
        </w:tabs>
      </w:pPr>
      <w:r>
        <w:tab/>
        <w:t xml:space="preserve">= </w:t>
      </w:r>
      <w:r w:rsidR="00EE5BEE">
        <w:t>1</w:t>
      </w:r>
      <w:r>
        <w:t>7</w:t>
      </w:r>
      <w:r w:rsidR="00EE5BEE">
        <w:t>92</w:t>
      </w:r>
      <w:r>
        <w:t xml:space="preserve"> + 224 + </w:t>
      </w:r>
      <w:r w:rsidR="00EE5BEE">
        <w:t>15</w:t>
      </w:r>
    </w:p>
    <w:p w:rsidR="00EE5BEE" w:rsidRDefault="00EE5BEE" w:rsidP="006200F3">
      <w:pPr>
        <w:pStyle w:val="Code"/>
        <w:tabs>
          <w:tab w:val="left" w:pos="993"/>
        </w:tabs>
        <w:rPr>
          <w:b/>
          <w:vertAlign w:val="subscript"/>
        </w:rPr>
      </w:pPr>
      <w:r>
        <w:tab/>
        <w:t xml:space="preserve">= </w:t>
      </w:r>
      <w:r w:rsidRPr="00EE5BEE">
        <w:rPr>
          <w:b/>
        </w:rPr>
        <w:t>2031</w:t>
      </w:r>
      <w:r w:rsidRPr="00EE5BEE">
        <w:rPr>
          <w:b/>
          <w:vertAlign w:val="subscript"/>
        </w:rPr>
        <w:t>10</w:t>
      </w:r>
    </w:p>
    <w:p w:rsidR="005030C1" w:rsidRPr="00B0464A" w:rsidRDefault="005030C1" w:rsidP="00C90B50">
      <w:pPr>
        <w:rPr>
          <w:rFonts w:ascii="Consolas" w:hAnsi="Consolas"/>
          <w:vertAlign w:val="subscript"/>
        </w:rPr>
      </w:pPr>
    </w:p>
    <w:sectPr w:rsidR="005030C1" w:rsidRPr="00B0464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6A" w:rsidRDefault="0084266A" w:rsidP="00334FC7">
      <w:pPr>
        <w:spacing w:after="0" w:line="240" w:lineRule="auto"/>
      </w:pPr>
      <w:r>
        <w:separator/>
      </w:r>
    </w:p>
  </w:endnote>
  <w:endnote w:type="continuationSeparator" w:id="0">
    <w:p w:rsidR="0084266A" w:rsidRDefault="0084266A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2E1" w:rsidRDefault="00BD2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DB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D22E1" w:rsidRDefault="00BD2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6A" w:rsidRDefault="0084266A" w:rsidP="00334FC7">
      <w:pPr>
        <w:spacing w:after="0" w:line="240" w:lineRule="auto"/>
      </w:pPr>
      <w:r>
        <w:separator/>
      </w:r>
    </w:p>
  </w:footnote>
  <w:footnote w:type="continuationSeparator" w:id="0">
    <w:p w:rsidR="0084266A" w:rsidRDefault="0084266A" w:rsidP="00334FC7">
      <w:pPr>
        <w:spacing w:after="0" w:line="240" w:lineRule="auto"/>
      </w:pPr>
      <w:r>
        <w:continuationSeparator/>
      </w:r>
    </w:p>
  </w:footnote>
  <w:footnote w:id="1">
    <w:p w:rsidR="00BD22E1" w:rsidRDefault="00BD22E1">
      <w:pPr>
        <w:pStyle w:val="FootnoteText"/>
      </w:pPr>
      <w:r>
        <w:rPr>
          <w:rStyle w:val="FootnoteReference"/>
        </w:rPr>
        <w:footnoteRef/>
      </w:r>
      <w:r>
        <w:t xml:space="preserve"> A collection of elementary/primitive data types (such as Integer, Boolean, etc.)</w:t>
      </w:r>
    </w:p>
  </w:footnote>
  <w:footnote w:id="2">
    <w:p w:rsidR="00BD22E1" w:rsidRDefault="00BD22E1">
      <w:pPr>
        <w:pStyle w:val="FootnoteText"/>
      </w:pPr>
      <w:r>
        <w:rPr>
          <w:rStyle w:val="FootnoteReference"/>
        </w:rPr>
        <w:footnoteRef/>
      </w:r>
      <w:r>
        <w:t xml:space="preserve"> Binary data refers to data only containing ‘1’ and ‘0’ bits,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7CDEE7A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6F5B"/>
    <w:multiLevelType w:val="hybridMultilevel"/>
    <w:tmpl w:val="A0AA251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8526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A43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14403"/>
    <w:multiLevelType w:val="hybridMultilevel"/>
    <w:tmpl w:val="DF8A3B4E"/>
    <w:lvl w:ilvl="0" w:tplc="8232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314F9"/>
    <w:multiLevelType w:val="hybridMultilevel"/>
    <w:tmpl w:val="70AE5A4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54D"/>
    <w:multiLevelType w:val="hybridMultilevel"/>
    <w:tmpl w:val="C4C660C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27354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A653A"/>
    <w:multiLevelType w:val="hybridMultilevel"/>
    <w:tmpl w:val="F4DAD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52D62"/>
    <w:multiLevelType w:val="hybridMultilevel"/>
    <w:tmpl w:val="A176C9C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16AB4"/>
    <w:multiLevelType w:val="hybridMultilevel"/>
    <w:tmpl w:val="7AA6B3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A0F4F"/>
    <w:multiLevelType w:val="hybridMultilevel"/>
    <w:tmpl w:val="2C9267D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E6AB9"/>
    <w:multiLevelType w:val="hybridMultilevel"/>
    <w:tmpl w:val="F000B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789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A3554"/>
    <w:multiLevelType w:val="hybridMultilevel"/>
    <w:tmpl w:val="DD3E1FD4"/>
    <w:lvl w:ilvl="0" w:tplc="8D2070B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97D67"/>
    <w:multiLevelType w:val="hybridMultilevel"/>
    <w:tmpl w:val="EC843312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D3565"/>
    <w:multiLevelType w:val="hybridMultilevel"/>
    <w:tmpl w:val="4AC273E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D65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D567F"/>
    <w:multiLevelType w:val="hybridMultilevel"/>
    <w:tmpl w:val="473068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13"/>
    <w:multiLevelType w:val="hybridMultilevel"/>
    <w:tmpl w:val="167E2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0365D"/>
    <w:multiLevelType w:val="hybridMultilevel"/>
    <w:tmpl w:val="B55628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D45A1A"/>
    <w:multiLevelType w:val="hybridMultilevel"/>
    <w:tmpl w:val="76E013B0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7">
    <w:nsid w:val="7C800A5B"/>
    <w:multiLevelType w:val="hybridMultilevel"/>
    <w:tmpl w:val="EDAA38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44"/>
  </w:num>
  <w:num w:numId="5">
    <w:abstractNumId w:val="31"/>
  </w:num>
  <w:num w:numId="6">
    <w:abstractNumId w:val="27"/>
  </w:num>
  <w:num w:numId="7">
    <w:abstractNumId w:val="46"/>
  </w:num>
  <w:num w:numId="8">
    <w:abstractNumId w:val="4"/>
  </w:num>
  <w:num w:numId="9">
    <w:abstractNumId w:val="47"/>
  </w:num>
  <w:num w:numId="10">
    <w:abstractNumId w:val="22"/>
  </w:num>
  <w:num w:numId="11">
    <w:abstractNumId w:val="13"/>
  </w:num>
  <w:num w:numId="12">
    <w:abstractNumId w:val="19"/>
  </w:num>
  <w:num w:numId="13">
    <w:abstractNumId w:val="37"/>
  </w:num>
  <w:num w:numId="14">
    <w:abstractNumId w:val="39"/>
  </w:num>
  <w:num w:numId="15">
    <w:abstractNumId w:val="18"/>
  </w:num>
  <w:num w:numId="16">
    <w:abstractNumId w:val="14"/>
  </w:num>
  <w:num w:numId="17">
    <w:abstractNumId w:val="25"/>
  </w:num>
  <w:num w:numId="18">
    <w:abstractNumId w:val="40"/>
  </w:num>
  <w:num w:numId="19">
    <w:abstractNumId w:val="45"/>
  </w:num>
  <w:num w:numId="20">
    <w:abstractNumId w:val="17"/>
  </w:num>
  <w:num w:numId="21">
    <w:abstractNumId w:val="33"/>
  </w:num>
  <w:num w:numId="22">
    <w:abstractNumId w:val="12"/>
  </w:num>
  <w:num w:numId="23">
    <w:abstractNumId w:val="26"/>
  </w:num>
  <w:num w:numId="24">
    <w:abstractNumId w:val="24"/>
  </w:num>
  <w:num w:numId="25">
    <w:abstractNumId w:val="7"/>
  </w:num>
  <w:num w:numId="26">
    <w:abstractNumId w:val="20"/>
  </w:num>
  <w:num w:numId="27">
    <w:abstractNumId w:val="9"/>
  </w:num>
  <w:num w:numId="28">
    <w:abstractNumId w:val="29"/>
  </w:num>
  <w:num w:numId="29">
    <w:abstractNumId w:val="1"/>
  </w:num>
  <w:num w:numId="30">
    <w:abstractNumId w:val="48"/>
  </w:num>
  <w:num w:numId="31">
    <w:abstractNumId w:val="0"/>
  </w:num>
  <w:num w:numId="32">
    <w:abstractNumId w:val="3"/>
  </w:num>
  <w:num w:numId="33">
    <w:abstractNumId w:val="43"/>
  </w:num>
  <w:num w:numId="34">
    <w:abstractNumId w:val="5"/>
  </w:num>
  <w:num w:numId="35">
    <w:abstractNumId w:val="6"/>
  </w:num>
  <w:num w:numId="36">
    <w:abstractNumId w:val="2"/>
  </w:num>
  <w:num w:numId="37">
    <w:abstractNumId w:val="15"/>
  </w:num>
  <w:num w:numId="38">
    <w:abstractNumId w:val="23"/>
  </w:num>
  <w:num w:numId="39">
    <w:abstractNumId w:val="11"/>
  </w:num>
  <w:num w:numId="40">
    <w:abstractNumId w:val="38"/>
  </w:num>
  <w:num w:numId="41">
    <w:abstractNumId w:val="34"/>
  </w:num>
  <w:num w:numId="42">
    <w:abstractNumId w:val="41"/>
  </w:num>
  <w:num w:numId="43">
    <w:abstractNumId w:val="10"/>
  </w:num>
  <w:num w:numId="44">
    <w:abstractNumId w:val="16"/>
  </w:num>
  <w:num w:numId="45">
    <w:abstractNumId w:val="8"/>
  </w:num>
  <w:num w:numId="46">
    <w:abstractNumId w:val="42"/>
  </w:num>
  <w:num w:numId="47">
    <w:abstractNumId w:val="36"/>
  </w:num>
  <w:num w:numId="48">
    <w:abstractNumId w:val="21"/>
  </w:num>
  <w:num w:numId="49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D6"/>
    <w:rsid w:val="00014609"/>
    <w:rsid w:val="00020CFA"/>
    <w:rsid w:val="00021479"/>
    <w:rsid w:val="00035E2B"/>
    <w:rsid w:val="000471C9"/>
    <w:rsid w:val="00050F5A"/>
    <w:rsid w:val="00052819"/>
    <w:rsid w:val="00065D39"/>
    <w:rsid w:val="00070DDF"/>
    <w:rsid w:val="00072C54"/>
    <w:rsid w:val="0008335B"/>
    <w:rsid w:val="00092FD2"/>
    <w:rsid w:val="000966E6"/>
    <w:rsid w:val="000977B7"/>
    <w:rsid w:val="000A0414"/>
    <w:rsid w:val="000A247E"/>
    <w:rsid w:val="000A3755"/>
    <w:rsid w:val="000A5A2A"/>
    <w:rsid w:val="000A7837"/>
    <w:rsid w:val="000B1550"/>
    <w:rsid w:val="000B5578"/>
    <w:rsid w:val="000C3B21"/>
    <w:rsid w:val="000F0C21"/>
    <w:rsid w:val="00114DA6"/>
    <w:rsid w:val="00123E1A"/>
    <w:rsid w:val="00147EB1"/>
    <w:rsid w:val="00166878"/>
    <w:rsid w:val="00184C96"/>
    <w:rsid w:val="001A60BB"/>
    <w:rsid w:val="001D4AA1"/>
    <w:rsid w:val="002330DB"/>
    <w:rsid w:val="00235F63"/>
    <w:rsid w:val="002703D9"/>
    <w:rsid w:val="00275DB1"/>
    <w:rsid w:val="002864B5"/>
    <w:rsid w:val="002A4012"/>
    <w:rsid w:val="002B606A"/>
    <w:rsid w:val="002C1932"/>
    <w:rsid w:val="002D407D"/>
    <w:rsid w:val="002E6340"/>
    <w:rsid w:val="002F4247"/>
    <w:rsid w:val="002F5D4D"/>
    <w:rsid w:val="00301B07"/>
    <w:rsid w:val="003104FA"/>
    <w:rsid w:val="00315825"/>
    <w:rsid w:val="00322E28"/>
    <w:rsid w:val="00323D1E"/>
    <w:rsid w:val="00331030"/>
    <w:rsid w:val="00334FC7"/>
    <w:rsid w:val="00356E6B"/>
    <w:rsid w:val="00360A3D"/>
    <w:rsid w:val="003805E6"/>
    <w:rsid w:val="003A64E6"/>
    <w:rsid w:val="003B7194"/>
    <w:rsid w:val="003C58D5"/>
    <w:rsid w:val="003C63FD"/>
    <w:rsid w:val="003D195B"/>
    <w:rsid w:val="003E6854"/>
    <w:rsid w:val="00401C2B"/>
    <w:rsid w:val="00415E8B"/>
    <w:rsid w:val="00441428"/>
    <w:rsid w:val="00443A99"/>
    <w:rsid w:val="00464AE7"/>
    <w:rsid w:val="004836DF"/>
    <w:rsid w:val="004956BC"/>
    <w:rsid w:val="00497215"/>
    <w:rsid w:val="004B3079"/>
    <w:rsid w:val="004B4DB8"/>
    <w:rsid w:val="004C0873"/>
    <w:rsid w:val="004D50BD"/>
    <w:rsid w:val="004E081D"/>
    <w:rsid w:val="004F1A4E"/>
    <w:rsid w:val="005030C1"/>
    <w:rsid w:val="005331C6"/>
    <w:rsid w:val="00564D62"/>
    <w:rsid w:val="0057549D"/>
    <w:rsid w:val="00576A7F"/>
    <w:rsid w:val="00587CEB"/>
    <w:rsid w:val="005A20F1"/>
    <w:rsid w:val="005B1A50"/>
    <w:rsid w:val="005E12B7"/>
    <w:rsid w:val="005E29C2"/>
    <w:rsid w:val="005E652D"/>
    <w:rsid w:val="005E6D26"/>
    <w:rsid w:val="005E7B52"/>
    <w:rsid w:val="005F0C6F"/>
    <w:rsid w:val="0060111C"/>
    <w:rsid w:val="00602C08"/>
    <w:rsid w:val="00611CDB"/>
    <w:rsid w:val="006164E4"/>
    <w:rsid w:val="006200F3"/>
    <w:rsid w:val="006258B4"/>
    <w:rsid w:val="00630E76"/>
    <w:rsid w:val="00632662"/>
    <w:rsid w:val="00644756"/>
    <w:rsid w:val="006704A8"/>
    <w:rsid w:val="00692B89"/>
    <w:rsid w:val="0069329B"/>
    <w:rsid w:val="006A2446"/>
    <w:rsid w:val="006A6DC4"/>
    <w:rsid w:val="006B4195"/>
    <w:rsid w:val="006E48BA"/>
    <w:rsid w:val="00700E97"/>
    <w:rsid w:val="007037BC"/>
    <w:rsid w:val="00711345"/>
    <w:rsid w:val="00717F6A"/>
    <w:rsid w:val="0073500C"/>
    <w:rsid w:val="007421DC"/>
    <w:rsid w:val="00745D5B"/>
    <w:rsid w:val="00765A4E"/>
    <w:rsid w:val="00770A72"/>
    <w:rsid w:val="007727DD"/>
    <w:rsid w:val="007811FB"/>
    <w:rsid w:val="007A3341"/>
    <w:rsid w:val="008144EF"/>
    <w:rsid w:val="00817D0D"/>
    <w:rsid w:val="00835594"/>
    <w:rsid w:val="0084266A"/>
    <w:rsid w:val="00865AB6"/>
    <w:rsid w:val="00866118"/>
    <w:rsid w:val="008773F0"/>
    <w:rsid w:val="0088197D"/>
    <w:rsid w:val="00896E88"/>
    <w:rsid w:val="008A17F7"/>
    <w:rsid w:val="008A72ED"/>
    <w:rsid w:val="008C05F3"/>
    <w:rsid w:val="008C33E5"/>
    <w:rsid w:val="008C6EFD"/>
    <w:rsid w:val="008F4736"/>
    <w:rsid w:val="009007CD"/>
    <w:rsid w:val="009079E0"/>
    <w:rsid w:val="00947924"/>
    <w:rsid w:val="00980077"/>
    <w:rsid w:val="009A5430"/>
    <w:rsid w:val="009B0ADC"/>
    <w:rsid w:val="009D0DE2"/>
    <w:rsid w:val="009E60F6"/>
    <w:rsid w:val="00A04D52"/>
    <w:rsid w:val="00A10E01"/>
    <w:rsid w:val="00A13D34"/>
    <w:rsid w:val="00A158FC"/>
    <w:rsid w:val="00A35F3F"/>
    <w:rsid w:val="00A43B26"/>
    <w:rsid w:val="00A46600"/>
    <w:rsid w:val="00A73059"/>
    <w:rsid w:val="00A8768E"/>
    <w:rsid w:val="00A966EB"/>
    <w:rsid w:val="00AA2CC3"/>
    <w:rsid w:val="00AB197A"/>
    <w:rsid w:val="00AC2186"/>
    <w:rsid w:val="00AD665B"/>
    <w:rsid w:val="00AD7467"/>
    <w:rsid w:val="00AE3F3A"/>
    <w:rsid w:val="00B03A74"/>
    <w:rsid w:val="00B0464A"/>
    <w:rsid w:val="00B237CD"/>
    <w:rsid w:val="00B33CC4"/>
    <w:rsid w:val="00B62BAE"/>
    <w:rsid w:val="00B96D3A"/>
    <w:rsid w:val="00BB1CBC"/>
    <w:rsid w:val="00BD0752"/>
    <w:rsid w:val="00BD22E1"/>
    <w:rsid w:val="00BF2394"/>
    <w:rsid w:val="00C026A4"/>
    <w:rsid w:val="00C17AF8"/>
    <w:rsid w:val="00C253AD"/>
    <w:rsid w:val="00C304D5"/>
    <w:rsid w:val="00C673F1"/>
    <w:rsid w:val="00C74591"/>
    <w:rsid w:val="00C76C33"/>
    <w:rsid w:val="00C804DA"/>
    <w:rsid w:val="00C826A5"/>
    <w:rsid w:val="00C84C77"/>
    <w:rsid w:val="00C90B50"/>
    <w:rsid w:val="00CB1489"/>
    <w:rsid w:val="00CD6FF3"/>
    <w:rsid w:val="00CD7132"/>
    <w:rsid w:val="00CE3735"/>
    <w:rsid w:val="00D03CDF"/>
    <w:rsid w:val="00D132AB"/>
    <w:rsid w:val="00D418B3"/>
    <w:rsid w:val="00D64853"/>
    <w:rsid w:val="00D82399"/>
    <w:rsid w:val="00D91348"/>
    <w:rsid w:val="00DB5FF3"/>
    <w:rsid w:val="00DC385A"/>
    <w:rsid w:val="00DE7DA0"/>
    <w:rsid w:val="00DF4E17"/>
    <w:rsid w:val="00E118A2"/>
    <w:rsid w:val="00E25325"/>
    <w:rsid w:val="00E475AA"/>
    <w:rsid w:val="00E6722A"/>
    <w:rsid w:val="00EA1128"/>
    <w:rsid w:val="00ED32A8"/>
    <w:rsid w:val="00ED5606"/>
    <w:rsid w:val="00EE5BEE"/>
    <w:rsid w:val="00F05D80"/>
    <w:rsid w:val="00F10160"/>
    <w:rsid w:val="00F11537"/>
    <w:rsid w:val="00F12459"/>
    <w:rsid w:val="00F229D6"/>
    <w:rsid w:val="00F3326B"/>
    <w:rsid w:val="00F40FF5"/>
    <w:rsid w:val="00F511EE"/>
    <w:rsid w:val="00F7142B"/>
    <w:rsid w:val="00F82243"/>
    <w:rsid w:val="00F90A29"/>
    <w:rsid w:val="00F9479A"/>
    <w:rsid w:val="00FA2F3E"/>
    <w:rsid w:val="00FC1230"/>
    <w:rsid w:val="00FE173A"/>
    <w:rsid w:val="00FE69C5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8D46A-DEBF-48F5-809F-9BD1FE9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6DF"/>
    <w:pPr>
      <w:keepNext/>
      <w:keepLines/>
      <w:tabs>
        <w:tab w:val="left" w:pos="1134"/>
      </w:tabs>
      <w:spacing w:before="240" w:after="0"/>
      <w:outlineLvl w:val="0"/>
    </w:pPr>
    <w:rPr>
      <w:rFonts w:asciiTheme="majorHAnsi" w:eastAsiaTheme="majorEastAsia" w:hAnsiTheme="majorHAnsi" w:cstheme="majorBid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DF"/>
    <w:pPr>
      <w:keepNext/>
      <w:keepLines/>
      <w:tabs>
        <w:tab w:val="left" w:pos="1134"/>
      </w:tabs>
      <w:spacing w:before="40" w:after="0"/>
      <w:outlineLvl w:val="1"/>
    </w:pPr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836D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6DF"/>
    <w:rPr>
      <w:rFonts w:asciiTheme="majorHAnsi" w:eastAsiaTheme="majorEastAsia" w:hAnsiTheme="majorHAnsi" w:cstheme="majorBid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6DF"/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36D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E6722A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6722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9E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5D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5D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D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D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D8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5331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326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DCFC-782B-4608-96FA-AAF3A236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color_.dotx</Template>
  <TotalTime>183</TotalTime>
  <Pages>17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5</cp:revision>
  <cp:lastPrinted>2019-03-28T05:23:00Z</cp:lastPrinted>
  <dcterms:created xsi:type="dcterms:W3CDTF">2018-09-29T14:34:00Z</dcterms:created>
  <dcterms:modified xsi:type="dcterms:W3CDTF">2019-07-07T16:24:00Z</dcterms:modified>
</cp:coreProperties>
</file>