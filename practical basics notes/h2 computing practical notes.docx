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B6" w:rsidRPr="00DC0818" w:rsidRDefault="00C515B6" w:rsidP="00DC0818">
      <w:pPr>
        <w:pStyle w:val="Title"/>
      </w:pPr>
      <w:r w:rsidRPr="00DC0818">
        <w:t>H2 Computing Practical – Important Functions and More</w:t>
      </w:r>
    </w:p>
    <w:p w:rsidR="00C515B6" w:rsidRDefault="00C515B6" w:rsidP="00DC0818">
      <w:pPr>
        <w:pStyle w:val="Heading1"/>
        <w:numPr>
          <w:ilvl w:val="0"/>
          <w:numId w:val="6"/>
        </w:numPr>
      </w:pPr>
      <w:r>
        <w:t>String Processing</w:t>
      </w:r>
    </w:p>
    <w:p w:rsidR="00C515B6" w:rsidRPr="00200701" w:rsidRDefault="00200701" w:rsidP="00DC0818">
      <w:pPr>
        <w:pStyle w:val="Heading2"/>
        <w:numPr>
          <w:ilvl w:val="1"/>
          <w:numId w:val="6"/>
        </w:numPr>
      </w:pPr>
      <w:r w:rsidRPr="00200701">
        <w:t>String Operations</w:t>
      </w:r>
    </w:p>
    <w:p w:rsidR="00200701" w:rsidRDefault="00200701" w:rsidP="00DC0818">
      <w:r w:rsidRPr="00DC0818">
        <w:t>Strings</w:t>
      </w:r>
      <w:r w:rsidRPr="00200701">
        <w:t xml:space="preserve"> can be concatenated</w:t>
      </w:r>
      <w:r w:rsidR="00DC0818">
        <w:t xml:space="preserve"> (i.e. joined together)</w:t>
      </w:r>
      <w:r w:rsidRPr="00200701">
        <w:t xml:space="preserve"> using the</w:t>
      </w:r>
      <w:r>
        <w:t xml:space="preserve"> addition operator (+):</w:t>
      </w:r>
    </w:p>
    <w:p w:rsidR="00DC0818" w:rsidRPr="00DC0818" w:rsidRDefault="00DC0818" w:rsidP="00DC0818">
      <w:pPr>
        <w:pStyle w:val="code"/>
      </w:pPr>
      <w:r w:rsidRPr="00DC0818">
        <w:t>&gt;&gt;&gt; 'a' + 'b'</w:t>
      </w:r>
    </w:p>
    <w:p w:rsidR="00DC0818" w:rsidRDefault="00DC0818" w:rsidP="00DC0818">
      <w:pPr>
        <w:pStyle w:val="code"/>
      </w:pPr>
      <w:r w:rsidRPr="00DC0818">
        <w:t>'</w:t>
      </w:r>
      <w:proofErr w:type="spellStart"/>
      <w:proofErr w:type="gramStart"/>
      <w:r w:rsidRPr="00DC0818">
        <w:t>ab</w:t>
      </w:r>
      <w:proofErr w:type="spellEnd"/>
      <w:proofErr w:type="gramEnd"/>
      <w:r w:rsidRPr="00DC0818">
        <w:t>'</w:t>
      </w:r>
    </w:p>
    <w:p w:rsidR="00DC0818" w:rsidRPr="00DC0818" w:rsidRDefault="00DC0818" w:rsidP="00DC0818">
      <w:pPr>
        <w:pStyle w:val="code"/>
      </w:pPr>
    </w:p>
    <w:p w:rsidR="00DC0818" w:rsidRPr="00DC0818" w:rsidRDefault="00DC0818" w:rsidP="00DC0818">
      <w:pPr>
        <w:pStyle w:val="code"/>
      </w:pPr>
      <w:r w:rsidRPr="00DC0818">
        <w:t>&gt;&gt;&gt; 'hello' + 'world'</w:t>
      </w:r>
    </w:p>
    <w:p w:rsidR="00DC0818" w:rsidRDefault="00DC0818" w:rsidP="00DC0818">
      <w:pPr>
        <w:pStyle w:val="code"/>
      </w:pPr>
      <w:r>
        <w:t>'</w:t>
      </w:r>
      <w:proofErr w:type="spellStart"/>
      <w:proofErr w:type="gramStart"/>
      <w:r>
        <w:t>helloworld</w:t>
      </w:r>
      <w:proofErr w:type="spellEnd"/>
      <w:proofErr w:type="gramEnd"/>
      <w:r>
        <w:t>'</w:t>
      </w:r>
    </w:p>
    <w:p w:rsidR="00DC0818" w:rsidRDefault="00DC0818" w:rsidP="00DC0818">
      <w:pPr>
        <w:pStyle w:val="code"/>
      </w:pPr>
    </w:p>
    <w:p w:rsidR="00DC0818" w:rsidRDefault="00DC0818" w:rsidP="00DC0818">
      <w:r>
        <w:t>Strings can also be repeated using the multiplication operator (*):</w:t>
      </w:r>
    </w:p>
    <w:p w:rsidR="00DC0818" w:rsidRDefault="00DC0818" w:rsidP="00DC0818">
      <w:pPr>
        <w:pStyle w:val="code"/>
      </w:pPr>
      <w:bookmarkStart w:id="0" w:name="_GoBack"/>
      <w:r>
        <w:t>&gt;&gt;&gt; '</w:t>
      </w:r>
      <w:proofErr w:type="spellStart"/>
      <w:r>
        <w:t>abc</w:t>
      </w:r>
      <w:proofErr w:type="spellEnd"/>
      <w:r>
        <w:t>' * 3</w:t>
      </w:r>
    </w:p>
    <w:p w:rsidR="00DC0818" w:rsidRDefault="00DC0818" w:rsidP="00DC0818">
      <w:pPr>
        <w:pStyle w:val="code"/>
      </w:pPr>
      <w:r>
        <w:t>'</w:t>
      </w:r>
      <w:proofErr w:type="spellStart"/>
      <w:proofErr w:type="gramStart"/>
      <w:r>
        <w:t>abcabcabc</w:t>
      </w:r>
      <w:proofErr w:type="spellEnd"/>
      <w:proofErr w:type="gramEnd"/>
      <w:r>
        <w:t>'</w:t>
      </w:r>
    </w:p>
    <w:p w:rsidR="00DC0818" w:rsidRDefault="00DC0818" w:rsidP="00DC0818">
      <w:pPr>
        <w:pStyle w:val="code"/>
      </w:pPr>
    </w:p>
    <w:p w:rsidR="00DC0818" w:rsidRDefault="00DC0818" w:rsidP="00DC0818">
      <w:pPr>
        <w:pStyle w:val="code"/>
      </w:pPr>
      <w:r>
        <w:t>&gt;&gt;&gt; '1, 2, 3, ' * 5</w:t>
      </w:r>
    </w:p>
    <w:p w:rsidR="00DC0818" w:rsidRDefault="00DC0818" w:rsidP="00DC0818">
      <w:pPr>
        <w:pStyle w:val="code"/>
      </w:pPr>
      <w:r>
        <w:t>'1, 2, 3, 1, 2, 3, 1, 2, 3, 1, 2, 3, 1, 2, 3</w:t>
      </w:r>
      <w:proofErr w:type="gramStart"/>
      <w:r>
        <w:t>, '</w:t>
      </w:r>
      <w:proofErr w:type="gramEnd"/>
    </w:p>
    <w:bookmarkEnd w:id="0"/>
    <w:p w:rsidR="00DC0818" w:rsidRDefault="00DC0818" w:rsidP="00DC0818"/>
    <w:p w:rsidR="00DC0818" w:rsidRDefault="00DC0818" w:rsidP="00DC0818"/>
    <w:p w:rsidR="00DC0818" w:rsidRDefault="00DC0818" w:rsidP="00DC0818">
      <w:r>
        <w:tab/>
      </w:r>
    </w:p>
    <w:p w:rsidR="00DC0818" w:rsidRPr="00DC0818" w:rsidRDefault="00DC0818" w:rsidP="00DC0818">
      <w:pPr>
        <w:pStyle w:val="NoSpacing"/>
      </w:pPr>
      <w:r>
        <w:tab/>
      </w:r>
    </w:p>
    <w:sectPr w:rsidR="00DC0818" w:rsidRPr="00DC0818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720" w:rsidRDefault="00C30720" w:rsidP="00DC0818">
      <w:r>
        <w:separator/>
      </w:r>
    </w:p>
    <w:p w:rsidR="00C30720" w:rsidRDefault="00C30720" w:rsidP="00DC0818"/>
    <w:p w:rsidR="00C30720" w:rsidRDefault="00C30720" w:rsidP="00DC0818"/>
  </w:endnote>
  <w:endnote w:type="continuationSeparator" w:id="0">
    <w:p w:rsidR="00C30720" w:rsidRDefault="00C30720" w:rsidP="00DC0818">
      <w:r>
        <w:continuationSeparator/>
      </w:r>
    </w:p>
    <w:p w:rsidR="00C30720" w:rsidRDefault="00C30720" w:rsidP="00DC0818"/>
    <w:p w:rsidR="00C30720" w:rsidRDefault="00C30720" w:rsidP="00DC08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4817558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44A82" w:rsidRDefault="00944A82" w:rsidP="00DC081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44A82" w:rsidRDefault="00944A82" w:rsidP="00DC0818">
    <w:pPr>
      <w:pStyle w:val="Footer"/>
    </w:pPr>
  </w:p>
  <w:p w:rsidR="00C515B6" w:rsidRDefault="00C515B6" w:rsidP="00DC0818"/>
  <w:p w:rsidR="00C515B6" w:rsidRDefault="00C515B6" w:rsidP="00DC081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888058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44A82" w:rsidRDefault="00944A82" w:rsidP="00DC081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C081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44A82" w:rsidRDefault="00944A82" w:rsidP="00DC0818">
    <w:pPr>
      <w:pStyle w:val="Footer"/>
    </w:pPr>
  </w:p>
  <w:p w:rsidR="00C515B6" w:rsidRDefault="00C515B6" w:rsidP="00DC0818"/>
  <w:p w:rsidR="00C515B6" w:rsidRDefault="00C515B6" w:rsidP="00DC081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720" w:rsidRDefault="00C30720" w:rsidP="00DC0818">
      <w:r>
        <w:separator/>
      </w:r>
    </w:p>
    <w:p w:rsidR="00C30720" w:rsidRDefault="00C30720" w:rsidP="00DC0818"/>
    <w:p w:rsidR="00C30720" w:rsidRDefault="00C30720" w:rsidP="00DC0818"/>
  </w:footnote>
  <w:footnote w:type="continuationSeparator" w:id="0">
    <w:p w:rsidR="00C30720" w:rsidRDefault="00C30720" w:rsidP="00DC0818">
      <w:r>
        <w:continuationSeparator/>
      </w:r>
    </w:p>
    <w:p w:rsidR="00C30720" w:rsidRDefault="00C30720" w:rsidP="00DC0818"/>
    <w:p w:rsidR="00C30720" w:rsidRDefault="00C30720" w:rsidP="00DC081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661"/>
    <w:multiLevelType w:val="hybridMultilevel"/>
    <w:tmpl w:val="E3165560"/>
    <w:lvl w:ilvl="0" w:tplc="F85EF8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5117"/>
    <w:multiLevelType w:val="hybridMultilevel"/>
    <w:tmpl w:val="8AD487E2"/>
    <w:lvl w:ilvl="0" w:tplc="80FA9D06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>
    <w:nsid w:val="10DF6B3E"/>
    <w:multiLevelType w:val="multilevel"/>
    <w:tmpl w:val="723CF516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6585E8A"/>
    <w:multiLevelType w:val="hybridMultilevel"/>
    <w:tmpl w:val="E828DDB6"/>
    <w:lvl w:ilvl="0" w:tplc="94ACF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F09DE"/>
    <w:multiLevelType w:val="hybridMultilevel"/>
    <w:tmpl w:val="850CC1E0"/>
    <w:lvl w:ilvl="0" w:tplc="48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5">
    <w:nsid w:val="76544BA0"/>
    <w:multiLevelType w:val="hybridMultilevel"/>
    <w:tmpl w:val="476EC2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35"/>
    <w:rsid w:val="0000287A"/>
    <w:rsid w:val="000066FE"/>
    <w:rsid w:val="00010902"/>
    <w:rsid w:val="00024839"/>
    <w:rsid w:val="0003340D"/>
    <w:rsid w:val="000365DC"/>
    <w:rsid w:val="00041F14"/>
    <w:rsid w:val="000569AC"/>
    <w:rsid w:val="0006783A"/>
    <w:rsid w:val="0007026F"/>
    <w:rsid w:val="00072C65"/>
    <w:rsid w:val="0009010D"/>
    <w:rsid w:val="000920DA"/>
    <w:rsid w:val="000940E2"/>
    <w:rsid w:val="000A7C32"/>
    <w:rsid w:val="000B1407"/>
    <w:rsid w:val="000B5ED4"/>
    <w:rsid w:val="000C70DE"/>
    <w:rsid w:val="000C7EE5"/>
    <w:rsid w:val="000F0C02"/>
    <w:rsid w:val="000F1599"/>
    <w:rsid w:val="00103850"/>
    <w:rsid w:val="0011320D"/>
    <w:rsid w:val="0012415A"/>
    <w:rsid w:val="001274A8"/>
    <w:rsid w:val="00136544"/>
    <w:rsid w:val="001828FE"/>
    <w:rsid w:val="00196764"/>
    <w:rsid w:val="001A0117"/>
    <w:rsid w:val="001B3967"/>
    <w:rsid w:val="001B442D"/>
    <w:rsid w:val="001C2EE1"/>
    <w:rsid w:val="001D1419"/>
    <w:rsid w:val="001D537F"/>
    <w:rsid w:val="001D66E2"/>
    <w:rsid w:val="001E2FE8"/>
    <w:rsid w:val="00200701"/>
    <w:rsid w:val="00201489"/>
    <w:rsid w:val="0020245C"/>
    <w:rsid w:val="002064A3"/>
    <w:rsid w:val="002113D3"/>
    <w:rsid w:val="0021510B"/>
    <w:rsid w:val="00215517"/>
    <w:rsid w:val="0023756A"/>
    <w:rsid w:val="00240089"/>
    <w:rsid w:val="002777F6"/>
    <w:rsid w:val="002865DD"/>
    <w:rsid w:val="002954B9"/>
    <w:rsid w:val="002B389A"/>
    <w:rsid w:val="002B7812"/>
    <w:rsid w:val="002C2579"/>
    <w:rsid w:val="002D5549"/>
    <w:rsid w:val="002F1D02"/>
    <w:rsid w:val="00300D9A"/>
    <w:rsid w:val="00301E40"/>
    <w:rsid w:val="00304E15"/>
    <w:rsid w:val="00316FC2"/>
    <w:rsid w:val="00321CEF"/>
    <w:rsid w:val="0036633C"/>
    <w:rsid w:val="00375421"/>
    <w:rsid w:val="00387F7E"/>
    <w:rsid w:val="00390412"/>
    <w:rsid w:val="0039475F"/>
    <w:rsid w:val="003967AE"/>
    <w:rsid w:val="0039682B"/>
    <w:rsid w:val="003A7B06"/>
    <w:rsid w:val="003B0095"/>
    <w:rsid w:val="003C601D"/>
    <w:rsid w:val="003D5A4F"/>
    <w:rsid w:val="00430A0D"/>
    <w:rsid w:val="00434466"/>
    <w:rsid w:val="004702EF"/>
    <w:rsid w:val="004730C2"/>
    <w:rsid w:val="00485313"/>
    <w:rsid w:val="004B354C"/>
    <w:rsid w:val="004B4E71"/>
    <w:rsid w:val="004C1856"/>
    <w:rsid w:val="004D423C"/>
    <w:rsid w:val="004D5E07"/>
    <w:rsid w:val="004E2D5D"/>
    <w:rsid w:val="004F03DD"/>
    <w:rsid w:val="00502E53"/>
    <w:rsid w:val="005061B8"/>
    <w:rsid w:val="0053100E"/>
    <w:rsid w:val="00532C4C"/>
    <w:rsid w:val="00553124"/>
    <w:rsid w:val="00575ACB"/>
    <w:rsid w:val="00593E1B"/>
    <w:rsid w:val="00597A8C"/>
    <w:rsid w:val="005A1674"/>
    <w:rsid w:val="005B7D61"/>
    <w:rsid w:val="005C61E4"/>
    <w:rsid w:val="005D4914"/>
    <w:rsid w:val="005E4F11"/>
    <w:rsid w:val="005F322C"/>
    <w:rsid w:val="005F4339"/>
    <w:rsid w:val="006023C8"/>
    <w:rsid w:val="00620717"/>
    <w:rsid w:val="0063131F"/>
    <w:rsid w:val="006460AE"/>
    <w:rsid w:val="00646110"/>
    <w:rsid w:val="006507D1"/>
    <w:rsid w:val="0065093D"/>
    <w:rsid w:val="0065427D"/>
    <w:rsid w:val="00655741"/>
    <w:rsid w:val="00682DAE"/>
    <w:rsid w:val="006861A8"/>
    <w:rsid w:val="006C7AA8"/>
    <w:rsid w:val="006D4C76"/>
    <w:rsid w:val="006E104B"/>
    <w:rsid w:val="006E302D"/>
    <w:rsid w:val="006E63C0"/>
    <w:rsid w:val="007252DB"/>
    <w:rsid w:val="00752F45"/>
    <w:rsid w:val="00772472"/>
    <w:rsid w:val="00774C2E"/>
    <w:rsid w:val="00776479"/>
    <w:rsid w:val="00790A92"/>
    <w:rsid w:val="007A077B"/>
    <w:rsid w:val="007A5CA2"/>
    <w:rsid w:val="007E1A9F"/>
    <w:rsid w:val="007E53BC"/>
    <w:rsid w:val="007F7B7D"/>
    <w:rsid w:val="008479B3"/>
    <w:rsid w:val="00855E2D"/>
    <w:rsid w:val="00860C98"/>
    <w:rsid w:val="008775A8"/>
    <w:rsid w:val="008A6BFA"/>
    <w:rsid w:val="008B5129"/>
    <w:rsid w:val="008B5203"/>
    <w:rsid w:val="008D13EE"/>
    <w:rsid w:val="008E0761"/>
    <w:rsid w:val="008F0474"/>
    <w:rsid w:val="008F2218"/>
    <w:rsid w:val="009011D8"/>
    <w:rsid w:val="0091047C"/>
    <w:rsid w:val="00914800"/>
    <w:rsid w:val="00936634"/>
    <w:rsid w:val="00944A82"/>
    <w:rsid w:val="009470AD"/>
    <w:rsid w:val="00960BE4"/>
    <w:rsid w:val="00980B9E"/>
    <w:rsid w:val="00981C66"/>
    <w:rsid w:val="009918BC"/>
    <w:rsid w:val="0099675D"/>
    <w:rsid w:val="009969DF"/>
    <w:rsid w:val="009C0392"/>
    <w:rsid w:val="009D5DC7"/>
    <w:rsid w:val="009E3DF1"/>
    <w:rsid w:val="009E7495"/>
    <w:rsid w:val="009F2603"/>
    <w:rsid w:val="00A11389"/>
    <w:rsid w:val="00A17F03"/>
    <w:rsid w:val="00A3562F"/>
    <w:rsid w:val="00A51ADE"/>
    <w:rsid w:val="00A55292"/>
    <w:rsid w:val="00A55DEB"/>
    <w:rsid w:val="00A61E35"/>
    <w:rsid w:val="00A9355B"/>
    <w:rsid w:val="00AD13D0"/>
    <w:rsid w:val="00AE7E37"/>
    <w:rsid w:val="00AF7B99"/>
    <w:rsid w:val="00AF7D2E"/>
    <w:rsid w:val="00B02BF1"/>
    <w:rsid w:val="00B35958"/>
    <w:rsid w:val="00B50BF6"/>
    <w:rsid w:val="00B77D76"/>
    <w:rsid w:val="00B90E94"/>
    <w:rsid w:val="00B94E3A"/>
    <w:rsid w:val="00B96B71"/>
    <w:rsid w:val="00BA6FD2"/>
    <w:rsid w:val="00BB5226"/>
    <w:rsid w:val="00BD06BC"/>
    <w:rsid w:val="00BF723D"/>
    <w:rsid w:val="00C063C5"/>
    <w:rsid w:val="00C30720"/>
    <w:rsid w:val="00C415E5"/>
    <w:rsid w:val="00C515B6"/>
    <w:rsid w:val="00C66901"/>
    <w:rsid w:val="00C8484D"/>
    <w:rsid w:val="00C901C6"/>
    <w:rsid w:val="00CA3309"/>
    <w:rsid w:val="00CA5086"/>
    <w:rsid w:val="00CB4F43"/>
    <w:rsid w:val="00CC0381"/>
    <w:rsid w:val="00D000A2"/>
    <w:rsid w:val="00D103C1"/>
    <w:rsid w:val="00D1083E"/>
    <w:rsid w:val="00D31A30"/>
    <w:rsid w:val="00D504D1"/>
    <w:rsid w:val="00D80E24"/>
    <w:rsid w:val="00D81359"/>
    <w:rsid w:val="00D857FB"/>
    <w:rsid w:val="00DA7FF9"/>
    <w:rsid w:val="00DB2CBD"/>
    <w:rsid w:val="00DC0818"/>
    <w:rsid w:val="00DC086F"/>
    <w:rsid w:val="00DD1A36"/>
    <w:rsid w:val="00DF0125"/>
    <w:rsid w:val="00DF5F0C"/>
    <w:rsid w:val="00E01B99"/>
    <w:rsid w:val="00E12213"/>
    <w:rsid w:val="00E2253F"/>
    <w:rsid w:val="00E3135B"/>
    <w:rsid w:val="00E77A0C"/>
    <w:rsid w:val="00EA2288"/>
    <w:rsid w:val="00EC4026"/>
    <w:rsid w:val="00EC7EBB"/>
    <w:rsid w:val="00ED5218"/>
    <w:rsid w:val="00EE621E"/>
    <w:rsid w:val="00F0207E"/>
    <w:rsid w:val="00F11B8B"/>
    <w:rsid w:val="00F235C9"/>
    <w:rsid w:val="00F27F7A"/>
    <w:rsid w:val="00F54C9F"/>
    <w:rsid w:val="00F71B0A"/>
    <w:rsid w:val="00FA3577"/>
    <w:rsid w:val="00FB31AE"/>
    <w:rsid w:val="00FC0177"/>
    <w:rsid w:val="00FC0823"/>
    <w:rsid w:val="00FE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33A82-5DB6-49CC-8E53-9B8AD5B4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818"/>
    <w:pPr>
      <w:ind w:left="360"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70D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C515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</w:rPr>
  </w:style>
  <w:style w:type="paragraph" w:styleId="Heading5">
    <w:name w:val="heading 5"/>
    <w:next w:val="Normal"/>
    <w:link w:val="Heading5Char"/>
    <w:uiPriority w:val="9"/>
    <w:semiHidden/>
    <w:unhideWhenUsed/>
    <w:qFormat/>
    <w:rsid w:val="00C515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0DE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D9A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0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24008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515B6"/>
    <w:rPr>
      <w:rFonts w:asciiTheme="majorHAnsi" w:eastAsiaTheme="majorEastAsia" w:hAnsiTheme="majorHAnsi" w:cstheme="majorBidi"/>
      <w:iCs/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1A0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82"/>
  </w:style>
  <w:style w:type="paragraph" w:styleId="Footer">
    <w:name w:val="footer"/>
    <w:basedOn w:val="Normal"/>
    <w:link w:val="FooterChar"/>
    <w:uiPriority w:val="99"/>
    <w:unhideWhenUsed/>
    <w:rsid w:val="00944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82"/>
  </w:style>
  <w:style w:type="character" w:styleId="PageNumber">
    <w:name w:val="page number"/>
    <w:basedOn w:val="DefaultParagraphFont"/>
    <w:uiPriority w:val="99"/>
    <w:semiHidden/>
    <w:unhideWhenUsed/>
    <w:rsid w:val="00944A82"/>
  </w:style>
  <w:style w:type="paragraph" w:styleId="Title">
    <w:name w:val="Title"/>
    <w:basedOn w:val="Normal"/>
    <w:next w:val="Normal"/>
    <w:link w:val="TitleChar"/>
    <w:uiPriority w:val="10"/>
    <w:qFormat/>
    <w:rsid w:val="00DC0818"/>
    <w:pPr>
      <w:spacing w:after="0" w:line="240" w:lineRule="auto"/>
      <w:ind w:left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C0818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5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Spacing"/>
    <w:link w:val="codeChar"/>
    <w:qFormat/>
    <w:rsid w:val="00DC0818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DC081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2019%20summary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 Light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3F65-0C5C-4C28-BCF8-D067B054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 summary notes.dotx</Template>
  <TotalTime>22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4</cp:revision>
  <dcterms:created xsi:type="dcterms:W3CDTF">2019-07-05T14:55:00Z</dcterms:created>
  <dcterms:modified xsi:type="dcterms:W3CDTF">2019-07-05T15:44:00Z</dcterms:modified>
</cp:coreProperties>
</file>